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A10E" w14:textId="49CD67BD" w:rsidR="00990EAC" w:rsidRPr="006904C1" w:rsidRDefault="00990EAC" w:rsidP="00277614">
      <w:pPr>
        <w:ind w:left="2126"/>
        <w:rPr>
          <w:rFonts w:cs="Times New Roman"/>
          <w:noProof/>
          <w:szCs w:val="24"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:rsidRPr="006904C1" w14:paraId="171EF3DA" w14:textId="77777777" w:rsidTr="00990EAC">
        <w:tc>
          <w:tcPr>
            <w:tcW w:w="4821" w:type="dxa"/>
          </w:tcPr>
          <w:p w14:paraId="78A88FFE" w14:textId="77777777" w:rsidR="00990EAC" w:rsidRPr="006904C1" w:rsidRDefault="00990EAC" w:rsidP="00A6518F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904C1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904C1" w:rsidRDefault="00990EAC" w:rsidP="00A6518F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УТВЕРЖДАЮ</w:t>
            </w:r>
          </w:p>
        </w:tc>
      </w:tr>
      <w:tr w:rsidR="00035A26" w:rsidRPr="006904C1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A82405A" w:rsidR="00990EAC" w:rsidRPr="006904C1" w:rsidRDefault="00F62A47" w:rsidP="00A6518F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Преподаватель по анализу и разработке ТЗ</w:t>
            </w:r>
          </w:p>
          <w:p w14:paraId="06C1ECB5" w14:textId="75C27657" w:rsidR="00990EAC" w:rsidRPr="006904C1" w:rsidRDefault="00990EAC" w:rsidP="00A6518F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________________</w:t>
            </w:r>
            <w:r w:rsidR="00FD0C4A" w:rsidRPr="006904C1">
              <w:rPr>
                <w:rFonts w:cs="Times New Roman"/>
                <w:szCs w:val="24"/>
              </w:rPr>
              <w:t xml:space="preserve"> </w:t>
            </w:r>
            <w:r w:rsidR="00306387" w:rsidRPr="006904C1">
              <w:rPr>
                <w:rFonts w:cs="Times New Roman"/>
                <w:szCs w:val="24"/>
              </w:rPr>
              <w:t>Жукова</w:t>
            </w:r>
            <w:r w:rsidR="003915BE" w:rsidRPr="006904C1">
              <w:rPr>
                <w:rFonts w:cs="Times New Roman"/>
                <w:szCs w:val="24"/>
              </w:rPr>
              <w:t xml:space="preserve"> </w:t>
            </w:r>
            <w:proofErr w:type="gramStart"/>
            <w:r w:rsidR="00306387" w:rsidRPr="006904C1">
              <w:rPr>
                <w:rFonts w:cs="Times New Roman"/>
                <w:szCs w:val="24"/>
              </w:rPr>
              <w:t>М</w:t>
            </w:r>
            <w:r w:rsidR="003915BE" w:rsidRPr="006904C1">
              <w:rPr>
                <w:rFonts w:cs="Times New Roman"/>
                <w:szCs w:val="24"/>
              </w:rPr>
              <w:t>.</w:t>
            </w:r>
            <w:r w:rsidR="00306387" w:rsidRPr="006904C1">
              <w:rPr>
                <w:rFonts w:cs="Times New Roman"/>
                <w:szCs w:val="24"/>
              </w:rPr>
              <w:t>Н</w:t>
            </w:r>
            <w:r w:rsidR="003915BE" w:rsidRPr="006904C1">
              <w:rPr>
                <w:rFonts w:cs="Times New Roman"/>
                <w:szCs w:val="24"/>
              </w:rPr>
              <w:t>.</w:t>
            </w:r>
            <w:proofErr w:type="gramEnd"/>
          </w:p>
          <w:p w14:paraId="7168C491" w14:textId="3FEFA818" w:rsidR="00990EAC" w:rsidRPr="006904C1" w:rsidRDefault="00D31A36" w:rsidP="00A6518F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«____» _____________ 20__</w:t>
            </w:r>
            <w:r w:rsidR="00990EAC" w:rsidRPr="006904C1">
              <w:rPr>
                <w:rFonts w:cs="Times New Roman"/>
                <w:szCs w:val="24"/>
              </w:rPr>
              <w:t> г.</w:t>
            </w:r>
          </w:p>
        </w:tc>
        <w:tc>
          <w:tcPr>
            <w:tcW w:w="1162" w:type="dxa"/>
          </w:tcPr>
          <w:p w14:paraId="5B49D94C" w14:textId="77777777" w:rsidR="00990EAC" w:rsidRPr="006904C1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904C1" w:rsidRDefault="00DC5FE1" w:rsidP="00A6518F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Руководитель</w:t>
            </w:r>
            <w:r w:rsidR="00F62A47" w:rsidRPr="006904C1">
              <w:rPr>
                <w:rFonts w:cs="Times New Roman"/>
                <w:szCs w:val="24"/>
              </w:rPr>
              <w:t xml:space="preserve"> ОП</w:t>
            </w:r>
          </w:p>
          <w:p w14:paraId="091DDD7E" w14:textId="243212A8" w:rsidR="00990EAC" w:rsidRPr="006904C1" w:rsidRDefault="00990EAC" w:rsidP="00A6518F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________________</w:t>
            </w:r>
            <w:r w:rsidR="00FD0C4A" w:rsidRPr="006904C1">
              <w:rPr>
                <w:rFonts w:cs="Times New Roman"/>
                <w:szCs w:val="24"/>
              </w:rPr>
              <w:t xml:space="preserve"> Чистяков </w:t>
            </w:r>
            <w:proofErr w:type="gramStart"/>
            <w:r w:rsidR="00FD0C4A" w:rsidRPr="006904C1">
              <w:rPr>
                <w:rFonts w:cs="Times New Roman"/>
                <w:szCs w:val="24"/>
              </w:rPr>
              <w:t>Г.А.</w:t>
            </w:r>
            <w:proofErr w:type="gramEnd"/>
          </w:p>
          <w:p w14:paraId="3DBEE99F" w14:textId="4059611F" w:rsidR="00990EAC" w:rsidRPr="006904C1" w:rsidRDefault="00D31A36" w:rsidP="00A6518F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«____» _____________ 20__</w:t>
            </w:r>
            <w:r w:rsidR="00990EAC" w:rsidRPr="006904C1">
              <w:rPr>
                <w:rFonts w:cs="Times New Roman"/>
                <w:szCs w:val="24"/>
              </w:rPr>
              <w:t> г.</w:t>
            </w:r>
          </w:p>
        </w:tc>
      </w:tr>
    </w:tbl>
    <w:p w14:paraId="2AAA6B2A" w14:textId="77777777" w:rsidR="00990EAC" w:rsidRPr="006904C1" w:rsidRDefault="00990EAC" w:rsidP="00EA6493">
      <w:pPr>
        <w:rPr>
          <w:rFonts w:cs="Times New Roman"/>
          <w:noProof/>
          <w:szCs w:val="24"/>
        </w:rPr>
      </w:pPr>
    </w:p>
    <w:p w14:paraId="66DDFF13" w14:textId="77777777" w:rsidR="00990EAC" w:rsidRPr="006904C1" w:rsidRDefault="00990EAC" w:rsidP="00990EAC">
      <w:pPr>
        <w:rPr>
          <w:rFonts w:cs="Times New Roman"/>
          <w:szCs w:val="24"/>
        </w:rPr>
      </w:pPr>
    </w:p>
    <w:p w14:paraId="6D8F6D6B" w14:textId="77777777" w:rsidR="00990EAC" w:rsidRPr="006904C1" w:rsidRDefault="00990EAC" w:rsidP="007E01F7">
      <w:pPr>
        <w:ind w:firstLine="0"/>
        <w:rPr>
          <w:rFonts w:cs="Times New Roman"/>
          <w:szCs w:val="24"/>
        </w:rPr>
      </w:pPr>
    </w:p>
    <w:p w14:paraId="326582D4" w14:textId="6E9C214C" w:rsidR="00990EAC" w:rsidRPr="00A23666" w:rsidRDefault="00A6518F" w:rsidP="00A6518F">
      <w:pPr>
        <w:pStyle w:val="vguxTitleDocName"/>
        <w:rPr>
          <w:rFonts w:cs="Times New Roman"/>
          <w:szCs w:val="32"/>
          <w:lang w:val="ru-RU"/>
        </w:rPr>
      </w:pPr>
      <w:r w:rsidRPr="006904C1">
        <w:rPr>
          <w:rFonts w:cs="Times New Roman"/>
          <w:szCs w:val="32"/>
          <w:lang w:val="ru-RU"/>
        </w:rPr>
        <w:t>ТЕХНИЧЕСКОЕ ЗАДАНИЕ</w:t>
      </w:r>
    </w:p>
    <w:p w14:paraId="0A9957D8" w14:textId="528A6942" w:rsidR="0013162A" w:rsidRPr="006904C1" w:rsidRDefault="00990EAC" w:rsidP="0013162A">
      <w:pPr>
        <w:ind w:firstLine="0"/>
        <w:jc w:val="center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на </w:t>
      </w:r>
      <w:r w:rsidR="00F2337D" w:rsidRPr="006904C1">
        <w:rPr>
          <w:rFonts w:cs="Times New Roman"/>
          <w:szCs w:val="24"/>
        </w:rPr>
        <w:t>разработку</w:t>
      </w:r>
    </w:p>
    <w:p w14:paraId="1AC91821" w14:textId="127ABD4E" w:rsidR="00990EAC" w:rsidRDefault="00A23666" w:rsidP="0013162A">
      <w:pPr>
        <w:ind w:firstLine="0"/>
        <w:jc w:val="center"/>
        <w:rPr>
          <w:rFonts w:asciiTheme="minorHAnsi" w:eastAsia="Malgun Gothic" w:hAnsiTheme="minorHAnsi" w:cs="Malgun Gothic"/>
          <w:szCs w:val="24"/>
          <w:u w:val="single"/>
        </w:rPr>
      </w:pPr>
      <w:r w:rsidRPr="00A23666">
        <w:rPr>
          <w:rFonts w:ascii="Malgun Gothic" w:eastAsia="Malgun Gothic" w:hAnsi="Malgun Gothic" w:cs="Malgun Gothic"/>
          <w:szCs w:val="24"/>
          <w:u w:val="single"/>
        </w:rPr>
        <w:t>ㅤ</w:t>
      </w:r>
      <w:r w:rsidRPr="00A23666">
        <w:rPr>
          <w:rFonts w:ascii="Malgun Gothic" w:eastAsia="Malgun Gothic" w:hAnsi="Malgun Gothic" w:cs="Malgun Gothic" w:hint="eastAsia"/>
          <w:szCs w:val="24"/>
          <w:u w:val="single"/>
        </w:rPr>
        <w:t>ㅤ</w:t>
      </w:r>
      <w:r w:rsidRPr="00A23666">
        <w:rPr>
          <w:rFonts w:ascii="Malgun Gothic" w:eastAsia="Malgun Gothic" w:hAnsi="Malgun Gothic" w:cs="Malgun Gothic"/>
          <w:szCs w:val="24"/>
          <w:u w:val="single"/>
        </w:rPr>
        <w:t>ㅤ</w:t>
      </w:r>
      <w:r w:rsidR="00B2571F" w:rsidRPr="000D644B">
        <w:rPr>
          <w:rFonts w:cs="Times New Roman"/>
          <w:szCs w:val="24"/>
          <w:u w:val="single"/>
        </w:rPr>
        <w:t>игры «Филворд</w:t>
      </w:r>
      <w:r>
        <w:rPr>
          <w:rFonts w:cs="Times New Roman"/>
          <w:szCs w:val="24"/>
          <w:u w:val="single"/>
        </w:rPr>
        <w:t>ы»</w:t>
      </w:r>
      <w:r w:rsidRPr="00A23666">
        <w:rPr>
          <w:rFonts w:ascii="Malgun Gothic" w:eastAsia="Malgun Gothic" w:hAnsi="Malgun Gothic" w:cs="Malgun Gothic" w:hint="eastAsia"/>
          <w:szCs w:val="24"/>
          <w:u w:val="single"/>
        </w:rPr>
        <w:t>ㅤ</w:t>
      </w:r>
      <w:r w:rsidRPr="00A23666">
        <w:rPr>
          <w:rFonts w:ascii="Malgun Gothic" w:eastAsia="Malgun Gothic" w:hAnsi="Malgun Gothic" w:cs="Malgun Gothic"/>
          <w:szCs w:val="24"/>
          <w:u w:val="single"/>
        </w:rPr>
        <w:t>ㅤㅤ</w:t>
      </w:r>
    </w:p>
    <w:p w14:paraId="34FD5519" w14:textId="77777777" w:rsidR="00A23666" w:rsidRPr="00A23666" w:rsidRDefault="00A23666" w:rsidP="0013162A">
      <w:pPr>
        <w:ind w:firstLine="0"/>
        <w:jc w:val="center"/>
        <w:rPr>
          <w:rFonts w:asciiTheme="minorHAnsi" w:hAnsiTheme="minorHAnsi" w:cs="Times New Roman"/>
          <w:szCs w:val="24"/>
        </w:rPr>
      </w:pPr>
    </w:p>
    <w:p w14:paraId="2FAF6D5A" w14:textId="77777777" w:rsidR="00990EAC" w:rsidRPr="006904C1" w:rsidRDefault="00990EAC" w:rsidP="00303DC8">
      <w:pPr>
        <w:rPr>
          <w:rFonts w:cs="Times New Roman"/>
          <w:szCs w:val="24"/>
        </w:rPr>
      </w:pPr>
    </w:p>
    <w:p w14:paraId="7802D47B" w14:textId="77777777" w:rsidR="00990EAC" w:rsidRPr="006904C1" w:rsidRDefault="00990EAC" w:rsidP="00303DC8">
      <w:pPr>
        <w:rPr>
          <w:rFonts w:cs="Times New Roman"/>
          <w:szCs w:val="24"/>
        </w:rPr>
      </w:pPr>
    </w:p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:rsidRPr="006904C1" w14:paraId="6C30B23A" w14:textId="77777777" w:rsidTr="003E22A5">
        <w:tc>
          <w:tcPr>
            <w:tcW w:w="4821" w:type="dxa"/>
          </w:tcPr>
          <w:p w14:paraId="1F9E7B21" w14:textId="77777777" w:rsidR="00990EAC" w:rsidRPr="006904C1" w:rsidRDefault="00990EAC" w:rsidP="0013162A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904C1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904C1" w:rsidRDefault="00990EAC" w:rsidP="0013162A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СОГЛАСОВАНО</w:t>
            </w:r>
          </w:p>
        </w:tc>
      </w:tr>
      <w:tr w:rsidR="00DB67CB" w:rsidRPr="006904C1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904C1" w:rsidRDefault="00F62A47" w:rsidP="0013162A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Студент к</w:t>
            </w:r>
            <w:r w:rsidR="002502BF" w:rsidRPr="006904C1">
              <w:rPr>
                <w:rFonts w:cs="Times New Roman"/>
                <w:szCs w:val="24"/>
              </w:rPr>
              <w:t>олледж</w:t>
            </w:r>
            <w:r w:rsidRPr="006904C1">
              <w:rPr>
                <w:rFonts w:cs="Times New Roman"/>
                <w:szCs w:val="24"/>
              </w:rPr>
              <w:t>а</w:t>
            </w:r>
            <w:r w:rsidR="002502BF" w:rsidRPr="006904C1">
              <w:rPr>
                <w:rFonts w:cs="Times New Roman"/>
                <w:szCs w:val="24"/>
              </w:rPr>
              <w:t xml:space="preserve"> </w:t>
            </w:r>
            <w:proofErr w:type="spellStart"/>
            <w:r w:rsidR="002502BF" w:rsidRPr="006904C1">
              <w:rPr>
                <w:rFonts w:cs="Times New Roman"/>
                <w:szCs w:val="24"/>
              </w:rPr>
              <w:t>ВятГУ</w:t>
            </w:r>
            <w:proofErr w:type="spellEnd"/>
          </w:p>
          <w:p w14:paraId="1BE65011" w14:textId="06E2EFCA" w:rsidR="00DB67CB" w:rsidRPr="006904C1" w:rsidRDefault="00DB67CB" w:rsidP="0013162A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________________</w:t>
            </w:r>
            <w:r w:rsidR="00FD0C4A" w:rsidRPr="006904C1">
              <w:rPr>
                <w:rFonts w:cs="Times New Roman"/>
                <w:szCs w:val="24"/>
              </w:rPr>
              <w:t xml:space="preserve"> </w:t>
            </w:r>
            <w:r w:rsidR="00306387" w:rsidRPr="006904C1">
              <w:rPr>
                <w:rFonts w:cs="Times New Roman"/>
                <w:szCs w:val="24"/>
              </w:rPr>
              <w:t>Корчёмкин</w:t>
            </w:r>
            <w:r w:rsidR="00FD0C4A" w:rsidRPr="006904C1">
              <w:rPr>
                <w:rFonts w:cs="Times New Roman"/>
                <w:szCs w:val="24"/>
              </w:rPr>
              <w:t xml:space="preserve"> </w:t>
            </w:r>
            <w:r w:rsidR="00306387" w:rsidRPr="006904C1">
              <w:rPr>
                <w:rFonts w:cs="Times New Roman"/>
                <w:szCs w:val="24"/>
              </w:rPr>
              <w:t>Д</w:t>
            </w:r>
            <w:r w:rsidR="00FD0C4A" w:rsidRPr="006904C1">
              <w:rPr>
                <w:rFonts w:cs="Times New Roman"/>
                <w:szCs w:val="24"/>
              </w:rPr>
              <w:t>.</w:t>
            </w:r>
            <w:r w:rsidR="00306387" w:rsidRPr="006904C1">
              <w:rPr>
                <w:rFonts w:cs="Times New Roman"/>
                <w:szCs w:val="24"/>
              </w:rPr>
              <w:t>А</w:t>
            </w:r>
            <w:r w:rsidR="00FD0C4A" w:rsidRPr="006904C1">
              <w:rPr>
                <w:rFonts w:cs="Times New Roman"/>
                <w:szCs w:val="24"/>
              </w:rPr>
              <w:t>.</w:t>
            </w:r>
          </w:p>
          <w:p w14:paraId="391E9847" w14:textId="39FD68BF" w:rsidR="00DB67CB" w:rsidRPr="006904C1" w:rsidRDefault="00DB67CB" w:rsidP="0013162A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«____» _____________ 20__ г.</w:t>
            </w:r>
          </w:p>
        </w:tc>
        <w:tc>
          <w:tcPr>
            <w:tcW w:w="1134" w:type="dxa"/>
          </w:tcPr>
          <w:p w14:paraId="65C4A658" w14:textId="77777777" w:rsidR="00DB67CB" w:rsidRPr="006904C1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904C1" w:rsidRDefault="002502BF" w:rsidP="0013162A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Преподаватель по учебной практике</w:t>
            </w:r>
          </w:p>
          <w:p w14:paraId="2CA16E67" w14:textId="0575E2B9" w:rsidR="00DB67CB" w:rsidRPr="006904C1" w:rsidRDefault="00DB67CB" w:rsidP="0013162A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________________</w:t>
            </w:r>
            <w:r w:rsidR="00FD0C4A" w:rsidRPr="006904C1">
              <w:rPr>
                <w:rFonts w:cs="Times New Roman"/>
                <w:szCs w:val="24"/>
              </w:rPr>
              <w:t xml:space="preserve"> </w:t>
            </w:r>
            <w:r w:rsidR="00985C10" w:rsidRPr="006904C1">
              <w:rPr>
                <w:rFonts w:cs="Times New Roman"/>
                <w:szCs w:val="24"/>
              </w:rPr>
              <w:t>Мамаева</w:t>
            </w:r>
            <w:r w:rsidR="00FD0C4A" w:rsidRPr="006904C1">
              <w:rPr>
                <w:rFonts w:cs="Times New Roman"/>
                <w:szCs w:val="24"/>
              </w:rPr>
              <w:t xml:space="preserve"> </w:t>
            </w:r>
            <w:r w:rsidR="00985C10" w:rsidRPr="006904C1">
              <w:rPr>
                <w:rFonts w:cs="Times New Roman"/>
                <w:szCs w:val="24"/>
              </w:rPr>
              <w:t>Е</w:t>
            </w:r>
            <w:r w:rsidR="00FD0C4A" w:rsidRPr="006904C1">
              <w:rPr>
                <w:rFonts w:cs="Times New Roman"/>
                <w:szCs w:val="24"/>
              </w:rPr>
              <w:t>.</w:t>
            </w:r>
            <w:r w:rsidR="00985C10" w:rsidRPr="006904C1">
              <w:rPr>
                <w:rFonts w:cs="Times New Roman"/>
                <w:szCs w:val="24"/>
              </w:rPr>
              <w:t>А</w:t>
            </w:r>
            <w:r w:rsidR="00FD0C4A" w:rsidRPr="006904C1">
              <w:rPr>
                <w:rFonts w:cs="Times New Roman"/>
                <w:szCs w:val="24"/>
              </w:rPr>
              <w:t>.</w:t>
            </w:r>
          </w:p>
          <w:p w14:paraId="481526AE" w14:textId="28E6C5C8" w:rsidR="00D37FCB" w:rsidRPr="006904C1" w:rsidRDefault="00DB67CB" w:rsidP="0013162A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«____» _____________ 20__ г.</w:t>
            </w:r>
          </w:p>
        </w:tc>
      </w:tr>
      <w:tr w:rsidR="003E22A5" w:rsidRPr="006904C1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6904C1" w:rsidRDefault="003E22A5" w:rsidP="003E22A5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6659269" w14:textId="77777777" w:rsidR="003E22A5" w:rsidRPr="006904C1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6904C1" w:rsidRDefault="003E22A5" w:rsidP="003E22A5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СОГЛАСОВАНО</w:t>
            </w:r>
          </w:p>
        </w:tc>
      </w:tr>
      <w:tr w:rsidR="003E22A5" w:rsidRPr="006904C1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6904C1" w:rsidRDefault="003E22A5" w:rsidP="003E22A5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4CB39DC" w14:textId="77777777" w:rsidR="003E22A5" w:rsidRPr="006904C1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904C1" w:rsidRDefault="002502BF" w:rsidP="003E22A5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 xml:space="preserve">Преподаватель по </w:t>
            </w:r>
            <w:r w:rsidR="00EA7476" w:rsidRPr="006904C1">
              <w:rPr>
                <w:rFonts w:cs="Times New Roman"/>
                <w:szCs w:val="24"/>
              </w:rPr>
              <w:t>внедрению</w:t>
            </w:r>
            <w:r w:rsidRPr="006904C1">
              <w:rPr>
                <w:rFonts w:cs="Times New Roman"/>
                <w:szCs w:val="24"/>
              </w:rPr>
              <w:t xml:space="preserve"> ИС</w:t>
            </w:r>
          </w:p>
          <w:p w14:paraId="0C9FD50A" w14:textId="60674A53" w:rsidR="003E22A5" w:rsidRPr="006904C1" w:rsidRDefault="003E22A5" w:rsidP="003E22A5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_____________</w:t>
            </w:r>
            <w:r w:rsidR="00985C10" w:rsidRPr="006904C1">
              <w:rPr>
                <w:rFonts w:cs="Times New Roman"/>
                <w:szCs w:val="24"/>
              </w:rPr>
              <w:t>Самоделкин</w:t>
            </w:r>
            <w:r w:rsidR="00FD0C4A" w:rsidRPr="006904C1">
              <w:rPr>
                <w:rFonts w:cs="Times New Roman"/>
                <w:szCs w:val="24"/>
              </w:rPr>
              <w:t xml:space="preserve"> </w:t>
            </w:r>
            <w:r w:rsidR="00985C10" w:rsidRPr="006904C1">
              <w:rPr>
                <w:rFonts w:cs="Times New Roman"/>
                <w:szCs w:val="24"/>
              </w:rPr>
              <w:t>П</w:t>
            </w:r>
            <w:r w:rsidR="00FD0C4A" w:rsidRPr="006904C1">
              <w:rPr>
                <w:rFonts w:cs="Times New Roman"/>
                <w:szCs w:val="24"/>
              </w:rPr>
              <w:t>.</w:t>
            </w:r>
            <w:r w:rsidR="00985C10" w:rsidRPr="006904C1">
              <w:rPr>
                <w:rFonts w:cs="Times New Roman"/>
                <w:szCs w:val="24"/>
              </w:rPr>
              <w:t>А</w:t>
            </w:r>
            <w:r w:rsidR="00FD0C4A" w:rsidRPr="006904C1">
              <w:rPr>
                <w:rFonts w:cs="Times New Roman"/>
                <w:szCs w:val="24"/>
              </w:rPr>
              <w:t>.</w:t>
            </w:r>
          </w:p>
          <w:p w14:paraId="3377A854" w14:textId="6ABC94DB" w:rsidR="003E22A5" w:rsidRPr="006904C1" w:rsidRDefault="003E22A5" w:rsidP="003E22A5">
            <w:pPr>
              <w:ind w:firstLine="0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«____» _____________ 20__ г.</w:t>
            </w:r>
          </w:p>
        </w:tc>
      </w:tr>
    </w:tbl>
    <w:p w14:paraId="4EEED0FE" w14:textId="52D2A6A5" w:rsidR="00D2756B" w:rsidRPr="006904C1" w:rsidRDefault="00D2756B" w:rsidP="003E22A5">
      <w:pPr>
        <w:ind w:firstLine="0"/>
        <w:rPr>
          <w:rFonts w:cs="Times New Roman"/>
          <w:szCs w:val="24"/>
        </w:rPr>
      </w:pPr>
    </w:p>
    <w:p w14:paraId="4110DC7E" w14:textId="11FCBDFD" w:rsidR="00D2756B" w:rsidRPr="006904C1" w:rsidRDefault="00D2756B" w:rsidP="007E01F7">
      <w:pPr>
        <w:ind w:firstLine="0"/>
        <w:rPr>
          <w:rFonts w:cs="Times New Roman"/>
          <w:szCs w:val="24"/>
        </w:rPr>
      </w:pPr>
    </w:p>
    <w:p w14:paraId="2DD731FE" w14:textId="3117DB9F" w:rsidR="00F113BF" w:rsidRDefault="003279C8" w:rsidP="003279C8">
      <w:pPr>
        <w:tabs>
          <w:tab w:val="left" w:pos="849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36FAD85C" w14:textId="77777777" w:rsidR="003279C8" w:rsidRDefault="003279C8" w:rsidP="003279C8">
      <w:pPr>
        <w:tabs>
          <w:tab w:val="left" w:pos="8490"/>
        </w:tabs>
        <w:rPr>
          <w:rFonts w:cs="Times New Roman"/>
          <w:szCs w:val="24"/>
        </w:rPr>
      </w:pPr>
    </w:p>
    <w:p w14:paraId="58BDDE6A" w14:textId="77777777" w:rsidR="003279C8" w:rsidRPr="006904C1" w:rsidRDefault="003279C8" w:rsidP="003279C8">
      <w:pPr>
        <w:tabs>
          <w:tab w:val="left" w:pos="8490"/>
        </w:tabs>
        <w:rPr>
          <w:rFonts w:cs="Times New Roman"/>
          <w:szCs w:val="24"/>
        </w:rPr>
      </w:pPr>
    </w:p>
    <w:p w14:paraId="3334347A" w14:textId="2C3D531F" w:rsidR="005A4E60" w:rsidRPr="006904C1" w:rsidRDefault="00D2756B" w:rsidP="00F113BF">
      <w:pPr>
        <w:ind w:firstLine="0"/>
        <w:jc w:val="center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20</w:t>
      </w:r>
      <w:r w:rsidR="005A4E60" w:rsidRPr="006904C1">
        <w:rPr>
          <w:rFonts w:cs="Times New Roman"/>
          <w:szCs w:val="24"/>
        </w:rPr>
        <w:t>2</w:t>
      </w:r>
      <w:r w:rsidR="000E6457" w:rsidRPr="006904C1">
        <w:rPr>
          <w:rFonts w:cs="Times New Roman"/>
          <w:szCs w:val="24"/>
        </w:rPr>
        <w:t>5</w:t>
      </w:r>
    </w:p>
    <w:p w14:paraId="15D082F6" w14:textId="77777777" w:rsidR="00990EAC" w:rsidRPr="006904C1" w:rsidRDefault="00990EAC" w:rsidP="00347071">
      <w:pPr>
        <w:ind w:firstLine="0"/>
        <w:rPr>
          <w:rFonts w:cs="Times New Roman"/>
          <w:szCs w:val="24"/>
        </w:rPr>
        <w:sectPr w:rsidR="00990EAC" w:rsidRPr="006904C1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Pr="006904C1" w:rsidRDefault="00990EAC" w:rsidP="00A6518F">
      <w:pPr>
        <w:pStyle w:val="vguCContentName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Pr="006904C1" w:rsidRDefault="00442256">
          <w:pPr>
            <w:pStyle w:val="afb"/>
            <w:rPr>
              <w:rFonts w:ascii="Times New Roman" w:hAnsi="Times New Roman" w:cs="Times New Roman"/>
              <w:sz w:val="24"/>
              <w:szCs w:val="24"/>
            </w:rPr>
          </w:pPr>
        </w:p>
        <w:p w14:paraId="19DEF57D" w14:textId="3DE932EE" w:rsidR="001F187E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 w:rsidRPr="006904C1">
            <w:fldChar w:fldCharType="begin"/>
          </w:r>
          <w:r w:rsidRPr="006904C1">
            <w:instrText xml:space="preserve"> TOC \o "1-3" \h \z \u </w:instrText>
          </w:r>
          <w:r w:rsidRPr="006904C1">
            <w:fldChar w:fldCharType="separate"/>
          </w:r>
          <w:hyperlink w:anchor="_Toc196535657" w:history="1">
            <w:r w:rsidR="001F187E" w:rsidRPr="0099769E">
              <w:rPr>
                <w:rStyle w:val="a6"/>
              </w:rPr>
              <w:t>Введение</w:t>
            </w:r>
            <w:r w:rsidR="001F187E">
              <w:rPr>
                <w:webHidden/>
              </w:rPr>
              <w:tab/>
            </w:r>
            <w:r w:rsidR="001F187E">
              <w:rPr>
                <w:webHidden/>
              </w:rPr>
              <w:fldChar w:fldCharType="begin"/>
            </w:r>
            <w:r w:rsidR="001F187E">
              <w:rPr>
                <w:webHidden/>
              </w:rPr>
              <w:instrText xml:space="preserve"> PAGEREF _Toc196535657 \h </w:instrText>
            </w:r>
            <w:r w:rsidR="001F187E">
              <w:rPr>
                <w:webHidden/>
              </w:rPr>
            </w:r>
            <w:r w:rsidR="001F187E"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2</w:t>
            </w:r>
            <w:r w:rsidR="001F187E">
              <w:rPr>
                <w:webHidden/>
              </w:rPr>
              <w:fldChar w:fldCharType="end"/>
            </w:r>
          </w:hyperlink>
        </w:p>
        <w:p w14:paraId="197C7163" w14:textId="4EF5A7EC" w:rsidR="001F187E" w:rsidRDefault="001F187E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58" w:history="1">
            <w:r w:rsidRPr="0099769E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616A68D" w14:textId="17359C00" w:rsidR="001F187E" w:rsidRDefault="001F187E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59" w:history="1">
            <w:r w:rsidRPr="0099769E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0042EB" w14:textId="04DEE27C" w:rsidR="001F187E" w:rsidRDefault="001F187E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60" w:history="1">
            <w:r w:rsidRPr="0099769E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B140717" w14:textId="17D9826C" w:rsidR="001F187E" w:rsidRDefault="001F187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61" w:history="1">
            <w:r w:rsidRPr="009976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A60CF67" w14:textId="0F0994B8" w:rsidR="001F187E" w:rsidRDefault="001F187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62" w:history="1">
            <w:r w:rsidRPr="009976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F01784A" w14:textId="3F4104F6" w:rsidR="001F187E" w:rsidRDefault="001F187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63" w:history="1">
            <w:r w:rsidRPr="009976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706880" w14:textId="04905372" w:rsidR="001F187E" w:rsidRDefault="001F187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64" w:history="1">
            <w:r w:rsidRPr="009976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65EA7E" w14:textId="70099258" w:rsidR="001F187E" w:rsidRDefault="001F187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65" w:history="1">
            <w:r w:rsidRPr="0099769E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DE19E25" w14:textId="494A26AB" w:rsidR="001F187E" w:rsidRDefault="001F187E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66" w:history="1">
            <w:r w:rsidRPr="0099769E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37CB807" w14:textId="50732508" w:rsidR="001F187E" w:rsidRDefault="001F187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67" w:history="1">
            <w:r w:rsidRPr="009976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Игра в слова №1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2ACA788" w14:textId="4D74322B" w:rsidR="001F187E" w:rsidRDefault="001F187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68" w:history="1">
            <w:r w:rsidRPr="009976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ФилВордикС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4A3CEB8" w14:textId="37EBE492" w:rsidR="001F187E" w:rsidRDefault="001F187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69" w:history="1">
            <w:r w:rsidRPr="009976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Филворды: найди слова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B3E392B" w14:textId="498AA411" w:rsidR="001F187E" w:rsidRDefault="001F187E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70" w:history="1">
            <w:r w:rsidRPr="0099769E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D23F5AB" w14:textId="2CE94670" w:rsidR="001F187E" w:rsidRDefault="001F187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71" w:history="1">
            <w:r w:rsidRPr="009976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Прави</w:t>
            </w:r>
            <w:r w:rsidRPr="0099769E">
              <w:rPr>
                <w:rStyle w:val="a6"/>
              </w:rPr>
              <w:t>л</w:t>
            </w:r>
            <w:r w:rsidRPr="0099769E">
              <w:rPr>
                <w:rStyle w:val="a6"/>
              </w:rPr>
              <w:t>а игры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7949329" w14:textId="0F2EAF15" w:rsidR="001F187E" w:rsidRDefault="001F187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72" w:history="1">
            <w:r w:rsidRPr="009976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Требования к функциям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9DE7745" w14:textId="3F478972" w:rsidR="001F187E" w:rsidRDefault="001F187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73" w:history="1">
            <w:r w:rsidRPr="009976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69250B5" w14:textId="1AD74946" w:rsidR="001F187E" w:rsidRDefault="001F187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74" w:history="1">
            <w:r w:rsidRPr="009976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62F03E6" w14:textId="60194666" w:rsidR="001F187E" w:rsidRDefault="001F187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75" w:history="1">
            <w:r w:rsidRPr="009976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4B567B9" w14:textId="79582315" w:rsidR="001F187E" w:rsidRDefault="001F187E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76" w:history="1">
            <w:r w:rsidRPr="0099769E">
              <w:rPr>
                <w:rStyle w:val="a6"/>
              </w:rPr>
              <w:t>5.5.1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E58DD88" w14:textId="49E630E3" w:rsidR="001F187E" w:rsidRDefault="001F187E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77" w:history="1">
            <w:r w:rsidRPr="0099769E">
              <w:rPr>
                <w:rStyle w:val="a6"/>
              </w:rPr>
              <w:t>5.5.2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2375C2A" w14:textId="3508917C" w:rsidR="001F187E" w:rsidRDefault="001F187E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78" w:history="1">
            <w:r w:rsidRPr="0099769E">
              <w:rPr>
                <w:rStyle w:val="a6"/>
              </w:rPr>
              <w:t>5.5.3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0D75BC0" w14:textId="4691FB2E" w:rsidR="001F187E" w:rsidRDefault="001F187E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79" w:history="1">
            <w:r w:rsidRPr="0099769E">
              <w:rPr>
                <w:rStyle w:val="a6"/>
              </w:rPr>
              <w:t>5.5.4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0E799D7" w14:textId="51CE3EA5" w:rsidR="001F187E" w:rsidRDefault="001F187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80" w:history="1">
            <w:r w:rsidRPr="009976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005835A" w14:textId="4F9699F4" w:rsidR="001F187E" w:rsidRDefault="001F187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81" w:history="1">
            <w:r w:rsidRPr="009976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E8D0103" w14:textId="24B166FB" w:rsidR="001F187E" w:rsidRDefault="001F187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82" w:history="1">
            <w:r w:rsidRPr="009976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26CDC49" w14:textId="55DE8B53" w:rsidR="001F187E" w:rsidRDefault="001F187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83" w:history="1">
            <w:r w:rsidRPr="009976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54B8A4D" w14:textId="22BD7C7F" w:rsidR="001F187E" w:rsidRDefault="001F187E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84" w:history="1">
            <w:r w:rsidRPr="0099769E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Состав и содерж</w:t>
            </w:r>
            <w:r w:rsidRPr="0099769E">
              <w:rPr>
                <w:rStyle w:val="a6"/>
              </w:rPr>
              <w:t>а</w:t>
            </w:r>
            <w:r w:rsidRPr="0099769E">
              <w:rPr>
                <w:rStyle w:val="a6"/>
              </w:rPr>
              <w:t>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E058523" w14:textId="5F712DA6" w:rsidR="001F187E" w:rsidRDefault="001F187E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85" w:history="1">
            <w:r w:rsidRPr="0099769E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4D18667" w14:textId="22F6BE6D" w:rsidR="001F187E" w:rsidRDefault="001F187E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6535686" w:history="1">
            <w:r w:rsidRPr="0099769E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99769E">
              <w:rPr>
                <w:rStyle w:val="a6"/>
              </w:rPr>
              <w:t>Требования к приемо-сдаточным процедурам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_Toc196535686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520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3CF0F4E1" w14:textId="451DEC78" w:rsidR="00442256" w:rsidRPr="006904C1" w:rsidRDefault="00442256" w:rsidP="0023221D">
          <w:pPr>
            <w:rPr>
              <w:rFonts w:cs="Times New Roman"/>
              <w:szCs w:val="24"/>
            </w:rPr>
          </w:pPr>
          <w:r w:rsidRPr="006904C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4DB9FE6F" w14:textId="544B907C" w:rsidR="005A4E60" w:rsidRPr="006904C1" w:rsidRDefault="005A4E60">
      <w:pPr>
        <w:spacing w:before="0" w:after="200" w:line="276" w:lineRule="auto"/>
        <w:ind w:firstLine="0"/>
        <w:contextualSpacing w:val="0"/>
        <w:jc w:val="left"/>
        <w:rPr>
          <w:rFonts w:cs="Times New Roman"/>
          <w:bCs/>
          <w:noProof/>
          <w:szCs w:val="24"/>
        </w:rPr>
      </w:pPr>
      <w:r w:rsidRPr="006904C1">
        <w:rPr>
          <w:rFonts w:cs="Times New Roman"/>
          <w:bCs/>
          <w:noProof/>
          <w:szCs w:val="24"/>
        </w:rPr>
        <w:br w:type="page"/>
      </w:r>
    </w:p>
    <w:p w14:paraId="4CEE3E82" w14:textId="431F0445" w:rsidR="00303DC8" w:rsidRPr="006904C1" w:rsidRDefault="00442256" w:rsidP="00597BAF">
      <w:pPr>
        <w:pStyle w:val="1"/>
        <w:numPr>
          <w:ilvl w:val="0"/>
          <w:numId w:val="0"/>
        </w:numPr>
        <w:spacing w:after="240"/>
        <w:ind w:left="851"/>
        <w:rPr>
          <w:szCs w:val="24"/>
        </w:rPr>
      </w:pPr>
      <w:bookmarkStart w:id="0" w:name="_Toc196535657"/>
      <w:r w:rsidRPr="006904C1">
        <w:rPr>
          <w:szCs w:val="24"/>
        </w:rPr>
        <w:lastRenderedPageBreak/>
        <w:t>Вв</w:t>
      </w:r>
      <w:r w:rsidR="005A4E60" w:rsidRPr="006904C1">
        <w:rPr>
          <w:szCs w:val="24"/>
        </w:rPr>
        <w:t>едение</w:t>
      </w:r>
      <w:bookmarkEnd w:id="0"/>
    </w:p>
    <w:p w14:paraId="5457F129" w14:textId="5266A95F" w:rsidR="309EB7E1" w:rsidRPr="006904C1" w:rsidRDefault="00306387" w:rsidP="002A290B">
      <w:pPr>
        <w:spacing w:before="0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Данный документ является техническим заданием для игры Филворды, в котором описаны общие сведения о разработке, описание предметной области, требования к системе, требования к функциям.</w:t>
      </w:r>
    </w:p>
    <w:p w14:paraId="0EE54E3D" w14:textId="54B94903" w:rsidR="00306387" w:rsidRPr="006904C1" w:rsidRDefault="00306387" w:rsidP="002A290B">
      <w:pPr>
        <w:spacing w:before="0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Документ регламентирует этапы и сроки разработки, результаты этапов разработки, процедуру приёмо-сдаточных испытаний.</w:t>
      </w:r>
    </w:p>
    <w:p w14:paraId="38583899" w14:textId="77777777" w:rsidR="00306387" w:rsidRPr="006904C1" w:rsidRDefault="00306387" w:rsidP="002A290B">
      <w:pPr>
        <w:spacing w:before="0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Настоящий документ предназначен для: </w:t>
      </w:r>
    </w:p>
    <w:p w14:paraId="30CBDC34" w14:textId="7D61B8DC" w:rsidR="00306387" w:rsidRPr="002679FB" w:rsidRDefault="00036F26" w:rsidP="003279C8">
      <w:pPr>
        <w:pStyle w:val="a4"/>
        <w:numPr>
          <w:ilvl w:val="0"/>
          <w:numId w:val="33"/>
        </w:numPr>
        <w:ind w:left="0" w:firstLine="851"/>
        <w:rPr>
          <w:rFonts w:cs="Times New Roman"/>
          <w:szCs w:val="24"/>
        </w:rPr>
      </w:pPr>
      <w:r w:rsidRPr="002679FB">
        <w:rPr>
          <w:rFonts w:cs="Times New Roman"/>
          <w:szCs w:val="24"/>
        </w:rPr>
        <w:t>р</w:t>
      </w:r>
      <w:r w:rsidR="00306387" w:rsidRPr="002679FB">
        <w:rPr>
          <w:rFonts w:cs="Times New Roman"/>
          <w:szCs w:val="24"/>
        </w:rPr>
        <w:t>азработчика приложения</w:t>
      </w:r>
      <w:r w:rsidR="00985C10" w:rsidRPr="002679FB">
        <w:rPr>
          <w:rFonts w:cs="Times New Roman"/>
          <w:szCs w:val="24"/>
        </w:rPr>
        <w:t xml:space="preserve"> </w:t>
      </w:r>
      <w:r w:rsidR="002A290B">
        <w:rPr>
          <w:rFonts w:cs="Times New Roman"/>
          <w:szCs w:val="24"/>
        </w:rPr>
        <w:t>—</w:t>
      </w:r>
      <w:r w:rsidR="00985C10" w:rsidRPr="002679FB">
        <w:rPr>
          <w:rFonts w:cs="Times New Roman"/>
          <w:szCs w:val="24"/>
        </w:rPr>
        <w:t xml:space="preserve"> специалиста, который осуществляет разработку программы</w:t>
      </w:r>
      <w:r w:rsidR="001B4FD1" w:rsidRPr="002679FB">
        <w:rPr>
          <w:rFonts w:cs="Times New Roman"/>
          <w:szCs w:val="24"/>
        </w:rPr>
        <w:t xml:space="preserve"> с целью понимания требований к работе</w:t>
      </w:r>
      <w:r w:rsidRPr="002679FB">
        <w:rPr>
          <w:rFonts w:cs="Times New Roman"/>
          <w:szCs w:val="24"/>
        </w:rPr>
        <w:t>;</w:t>
      </w:r>
    </w:p>
    <w:p w14:paraId="6BC1153C" w14:textId="03C5967A" w:rsidR="00306387" w:rsidRPr="002679FB" w:rsidRDefault="00036F26" w:rsidP="003279C8">
      <w:pPr>
        <w:pStyle w:val="a4"/>
        <w:numPr>
          <w:ilvl w:val="0"/>
          <w:numId w:val="33"/>
        </w:numPr>
        <w:ind w:left="0" w:firstLine="851"/>
        <w:rPr>
          <w:rFonts w:cs="Times New Roman"/>
          <w:szCs w:val="24"/>
        </w:rPr>
      </w:pPr>
      <w:r w:rsidRPr="002679FB">
        <w:rPr>
          <w:rFonts w:cs="Times New Roman"/>
          <w:szCs w:val="24"/>
        </w:rPr>
        <w:t>п</w:t>
      </w:r>
      <w:r w:rsidR="00306387" w:rsidRPr="002679FB">
        <w:rPr>
          <w:rFonts w:cs="Times New Roman"/>
          <w:szCs w:val="24"/>
        </w:rPr>
        <w:t>редставителей заказчика работы</w:t>
      </w:r>
      <w:r w:rsidR="00985C10" w:rsidRPr="002679FB">
        <w:rPr>
          <w:rFonts w:cs="Times New Roman"/>
          <w:szCs w:val="24"/>
        </w:rPr>
        <w:t xml:space="preserve"> с целью подтверждения соответствия разработки требованиям</w:t>
      </w:r>
      <w:r w:rsidRPr="002679FB">
        <w:rPr>
          <w:rFonts w:cs="Times New Roman"/>
          <w:szCs w:val="24"/>
        </w:rPr>
        <w:t>;</w:t>
      </w:r>
    </w:p>
    <w:p w14:paraId="4D341E94" w14:textId="4BEEB70B" w:rsidR="00985C10" w:rsidRPr="002679FB" w:rsidRDefault="00036F26" w:rsidP="003279C8">
      <w:pPr>
        <w:pStyle w:val="a4"/>
        <w:numPr>
          <w:ilvl w:val="0"/>
          <w:numId w:val="33"/>
        </w:numPr>
        <w:ind w:left="0" w:firstLine="851"/>
        <w:rPr>
          <w:rFonts w:cs="Times New Roman"/>
          <w:szCs w:val="24"/>
        </w:rPr>
      </w:pPr>
      <w:r w:rsidRPr="002679FB">
        <w:rPr>
          <w:rFonts w:cs="Times New Roman"/>
          <w:szCs w:val="24"/>
        </w:rPr>
        <w:t>п</w:t>
      </w:r>
      <w:r w:rsidR="00985C10" w:rsidRPr="002679FB">
        <w:rPr>
          <w:rFonts w:cs="Times New Roman"/>
          <w:szCs w:val="24"/>
        </w:rPr>
        <w:t>риемо-сдаточной комиссии с целью приемки работы.</w:t>
      </w:r>
    </w:p>
    <w:p w14:paraId="2D459B9F" w14:textId="5A4735FC" w:rsidR="00306387" w:rsidRPr="006904C1" w:rsidRDefault="00306387" w:rsidP="309EB7E1">
      <w:pPr>
        <w:rPr>
          <w:rFonts w:cs="Times New Roman"/>
          <w:szCs w:val="24"/>
        </w:rPr>
      </w:pPr>
    </w:p>
    <w:p w14:paraId="794047BB" w14:textId="4613A314" w:rsidR="00A63893" w:rsidRPr="006904C1" w:rsidRDefault="00EB6A0B" w:rsidP="00597BAF">
      <w:pPr>
        <w:pStyle w:val="1"/>
        <w:spacing w:after="240"/>
        <w:rPr>
          <w:szCs w:val="24"/>
        </w:rPr>
      </w:pPr>
      <w:bookmarkStart w:id="1" w:name="_Toc196535658"/>
      <w:bookmarkStart w:id="2" w:name="_Toc74526610"/>
      <w:bookmarkStart w:id="3" w:name="_Toc128474254"/>
      <w:r w:rsidRPr="006904C1">
        <w:rPr>
          <w:szCs w:val="24"/>
        </w:rPr>
        <w:lastRenderedPageBreak/>
        <w:t>Термины и определения</w:t>
      </w:r>
      <w:bookmarkEnd w:id="1"/>
    </w:p>
    <w:p w14:paraId="585EB3E1" w14:textId="534F47D0" w:rsidR="00861E3A" w:rsidRDefault="00861E3A" w:rsidP="003279C8">
      <w:pPr>
        <w:pStyle w:val="a4"/>
        <w:numPr>
          <w:ilvl w:val="0"/>
          <w:numId w:val="34"/>
        </w:numPr>
        <w:ind w:left="0" w:firstLine="851"/>
      </w:pPr>
      <w:r>
        <w:t>Слово</w:t>
      </w:r>
      <w:r w:rsidR="00597BAF" w:rsidRPr="001B2A4D">
        <w:t xml:space="preserve"> </w:t>
      </w:r>
      <w:r w:rsidR="00597BAF">
        <w:t>—</w:t>
      </w:r>
      <w:r w:rsidR="00597BAF" w:rsidRPr="001B2A4D">
        <w:t xml:space="preserve"> </w:t>
      </w:r>
      <w:r>
        <w:t xml:space="preserve">набор </w:t>
      </w:r>
      <w:r w:rsidR="00E46889">
        <w:t>букв,</w:t>
      </w:r>
      <w:r w:rsidR="00597BAF">
        <w:t xml:space="preserve"> имеющий значение</w:t>
      </w:r>
      <w:r w:rsidR="004917BB">
        <w:t>;</w:t>
      </w:r>
    </w:p>
    <w:p w14:paraId="6722AB5D" w14:textId="39A44984" w:rsidR="00306387" w:rsidRDefault="00D7624C" w:rsidP="003279C8">
      <w:pPr>
        <w:pStyle w:val="a4"/>
        <w:numPr>
          <w:ilvl w:val="0"/>
          <w:numId w:val="34"/>
        </w:numPr>
        <w:ind w:left="0" w:firstLine="851"/>
      </w:pPr>
      <w:r w:rsidRPr="001B2A4D">
        <w:t xml:space="preserve">Тачпад </w:t>
      </w:r>
      <w:r w:rsidR="002A290B">
        <w:t>—</w:t>
      </w:r>
      <w:r w:rsidRPr="001B2A4D">
        <w:t xml:space="preserve"> указывающее устройство с тактильным датчиком, которое позволяет управлять курсором</w:t>
      </w:r>
      <w:r w:rsidR="00106720" w:rsidRPr="001B2A4D">
        <w:t>;</w:t>
      </w:r>
    </w:p>
    <w:p w14:paraId="76227B09" w14:textId="501BD36F" w:rsidR="00861E3A" w:rsidRDefault="00861E3A" w:rsidP="003279C8">
      <w:pPr>
        <w:pStyle w:val="a4"/>
        <w:numPr>
          <w:ilvl w:val="0"/>
          <w:numId w:val="34"/>
        </w:numPr>
        <w:ind w:left="0" w:firstLine="851"/>
      </w:pPr>
      <w:r>
        <w:t xml:space="preserve">СТП </w:t>
      </w:r>
      <w:proofErr w:type="spellStart"/>
      <w:r>
        <w:t>ВятГУ</w:t>
      </w:r>
      <w:proofErr w:type="spellEnd"/>
      <w:r>
        <w:t xml:space="preserve"> </w:t>
      </w:r>
      <w:proofErr w:type="gramStart"/>
      <w:r>
        <w:t>101-2004</w:t>
      </w:r>
      <w:proofErr w:type="gramEnd"/>
      <w:r>
        <w:t xml:space="preserve"> </w:t>
      </w:r>
      <w:r w:rsidR="002A290B">
        <w:t>—</w:t>
      </w:r>
      <w:r>
        <w:t xml:space="preserve"> устанавливает требования к структуре, содержанию и оформлению документов в рамках университета</w:t>
      </w:r>
      <w:r w:rsidRPr="003D765D">
        <w:t>;</w:t>
      </w:r>
    </w:p>
    <w:p w14:paraId="23D707A6" w14:textId="368B28FF" w:rsidR="00861E3A" w:rsidRDefault="00861E3A" w:rsidP="003279C8">
      <w:pPr>
        <w:pStyle w:val="a4"/>
        <w:numPr>
          <w:ilvl w:val="0"/>
          <w:numId w:val="34"/>
        </w:numPr>
        <w:ind w:left="0" w:firstLine="851"/>
      </w:pPr>
      <w:r>
        <w:t xml:space="preserve">ГОСТ </w:t>
      </w:r>
      <w:proofErr w:type="gramStart"/>
      <w:r>
        <w:t>34.602-2020</w:t>
      </w:r>
      <w:proofErr w:type="gramEnd"/>
      <w:r>
        <w:t xml:space="preserve"> </w:t>
      </w:r>
      <w:r w:rsidR="002A290B">
        <w:t>—</w:t>
      </w:r>
      <w:r>
        <w:t xml:space="preserve"> включает структуру ТЗ, перечень разделов и рекомендации по их заполнению</w:t>
      </w:r>
      <w:r w:rsidRPr="003D765D">
        <w:t>;</w:t>
      </w:r>
    </w:p>
    <w:p w14:paraId="0B4D3D0E" w14:textId="74F3BEBC" w:rsidR="00861E3A" w:rsidRDefault="00861E3A" w:rsidP="003279C8">
      <w:pPr>
        <w:pStyle w:val="a4"/>
        <w:numPr>
          <w:ilvl w:val="0"/>
          <w:numId w:val="34"/>
        </w:numPr>
        <w:ind w:left="0" w:firstLine="851"/>
      </w:pPr>
      <w:r>
        <w:t xml:space="preserve">ГОСТ </w:t>
      </w:r>
      <w:proofErr w:type="gramStart"/>
      <w:r>
        <w:t>19.101-2024</w:t>
      </w:r>
      <w:proofErr w:type="gramEnd"/>
      <w:r>
        <w:t xml:space="preserve"> </w:t>
      </w:r>
      <w:r w:rsidR="002A290B">
        <w:t>—</w:t>
      </w:r>
      <w:r>
        <w:t xml:space="preserve"> используется при разработке программного обеспечения и определяет, какие документы должны сопровождать программные продукты</w:t>
      </w:r>
      <w:r w:rsidRPr="003D765D">
        <w:t>;</w:t>
      </w:r>
    </w:p>
    <w:p w14:paraId="2D2BFC15" w14:textId="1F291FE7" w:rsidR="00861E3A" w:rsidRDefault="00861E3A" w:rsidP="003279C8">
      <w:pPr>
        <w:pStyle w:val="a4"/>
        <w:numPr>
          <w:ilvl w:val="0"/>
          <w:numId w:val="34"/>
        </w:numPr>
        <w:ind w:left="0" w:firstLine="851"/>
      </w:pPr>
      <w:r>
        <w:t xml:space="preserve">ГОСТ Р </w:t>
      </w:r>
      <w:proofErr w:type="gramStart"/>
      <w:r>
        <w:t>27.301-2011</w:t>
      </w:r>
      <w:proofErr w:type="gramEnd"/>
      <w:r>
        <w:t xml:space="preserve"> </w:t>
      </w:r>
      <w:r w:rsidR="002A290B">
        <w:t>—</w:t>
      </w:r>
      <w:r>
        <w:t xml:space="preserve"> используется для анализа и прогнозирования надежности</w:t>
      </w:r>
      <w:r w:rsidRPr="003D765D">
        <w:t>;</w:t>
      </w:r>
    </w:p>
    <w:p w14:paraId="0B727BBD" w14:textId="0FE8DA90" w:rsidR="00861E3A" w:rsidRDefault="00861E3A" w:rsidP="003279C8">
      <w:pPr>
        <w:pStyle w:val="a4"/>
        <w:numPr>
          <w:ilvl w:val="0"/>
          <w:numId w:val="34"/>
        </w:numPr>
        <w:ind w:left="0" w:firstLine="851"/>
      </w:pPr>
      <w:bookmarkStart w:id="4" w:name="_Hlk196566292"/>
      <w:r>
        <w:t xml:space="preserve">ГОСТ </w:t>
      </w:r>
      <w:proofErr w:type="gramStart"/>
      <w:r w:rsidR="001F187E">
        <w:t>7</w:t>
      </w:r>
      <w:r>
        <w:t>.</w:t>
      </w:r>
      <w:r w:rsidR="001F187E">
        <w:t>3</w:t>
      </w:r>
      <w:r>
        <w:t>2-20</w:t>
      </w:r>
      <w:r w:rsidR="001F187E">
        <w:t>17</w:t>
      </w:r>
      <w:proofErr w:type="gramEnd"/>
      <w:r w:rsidR="001F187E">
        <w:t xml:space="preserve"> </w:t>
      </w:r>
      <w:r w:rsidR="002A290B">
        <w:t>—</w:t>
      </w:r>
      <w:r w:rsidR="001F187E">
        <w:t xml:space="preserve"> </w:t>
      </w:r>
      <w:r w:rsidR="001F187E" w:rsidRPr="001F187E">
        <w:t>устанавливает общие требования к структуре и правилам оформления отчетов о НИР</w:t>
      </w:r>
      <w:r w:rsidRPr="007619E3">
        <w:t>;</w:t>
      </w:r>
    </w:p>
    <w:bookmarkEnd w:id="4"/>
    <w:p w14:paraId="4201A76D" w14:textId="50EB7563" w:rsidR="00861E3A" w:rsidRPr="00CF5552" w:rsidRDefault="00861E3A" w:rsidP="003279C8">
      <w:pPr>
        <w:pStyle w:val="a4"/>
        <w:numPr>
          <w:ilvl w:val="0"/>
          <w:numId w:val="34"/>
        </w:numPr>
        <w:ind w:left="0" w:firstLine="851"/>
      </w:pPr>
      <w:r w:rsidRPr="00B071CD">
        <w:t xml:space="preserve">ГОСТ Р </w:t>
      </w:r>
      <w:proofErr w:type="gramStart"/>
      <w:r w:rsidRPr="00B071CD">
        <w:t>51583-2014</w:t>
      </w:r>
      <w:proofErr w:type="gramEnd"/>
      <w:r>
        <w:t xml:space="preserve"> </w:t>
      </w:r>
      <w:r w:rsidR="002A290B">
        <w:t>—</w:t>
      </w:r>
      <w:r>
        <w:t xml:space="preserve"> </w:t>
      </w:r>
      <w:r w:rsidRPr="00CF5552">
        <w:t>устанавливает общие требования и порядок создания автоматизированных систем (АС), которые должны обеспечивать защиту информации.</w:t>
      </w:r>
    </w:p>
    <w:p w14:paraId="5480C90D" w14:textId="3CA19BE9" w:rsidR="00861E3A" w:rsidRDefault="00861E3A" w:rsidP="003279C8">
      <w:pPr>
        <w:pStyle w:val="a4"/>
        <w:numPr>
          <w:ilvl w:val="0"/>
          <w:numId w:val="34"/>
        </w:numPr>
        <w:ind w:left="0" w:firstLine="851"/>
      </w:pPr>
      <w:r>
        <w:t>Статья</w:t>
      </w:r>
      <w:r w:rsidRPr="001D447A">
        <w:t xml:space="preserve"> 1261 ГК РФ</w:t>
      </w:r>
      <w:r>
        <w:t xml:space="preserve"> «П</w:t>
      </w:r>
      <w:r w:rsidRPr="001D447A">
        <w:t>рограммы для ЭВМ</w:t>
      </w:r>
      <w:r>
        <w:t xml:space="preserve">» </w:t>
      </w:r>
      <w:r w:rsidR="002A290B">
        <w:t>—</w:t>
      </w:r>
      <w:r>
        <w:t xml:space="preserve"> а</w:t>
      </w:r>
      <w:r w:rsidRPr="001D447A">
        <w:t>вторские права на все виды программ для ЭВМ (в том числе на операционные системы и программные комплексы), которые могут быть выражены на любом языке и в любой форме, включая исходный текст и объектный код, охраняются так же, как авторские права на произведения литературы.</w:t>
      </w:r>
    </w:p>
    <w:p w14:paraId="1B3755B8" w14:textId="1F87A8E1" w:rsidR="00AA16BA" w:rsidRDefault="00AA16BA" w:rsidP="003279C8">
      <w:pPr>
        <w:pStyle w:val="a4"/>
        <w:numPr>
          <w:ilvl w:val="0"/>
          <w:numId w:val="34"/>
        </w:numPr>
        <w:ind w:left="0" w:firstLine="851"/>
      </w:pPr>
      <w:r w:rsidRPr="00AA16BA">
        <w:t>Статья 1266 ГК РФ «Право на неприкосновенность произведения и защита произведения от искажений»</w:t>
      </w:r>
      <w:r w:rsidR="002A290B">
        <w:t xml:space="preserve"> —</w:t>
      </w:r>
      <w:r w:rsidRPr="00AA16BA">
        <w:t xml:space="preserve"> определяет права автора произведения, которые направлены на защиту его интеллектуальной собственности. Установлен порядок, позволяющий внести дополнения в работу автора после его смерти.</w:t>
      </w:r>
    </w:p>
    <w:p w14:paraId="04BD884C" w14:textId="77777777" w:rsidR="00861E3A" w:rsidRPr="001B2A4D" w:rsidRDefault="00861E3A" w:rsidP="002679FB">
      <w:pPr>
        <w:pStyle w:val="a4"/>
        <w:ind w:firstLine="851"/>
      </w:pPr>
    </w:p>
    <w:p w14:paraId="7B2400AA" w14:textId="77777777" w:rsidR="001B2A4D" w:rsidRPr="00106720" w:rsidRDefault="001B2A4D" w:rsidP="00306387">
      <w:pPr>
        <w:rPr>
          <w:rFonts w:cs="Times New Roman"/>
          <w:szCs w:val="24"/>
        </w:rPr>
      </w:pPr>
    </w:p>
    <w:p w14:paraId="37FD6451" w14:textId="77777777" w:rsidR="00D7624C" w:rsidRPr="006904C1" w:rsidRDefault="00D7624C" w:rsidP="00306387">
      <w:pPr>
        <w:rPr>
          <w:rFonts w:cs="Times New Roman"/>
          <w:szCs w:val="24"/>
        </w:rPr>
      </w:pPr>
    </w:p>
    <w:p w14:paraId="6924B148" w14:textId="709DA676" w:rsidR="26B8DED2" w:rsidRPr="006904C1" w:rsidRDefault="26B8DED2" w:rsidP="00306387">
      <w:pPr>
        <w:ind w:firstLine="0"/>
        <w:rPr>
          <w:rFonts w:cs="Times New Roman"/>
          <w:szCs w:val="24"/>
        </w:rPr>
      </w:pPr>
    </w:p>
    <w:p w14:paraId="63A1A4BE" w14:textId="5A4A5D2A" w:rsidR="00A82498" w:rsidRDefault="00A82498" w:rsidP="00597BAF">
      <w:pPr>
        <w:pStyle w:val="1"/>
        <w:spacing w:after="240"/>
        <w:rPr>
          <w:szCs w:val="24"/>
        </w:rPr>
      </w:pPr>
      <w:bookmarkStart w:id="5" w:name="_Toc196535659"/>
      <w:r w:rsidRPr="006904C1">
        <w:rPr>
          <w:szCs w:val="24"/>
        </w:rPr>
        <w:lastRenderedPageBreak/>
        <w:t>Перечень сокращений</w:t>
      </w:r>
      <w:bookmarkEnd w:id="5"/>
    </w:p>
    <w:p w14:paraId="42987D83" w14:textId="77777777" w:rsidR="00EA1BA1" w:rsidRPr="006904C1" w:rsidRDefault="00EA1BA1" w:rsidP="003279C8">
      <w:pPr>
        <w:spacing w:before="0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ПО – программное обеспечение;</w:t>
      </w:r>
    </w:p>
    <w:p w14:paraId="6F13CFD2" w14:textId="77777777" w:rsidR="00EA1BA1" w:rsidRDefault="00EA1BA1" w:rsidP="003279C8">
      <w:pPr>
        <w:spacing w:before="0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ПК – персональный компьютер;</w:t>
      </w:r>
    </w:p>
    <w:p w14:paraId="6568515E" w14:textId="1534426B" w:rsidR="00861E3A" w:rsidRDefault="00861E3A" w:rsidP="003279C8">
      <w:p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ТЗ – техническое задание;</w:t>
      </w:r>
    </w:p>
    <w:p w14:paraId="58009414" w14:textId="0B27C174" w:rsidR="00036F26" w:rsidRDefault="00036F26" w:rsidP="003279C8">
      <w:p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ГК</w:t>
      </w:r>
      <w:r w:rsidR="00AA16BA">
        <w:rPr>
          <w:rFonts w:cs="Times New Roman"/>
          <w:szCs w:val="24"/>
        </w:rPr>
        <w:t xml:space="preserve"> – гражданский кодекс;</w:t>
      </w:r>
    </w:p>
    <w:p w14:paraId="41AA36BD" w14:textId="479C893C" w:rsidR="003962AC" w:rsidRPr="002679FB" w:rsidRDefault="003962AC" w:rsidP="003279C8">
      <w:pPr>
        <w:spacing w:before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ПМИ – программа методики испытаний</w:t>
      </w:r>
      <w:r w:rsidR="002679FB">
        <w:rPr>
          <w:rFonts w:cs="Times New Roman"/>
          <w:szCs w:val="24"/>
          <w:lang w:val="en-US"/>
        </w:rPr>
        <w:t>;</w:t>
      </w:r>
    </w:p>
    <w:p w14:paraId="1A3AB532" w14:textId="26911681" w:rsidR="00EA1BA1" w:rsidRPr="002679FB" w:rsidRDefault="000A7D14" w:rsidP="003279C8">
      <w:pPr>
        <w:spacing w:before="0"/>
        <w:rPr>
          <w:lang w:val="en-US"/>
        </w:rPr>
      </w:pPr>
      <w:r>
        <w:t>ЛКМ – левая кнопка мыши</w:t>
      </w:r>
      <w:r w:rsidR="002679FB">
        <w:rPr>
          <w:lang w:val="en-US"/>
        </w:rPr>
        <w:t>.</w:t>
      </w:r>
    </w:p>
    <w:p w14:paraId="38600864" w14:textId="7D888C5C" w:rsidR="00592879" w:rsidRPr="006904C1" w:rsidRDefault="00592879" w:rsidP="00597BAF">
      <w:pPr>
        <w:pStyle w:val="1"/>
        <w:spacing w:after="240"/>
        <w:rPr>
          <w:szCs w:val="24"/>
        </w:rPr>
      </w:pPr>
      <w:bookmarkStart w:id="6" w:name="_Toc196535660"/>
      <w:r w:rsidRPr="006904C1">
        <w:rPr>
          <w:szCs w:val="24"/>
        </w:rPr>
        <w:lastRenderedPageBreak/>
        <w:t>Основные сведения о разработке</w:t>
      </w:r>
      <w:bookmarkEnd w:id="6"/>
    </w:p>
    <w:p w14:paraId="170FFE13" w14:textId="5E8AC5F6" w:rsidR="00306387" w:rsidRPr="006904C1" w:rsidRDefault="00306387" w:rsidP="00306387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Данный раздел </w:t>
      </w:r>
      <w:r w:rsidR="00106720">
        <w:rPr>
          <w:rFonts w:cs="Times New Roman"/>
          <w:szCs w:val="24"/>
        </w:rPr>
        <w:t xml:space="preserve">настоящей работы </w:t>
      </w:r>
      <w:r w:rsidRPr="006904C1">
        <w:rPr>
          <w:rFonts w:cs="Times New Roman"/>
          <w:szCs w:val="24"/>
        </w:rPr>
        <w:t>содержит основные сведения о разработке</w:t>
      </w:r>
      <w:r w:rsidR="00A36956">
        <w:rPr>
          <w:rFonts w:cs="Times New Roman"/>
          <w:szCs w:val="24"/>
        </w:rPr>
        <w:t xml:space="preserve"> программного обеспечения</w:t>
      </w:r>
      <w:r w:rsidR="00106720">
        <w:rPr>
          <w:rFonts w:cs="Times New Roman"/>
          <w:szCs w:val="24"/>
        </w:rPr>
        <w:t>.</w:t>
      </w:r>
    </w:p>
    <w:p w14:paraId="41078D8B" w14:textId="665A6E91" w:rsidR="00F91124" w:rsidRPr="006904C1" w:rsidRDefault="00A52CF3" w:rsidP="00597BAF">
      <w:pPr>
        <w:pStyle w:val="2"/>
        <w:spacing w:after="240"/>
        <w:rPr>
          <w:szCs w:val="24"/>
        </w:rPr>
      </w:pPr>
      <w:bookmarkStart w:id="7" w:name="_Toc196535661"/>
      <w:r w:rsidRPr="006904C1">
        <w:rPr>
          <w:szCs w:val="24"/>
        </w:rPr>
        <w:t>Наименование разработки</w:t>
      </w:r>
      <w:bookmarkEnd w:id="7"/>
    </w:p>
    <w:p w14:paraId="5EBA8DAC" w14:textId="22DBA976" w:rsidR="00306387" w:rsidRPr="006904C1" w:rsidRDefault="00306387" w:rsidP="00306387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Наименование игры, разрабатываемой в ходе учебной практики</w:t>
      </w:r>
      <w:r w:rsidR="00106720">
        <w:rPr>
          <w:rFonts w:cs="Times New Roman"/>
          <w:szCs w:val="24"/>
        </w:rPr>
        <w:t>:</w:t>
      </w:r>
      <w:r w:rsidRPr="006904C1">
        <w:rPr>
          <w:rFonts w:cs="Times New Roman"/>
          <w:szCs w:val="24"/>
        </w:rPr>
        <w:t xml:space="preserve"> «Филворды»</w:t>
      </w:r>
      <w:r w:rsidR="00A36956">
        <w:rPr>
          <w:rFonts w:cs="Times New Roman"/>
          <w:szCs w:val="24"/>
        </w:rPr>
        <w:t>.</w:t>
      </w:r>
    </w:p>
    <w:p w14:paraId="4D0F4268" w14:textId="1ED491D0" w:rsidR="00A52CF3" w:rsidRPr="006904C1" w:rsidRDefault="00A52CF3" w:rsidP="002A11A2">
      <w:pPr>
        <w:pStyle w:val="2"/>
        <w:spacing w:before="240" w:after="240"/>
        <w:rPr>
          <w:szCs w:val="24"/>
        </w:rPr>
      </w:pPr>
      <w:bookmarkStart w:id="8" w:name="_Toc196535662"/>
      <w:r w:rsidRPr="006904C1">
        <w:rPr>
          <w:szCs w:val="24"/>
        </w:rPr>
        <w:t>Цель и задачи</w:t>
      </w:r>
      <w:bookmarkEnd w:id="8"/>
    </w:p>
    <w:p w14:paraId="6632290E" w14:textId="44D30D2E" w:rsidR="00306387" w:rsidRPr="006904C1" w:rsidRDefault="001B4FD1" w:rsidP="002A290B">
      <w:pPr>
        <w:spacing w:before="0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Целью данной работы является разработка игры «Филворды» в соответствии с указанными в документе требованиями и сроками</w:t>
      </w:r>
      <w:r w:rsidR="00106720">
        <w:rPr>
          <w:rFonts w:cs="Times New Roman"/>
          <w:szCs w:val="24"/>
        </w:rPr>
        <w:t>, а также подготовка необходимой документации.</w:t>
      </w:r>
    </w:p>
    <w:p w14:paraId="5BAFD4C2" w14:textId="29FB4606" w:rsidR="003D0F76" w:rsidRPr="002679FB" w:rsidRDefault="001B4FD1" w:rsidP="002A290B">
      <w:pPr>
        <w:spacing w:before="0"/>
        <w:rPr>
          <w:rFonts w:cs="Times New Roman"/>
          <w:szCs w:val="24"/>
          <w:lang w:val="en-US"/>
        </w:rPr>
      </w:pPr>
      <w:r w:rsidRPr="006904C1">
        <w:rPr>
          <w:rFonts w:cs="Times New Roman"/>
          <w:szCs w:val="24"/>
        </w:rPr>
        <w:t>Задачами данного проекта являются:</w:t>
      </w:r>
    </w:p>
    <w:p w14:paraId="0381ECA6" w14:textId="2141AF07" w:rsidR="003D0F76" w:rsidRPr="003D0F76" w:rsidRDefault="00036F26" w:rsidP="003279C8">
      <w:pPr>
        <w:pStyle w:val="a4"/>
        <w:numPr>
          <w:ilvl w:val="0"/>
          <w:numId w:val="26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="003D0F76" w:rsidRPr="003D0F76">
        <w:rPr>
          <w:rFonts w:cs="Times New Roman"/>
          <w:szCs w:val="24"/>
        </w:rPr>
        <w:t>астроить рабочее окружение;</w:t>
      </w:r>
    </w:p>
    <w:p w14:paraId="2A604B70" w14:textId="27CFDBC8" w:rsidR="003D0F76" w:rsidRPr="003D0F76" w:rsidRDefault="00036F26" w:rsidP="003279C8">
      <w:pPr>
        <w:pStyle w:val="a4"/>
        <w:numPr>
          <w:ilvl w:val="0"/>
          <w:numId w:val="26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="003D0F76" w:rsidRPr="003D0F76">
        <w:rPr>
          <w:rFonts w:cs="Times New Roman"/>
          <w:szCs w:val="24"/>
        </w:rPr>
        <w:t>азработать и утвердить структуру ПО;</w:t>
      </w:r>
    </w:p>
    <w:p w14:paraId="4B3AC4D4" w14:textId="6BCB4FB6" w:rsidR="003D0F76" w:rsidRPr="003D0F76" w:rsidRDefault="00036F26" w:rsidP="003279C8">
      <w:pPr>
        <w:pStyle w:val="a4"/>
        <w:numPr>
          <w:ilvl w:val="0"/>
          <w:numId w:val="26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="003D0F76" w:rsidRPr="003D0F76">
        <w:rPr>
          <w:rFonts w:cs="Times New Roman"/>
          <w:szCs w:val="24"/>
        </w:rPr>
        <w:t>еализовать программу;</w:t>
      </w:r>
    </w:p>
    <w:p w14:paraId="289DDB40" w14:textId="1BCE41AF" w:rsidR="003D0F76" w:rsidRPr="003D0F76" w:rsidRDefault="00036F26" w:rsidP="003279C8">
      <w:pPr>
        <w:pStyle w:val="a4"/>
        <w:numPr>
          <w:ilvl w:val="0"/>
          <w:numId w:val="26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="003D0F76" w:rsidRPr="003D0F76">
        <w:rPr>
          <w:rFonts w:cs="Times New Roman"/>
          <w:szCs w:val="24"/>
        </w:rPr>
        <w:t>ротестировать программу;</w:t>
      </w:r>
    </w:p>
    <w:p w14:paraId="4AF0DEBF" w14:textId="594366E9" w:rsidR="003D0F76" w:rsidRPr="003D0F76" w:rsidRDefault="00036F26" w:rsidP="003279C8">
      <w:pPr>
        <w:pStyle w:val="a4"/>
        <w:numPr>
          <w:ilvl w:val="0"/>
          <w:numId w:val="26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д</w:t>
      </w:r>
      <w:r w:rsidR="003D0F76" w:rsidRPr="003D0F76">
        <w:rPr>
          <w:rFonts w:cs="Times New Roman"/>
          <w:szCs w:val="24"/>
        </w:rPr>
        <w:t>оработать программу;</w:t>
      </w:r>
    </w:p>
    <w:p w14:paraId="159E1D95" w14:textId="0731D50C" w:rsidR="003D0F76" w:rsidRPr="003D0F76" w:rsidRDefault="00036F26" w:rsidP="003279C8">
      <w:pPr>
        <w:pStyle w:val="a4"/>
        <w:numPr>
          <w:ilvl w:val="0"/>
          <w:numId w:val="26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="003D0F76" w:rsidRPr="003D0F76">
        <w:rPr>
          <w:rFonts w:cs="Times New Roman"/>
          <w:szCs w:val="24"/>
        </w:rPr>
        <w:t>одготовить эксплуатационную документацию;</w:t>
      </w:r>
    </w:p>
    <w:p w14:paraId="1E4F9EB7" w14:textId="593FD56F" w:rsidR="003D0F76" w:rsidRPr="003D0F76" w:rsidRDefault="00036F26" w:rsidP="003279C8">
      <w:pPr>
        <w:pStyle w:val="a4"/>
        <w:numPr>
          <w:ilvl w:val="0"/>
          <w:numId w:val="26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пройти п</w:t>
      </w:r>
      <w:r w:rsidR="003D0F76" w:rsidRPr="003D0F76">
        <w:rPr>
          <w:rFonts w:cs="Times New Roman"/>
          <w:szCs w:val="24"/>
        </w:rPr>
        <w:t>риёмо-сдаточные процедуры.</w:t>
      </w:r>
    </w:p>
    <w:p w14:paraId="52EDEC11" w14:textId="3164E5F8" w:rsidR="00A52CF3" w:rsidRPr="006904C1" w:rsidRDefault="00847368" w:rsidP="00597BAF">
      <w:pPr>
        <w:pStyle w:val="2"/>
        <w:spacing w:after="240"/>
        <w:rPr>
          <w:szCs w:val="24"/>
        </w:rPr>
      </w:pPr>
      <w:bookmarkStart w:id="9" w:name="_Toc196535663"/>
      <w:r w:rsidRPr="006904C1">
        <w:rPr>
          <w:szCs w:val="24"/>
        </w:rPr>
        <w:t>Сведения об участниках разработки</w:t>
      </w:r>
      <w:bookmarkEnd w:id="9"/>
    </w:p>
    <w:p w14:paraId="05481815" w14:textId="62CD3D75" w:rsidR="26B8DED2" w:rsidRPr="006904C1" w:rsidRDefault="00306387" w:rsidP="003279C8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Исполнителем настоящей работы, является студент ФГБОУ ВО «Вятского Государственного Университета» (</w:t>
      </w:r>
      <w:r w:rsidR="002679FB">
        <w:rPr>
          <w:rFonts w:cs="Times New Roman"/>
          <w:szCs w:val="24"/>
        </w:rPr>
        <w:t>К</w:t>
      </w:r>
      <w:r w:rsidRPr="006904C1">
        <w:rPr>
          <w:rFonts w:cs="Times New Roman"/>
          <w:szCs w:val="24"/>
        </w:rPr>
        <w:t xml:space="preserve">олледжа </w:t>
      </w:r>
      <w:proofErr w:type="spellStart"/>
      <w:r w:rsidRPr="006904C1">
        <w:rPr>
          <w:rFonts w:cs="Times New Roman"/>
          <w:szCs w:val="24"/>
        </w:rPr>
        <w:t>ВятГУ</w:t>
      </w:r>
      <w:proofErr w:type="spellEnd"/>
      <w:r w:rsidRPr="006904C1">
        <w:rPr>
          <w:rFonts w:cs="Times New Roman"/>
          <w:szCs w:val="24"/>
        </w:rPr>
        <w:t xml:space="preserve">) группы </w:t>
      </w:r>
      <w:proofErr w:type="spellStart"/>
      <w:r w:rsidRPr="006904C1">
        <w:rPr>
          <w:rFonts w:cs="Times New Roman"/>
          <w:szCs w:val="24"/>
        </w:rPr>
        <w:t>ИСПк</w:t>
      </w:r>
      <w:proofErr w:type="spellEnd"/>
      <w:r w:rsidRPr="006904C1">
        <w:rPr>
          <w:rFonts w:cs="Times New Roman"/>
          <w:szCs w:val="24"/>
        </w:rPr>
        <w:t xml:space="preserve"> 203-52-00, Корчёмкин Д.А.</w:t>
      </w:r>
    </w:p>
    <w:p w14:paraId="20E3B9FD" w14:textId="0335B24E" w:rsidR="008D4E27" w:rsidRPr="00C66B70" w:rsidRDefault="00306387" w:rsidP="003279C8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Заказчиком настоящей работы является коллектив преподавателей ФГБОУ ВО «Вятского Государственного Университета» (</w:t>
      </w:r>
      <w:r w:rsidR="002679FB">
        <w:rPr>
          <w:rFonts w:cs="Times New Roman"/>
          <w:szCs w:val="24"/>
        </w:rPr>
        <w:t>К</w:t>
      </w:r>
      <w:r w:rsidRPr="006904C1">
        <w:rPr>
          <w:rFonts w:cs="Times New Roman"/>
          <w:szCs w:val="24"/>
        </w:rPr>
        <w:t xml:space="preserve">олледжа </w:t>
      </w:r>
      <w:proofErr w:type="spellStart"/>
      <w:r w:rsidRPr="006904C1">
        <w:rPr>
          <w:rFonts w:cs="Times New Roman"/>
          <w:szCs w:val="24"/>
        </w:rPr>
        <w:t>ВятГУ</w:t>
      </w:r>
      <w:proofErr w:type="spellEnd"/>
      <w:r w:rsidRPr="006904C1">
        <w:rPr>
          <w:rFonts w:cs="Times New Roman"/>
          <w:szCs w:val="24"/>
        </w:rPr>
        <w:t>):</w:t>
      </w:r>
      <w:r w:rsidR="00985C10" w:rsidRPr="006904C1">
        <w:rPr>
          <w:rFonts w:cs="Times New Roman"/>
          <w:szCs w:val="24"/>
        </w:rPr>
        <w:t xml:space="preserve"> </w:t>
      </w:r>
      <w:r w:rsidR="003B64AE" w:rsidRPr="006904C1">
        <w:rPr>
          <w:rFonts w:cs="Times New Roman"/>
          <w:szCs w:val="24"/>
        </w:rPr>
        <w:t>руководитель образовательной программы по специальности 09.02.07 «Информационные системы и программирование» - Чистяков А.Г.</w:t>
      </w:r>
      <w:r w:rsidR="00406A84">
        <w:rPr>
          <w:rFonts w:cs="Times New Roman"/>
          <w:szCs w:val="24"/>
        </w:rPr>
        <w:t>,</w:t>
      </w:r>
      <w:r w:rsidR="003B64AE">
        <w:rPr>
          <w:rFonts w:cs="Times New Roman"/>
          <w:szCs w:val="24"/>
        </w:rPr>
        <w:t xml:space="preserve"> </w:t>
      </w:r>
      <w:r w:rsidR="00985C10" w:rsidRPr="006904C1">
        <w:rPr>
          <w:rFonts w:cs="Times New Roman"/>
          <w:szCs w:val="24"/>
        </w:rPr>
        <w:t>преподаватель по МДК 05.05 «Анализ и разработка технического задания» - Жукова М.Н., преподаватель по учебной практике – Мамаева Е.А., преподаватель по МДК 06.01 «Внедрение информационных систем» - Самоделкин П.А</w:t>
      </w:r>
      <w:r w:rsidR="00406A84">
        <w:rPr>
          <w:rFonts w:cs="Times New Roman"/>
          <w:szCs w:val="24"/>
        </w:rPr>
        <w:t>.</w:t>
      </w:r>
    </w:p>
    <w:p w14:paraId="0A193ADC" w14:textId="4639B90C" w:rsidR="00847368" w:rsidRPr="006904C1" w:rsidRDefault="00847368" w:rsidP="00597BAF">
      <w:pPr>
        <w:pStyle w:val="2"/>
        <w:spacing w:after="240"/>
        <w:rPr>
          <w:szCs w:val="24"/>
        </w:rPr>
      </w:pPr>
      <w:bookmarkStart w:id="10" w:name="_Toc196535664"/>
      <w:r w:rsidRPr="006904C1">
        <w:rPr>
          <w:szCs w:val="24"/>
        </w:rPr>
        <w:t>Сроки разработки</w:t>
      </w:r>
      <w:bookmarkEnd w:id="10"/>
    </w:p>
    <w:p w14:paraId="4941EE4D" w14:textId="43D0C296" w:rsidR="552A97F5" w:rsidRPr="006904C1" w:rsidRDefault="00306387" w:rsidP="26B8DED2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Разработка программного продукта должна быть осуществлена с </w:t>
      </w:r>
      <w:r w:rsidR="00E51875" w:rsidRPr="006904C1">
        <w:rPr>
          <w:rFonts w:cs="Times New Roman"/>
          <w:szCs w:val="24"/>
        </w:rPr>
        <w:t>13.01.2025 по 21.06.2025</w:t>
      </w:r>
      <w:r w:rsidR="00A702AE">
        <w:rPr>
          <w:rFonts w:cs="Times New Roman"/>
          <w:szCs w:val="24"/>
        </w:rPr>
        <w:t>.</w:t>
      </w:r>
    </w:p>
    <w:p w14:paraId="65EBEE70" w14:textId="39E2B19A" w:rsidR="00847368" w:rsidRPr="006904C1" w:rsidRDefault="00847368" w:rsidP="00597BAF">
      <w:pPr>
        <w:pStyle w:val="2"/>
        <w:spacing w:after="240"/>
        <w:rPr>
          <w:szCs w:val="24"/>
          <w:lang w:val="en-US"/>
        </w:rPr>
      </w:pPr>
      <w:bookmarkStart w:id="11" w:name="_Toc196535665"/>
      <w:r w:rsidRPr="006904C1">
        <w:rPr>
          <w:szCs w:val="24"/>
        </w:rPr>
        <w:lastRenderedPageBreak/>
        <w:t>Назначение разработки</w:t>
      </w:r>
      <w:bookmarkEnd w:id="11"/>
    </w:p>
    <w:p w14:paraId="595B8B01" w14:textId="7BFA7713" w:rsidR="00396F72" w:rsidRDefault="00396F72" w:rsidP="00A01824">
      <w:pPr>
        <w:rPr>
          <w:rFonts w:cs="Times New Roman"/>
          <w:szCs w:val="24"/>
        </w:rPr>
      </w:pPr>
      <w:r>
        <w:rPr>
          <w:rFonts w:cs="Times New Roman"/>
          <w:szCs w:val="24"/>
        </w:rPr>
        <w:t>Функциональное н</w:t>
      </w:r>
      <w:r w:rsidR="00A01824" w:rsidRPr="006904C1">
        <w:rPr>
          <w:rFonts w:cs="Times New Roman"/>
          <w:szCs w:val="24"/>
        </w:rPr>
        <w:t xml:space="preserve">азначение игры «Филворды» </w:t>
      </w:r>
      <w:r w:rsidR="002A290B">
        <w:rPr>
          <w:rFonts w:cs="Times New Roman"/>
          <w:szCs w:val="24"/>
        </w:rPr>
        <w:t>—</w:t>
      </w:r>
      <w:r w:rsidR="004A255B">
        <w:rPr>
          <w:rFonts w:cs="Times New Roman"/>
          <w:szCs w:val="24"/>
        </w:rPr>
        <w:t xml:space="preserve"> разработка сетки с буквами, которые курсором соединяются в слова, разработка уровней с большей сложностью в виде увеличения сетки и количества слов, которые необходимо найти</w:t>
      </w:r>
      <w:r w:rsidR="00AB2EEF">
        <w:rPr>
          <w:rFonts w:cs="Times New Roman"/>
          <w:szCs w:val="24"/>
        </w:rPr>
        <w:t>, реализация системы подсчёта очков.</w:t>
      </w:r>
    </w:p>
    <w:p w14:paraId="26795871" w14:textId="09660C33" w:rsidR="00396F72" w:rsidRPr="006904C1" w:rsidRDefault="00396F72" w:rsidP="001F187E">
      <w:pPr>
        <w:rPr>
          <w:rFonts w:cs="Times New Roman"/>
          <w:szCs w:val="24"/>
        </w:rPr>
      </w:pPr>
      <w:r>
        <w:rPr>
          <w:rFonts w:cs="Times New Roman"/>
          <w:szCs w:val="24"/>
        </w:rPr>
        <w:t>Эксплуатационное назначение игры «Филворды»</w:t>
      </w:r>
      <w:r w:rsidR="00106720">
        <w:rPr>
          <w:rFonts w:cs="Times New Roman"/>
          <w:szCs w:val="24"/>
        </w:rPr>
        <w:t xml:space="preserve"> </w:t>
      </w:r>
      <w:r w:rsidR="004A255B" w:rsidRPr="006904C1">
        <w:rPr>
          <w:rFonts w:cs="Times New Roman"/>
          <w:szCs w:val="24"/>
        </w:rPr>
        <w:t>способствует существенн</w:t>
      </w:r>
      <w:r w:rsidR="00036F26">
        <w:rPr>
          <w:rFonts w:cs="Times New Roman"/>
          <w:szCs w:val="24"/>
        </w:rPr>
        <w:t>ому</w:t>
      </w:r>
      <w:r w:rsidR="004A255B" w:rsidRPr="006904C1">
        <w:rPr>
          <w:rFonts w:cs="Times New Roman"/>
          <w:szCs w:val="24"/>
        </w:rPr>
        <w:t xml:space="preserve"> обога</w:t>
      </w:r>
      <w:r w:rsidR="00036F26">
        <w:rPr>
          <w:rFonts w:cs="Times New Roman"/>
          <w:szCs w:val="24"/>
        </w:rPr>
        <w:t>щению</w:t>
      </w:r>
      <w:r w:rsidR="004A255B" w:rsidRPr="006904C1">
        <w:rPr>
          <w:rFonts w:cs="Times New Roman"/>
          <w:szCs w:val="24"/>
        </w:rPr>
        <w:t xml:space="preserve"> и активиз</w:t>
      </w:r>
      <w:r w:rsidR="00036F26">
        <w:rPr>
          <w:rFonts w:cs="Times New Roman"/>
          <w:szCs w:val="24"/>
        </w:rPr>
        <w:t>ации</w:t>
      </w:r>
      <w:r w:rsidR="004A255B" w:rsidRPr="006904C1">
        <w:rPr>
          <w:rFonts w:cs="Times New Roman"/>
          <w:szCs w:val="24"/>
        </w:rPr>
        <w:t xml:space="preserve"> словарн</w:t>
      </w:r>
      <w:r w:rsidR="00036F26">
        <w:rPr>
          <w:rFonts w:cs="Times New Roman"/>
          <w:szCs w:val="24"/>
        </w:rPr>
        <w:t>ого</w:t>
      </w:r>
      <w:r w:rsidR="004A255B" w:rsidRPr="006904C1">
        <w:rPr>
          <w:rFonts w:cs="Times New Roman"/>
          <w:szCs w:val="24"/>
        </w:rPr>
        <w:t xml:space="preserve"> запас</w:t>
      </w:r>
      <w:r w:rsidR="00036F26">
        <w:rPr>
          <w:rFonts w:cs="Times New Roman"/>
          <w:szCs w:val="24"/>
        </w:rPr>
        <w:t>а</w:t>
      </w:r>
      <w:r w:rsidR="004A255B" w:rsidRPr="006904C1">
        <w:rPr>
          <w:rFonts w:cs="Times New Roman"/>
          <w:szCs w:val="24"/>
        </w:rPr>
        <w:t xml:space="preserve"> человека, что является большим шагом в развитии словесно-логического мышления. Как показывает практика, при выполнении задания усиливается внимание к каждому слову, его значению, написанию</w:t>
      </w:r>
      <w:r w:rsidR="004A255B">
        <w:rPr>
          <w:rFonts w:cs="Times New Roman"/>
          <w:szCs w:val="24"/>
        </w:rPr>
        <w:t>. Игра полезна</w:t>
      </w:r>
      <w:r w:rsidR="004A255B" w:rsidRPr="006904C1">
        <w:rPr>
          <w:rFonts w:cs="Times New Roman"/>
          <w:szCs w:val="24"/>
        </w:rPr>
        <w:t xml:space="preserve"> для развития словарного запаса, грамматики слов и развития мышления</w:t>
      </w:r>
      <w:r w:rsidR="001F187E">
        <w:rPr>
          <w:rFonts w:cs="Times New Roman"/>
          <w:szCs w:val="24"/>
        </w:rPr>
        <w:t>.</w:t>
      </w:r>
    </w:p>
    <w:p w14:paraId="41CED6DE" w14:textId="4C5608A7" w:rsidR="00592879" w:rsidRPr="006904C1" w:rsidRDefault="00E61B22" w:rsidP="00597BAF">
      <w:pPr>
        <w:pStyle w:val="1"/>
        <w:spacing w:after="240"/>
        <w:rPr>
          <w:szCs w:val="24"/>
        </w:rPr>
      </w:pPr>
      <w:bookmarkStart w:id="12" w:name="_Toc196535666"/>
      <w:r w:rsidRPr="006904C1">
        <w:rPr>
          <w:szCs w:val="24"/>
        </w:rPr>
        <w:lastRenderedPageBreak/>
        <w:t>О</w:t>
      </w:r>
      <w:r w:rsidR="00FC6AE0" w:rsidRPr="006904C1">
        <w:rPr>
          <w:szCs w:val="24"/>
        </w:rPr>
        <w:t>писание</w:t>
      </w:r>
      <w:r w:rsidRPr="006904C1">
        <w:rPr>
          <w:szCs w:val="24"/>
        </w:rPr>
        <w:t xml:space="preserve"> предметной области</w:t>
      </w:r>
      <w:bookmarkEnd w:id="12"/>
    </w:p>
    <w:p w14:paraId="4112B784" w14:textId="701079F5" w:rsidR="002E1E6B" w:rsidRPr="006904C1" w:rsidRDefault="00266561" w:rsidP="003279C8">
      <w:pPr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2E1E6B" w:rsidRPr="006904C1">
        <w:rPr>
          <w:rFonts w:cs="Times New Roman"/>
          <w:szCs w:val="24"/>
        </w:rPr>
        <w:t>Филворды</w:t>
      </w:r>
      <w:r>
        <w:rPr>
          <w:rFonts w:cs="Times New Roman"/>
          <w:szCs w:val="24"/>
        </w:rPr>
        <w:t>»</w:t>
      </w:r>
      <w:r w:rsidR="002E1E6B" w:rsidRPr="006904C1">
        <w:rPr>
          <w:rFonts w:cs="Times New Roman"/>
          <w:szCs w:val="24"/>
        </w:rPr>
        <w:t xml:space="preserve"> — это популярная настольная и мобильная игра-головоломка, которая сочетает в себе элементы словесных задач. Концепция игры основана на поиске слов в сетке букв, где игрокам необходимо находить и выделять слова, которые могут быть расположены в разных направлениях: горизонтально, вертикально и диагонально.</w:t>
      </w:r>
      <w:r w:rsidR="00A36956">
        <w:rPr>
          <w:rFonts w:cs="Times New Roman"/>
          <w:szCs w:val="24"/>
        </w:rPr>
        <w:t xml:space="preserve"> </w:t>
      </w:r>
      <w:r w:rsidR="00A57C98">
        <w:rPr>
          <w:rFonts w:cs="Times New Roman"/>
          <w:szCs w:val="24"/>
        </w:rPr>
        <w:t>Данный вид игр был создан</w:t>
      </w:r>
      <w:r w:rsidR="002E1E6B" w:rsidRPr="006904C1">
        <w:rPr>
          <w:rFonts w:cs="Times New Roman"/>
          <w:szCs w:val="24"/>
        </w:rPr>
        <w:t xml:space="preserve"> Венгрии, где назывался «Венгерский кроссворд», а в последствии распространяется по всему миру и присваивает себе название «Филво</w:t>
      </w:r>
      <w:r w:rsidR="00036F26">
        <w:rPr>
          <w:rFonts w:cs="Times New Roman"/>
          <w:szCs w:val="24"/>
        </w:rPr>
        <w:t>р</w:t>
      </w:r>
      <w:r w:rsidR="002E1E6B" w:rsidRPr="006904C1">
        <w:rPr>
          <w:rFonts w:cs="Times New Roman"/>
          <w:szCs w:val="24"/>
        </w:rPr>
        <w:t>ды».</w:t>
      </w:r>
    </w:p>
    <w:p w14:paraId="34695976" w14:textId="31863D1F" w:rsidR="00106720" w:rsidRDefault="002E1E6B" w:rsidP="003279C8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В наше</w:t>
      </w:r>
      <w:r w:rsidR="00E14027" w:rsidRPr="006904C1">
        <w:rPr>
          <w:rFonts w:cs="Times New Roman"/>
          <w:szCs w:val="24"/>
        </w:rPr>
        <w:t xml:space="preserve"> время</w:t>
      </w:r>
      <w:r w:rsidRPr="006904C1">
        <w:rPr>
          <w:rFonts w:cs="Times New Roman"/>
          <w:szCs w:val="24"/>
        </w:rPr>
        <w:t xml:space="preserve"> </w:t>
      </w:r>
      <w:r w:rsidR="00E14027" w:rsidRPr="006904C1">
        <w:rPr>
          <w:rFonts w:cs="Times New Roman"/>
          <w:szCs w:val="24"/>
        </w:rPr>
        <w:t>и</w:t>
      </w:r>
      <w:r w:rsidRPr="006904C1">
        <w:rPr>
          <w:rFonts w:cs="Times New Roman"/>
          <w:szCs w:val="24"/>
        </w:rPr>
        <w:t>гра активно развива</w:t>
      </w:r>
      <w:r w:rsidR="00E14027" w:rsidRPr="006904C1">
        <w:rPr>
          <w:rFonts w:cs="Times New Roman"/>
          <w:szCs w:val="24"/>
        </w:rPr>
        <w:t>ется</w:t>
      </w:r>
      <w:r w:rsidRPr="006904C1">
        <w:rPr>
          <w:rFonts w:cs="Times New Roman"/>
          <w:szCs w:val="24"/>
        </w:rPr>
        <w:t xml:space="preserve"> и адаптир</w:t>
      </w:r>
      <w:r w:rsidR="00E14027" w:rsidRPr="006904C1">
        <w:rPr>
          <w:rFonts w:cs="Times New Roman"/>
          <w:szCs w:val="24"/>
        </w:rPr>
        <w:t>уется</w:t>
      </w:r>
      <w:r w:rsidRPr="006904C1">
        <w:rPr>
          <w:rFonts w:cs="Times New Roman"/>
          <w:szCs w:val="24"/>
        </w:rPr>
        <w:t xml:space="preserve"> под различные платформы, включая мобильные устройства, что ещё больше </w:t>
      </w:r>
      <w:r w:rsidR="00E14027" w:rsidRPr="006904C1">
        <w:rPr>
          <w:rFonts w:cs="Times New Roman"/>
          <w:szCs w:val="24"/>
        </w:rPr>
        <w:t>способствует</w:t>
      </w:r>
      <w:r w:rsidRPr="006904C1">
        <w:rPr>
          <w:rFonts w:cs="Times New Roman"/>
          <w:szCs w:val="24"/>
        </w:rPr>
        <w:t xml:space="preserve"> её распространению.</w:t>
      </w:r>
      <w:r w:rsidR="00A36956">
        <w:rPr>
          <w:rFonts w:cs="Times New Roman"/>
          <w:szCs w:val="24"/>
        </w:rPr>
        <w:t xml:space="preserve"> </w:t>
      </w:r>
      <w:r w:rsidR="00A36956" w:rsidRPr="00264B1A">
        <w:t>Целевая аудитория игры охватывает широкий спектр возрастов</w:t>
      </w:r>
      <w:r w:rsidR="00A36956">
        <w:t>.</w:t>
      </w:r>
      <w:r w:rsidR="00A36956">
        <w:rPr>
          <w:rFonts w:cs="Times New Roman"/>
          <w:szCs w:val="24"/>
        </w:rPr>
        <w:t xml:space="preserve"> </w:t>
      </w:r>
      <w:r w:rsidR="003D0F76">
        <w:rPr>
          <w:rFonts w:cs="Times New Roman"/>
          <w:szCs w:val="24"/>
        </w:rPr>
        <w:t xml:space="preserve">В сфере коммерции разработчик </w:t>
      </w:r>
      <w:r w:rsidR="00F76FAB">
        <w:rPr>
          <w:rFonts w:cs="Times New Roman"/>
          <w:szCs w:val="24"/>
        </w:rPr>
        <w:t>получает прибыль за счёт рекламы, платных подсказок, а также скачиваний с рынка приложений</w:t>
      </w:r>
      <w:r w:rsidR="008D4E27">
        <w:rPr>
          <w:rFonts w:cs="Times New Roman"/>
          <w:szCs w:val="24"/>
        </w:rPr>
        <w:t>.</w:t>
      </w:r>
    </w:p>
    <w:p w14:paraId="4D09110D" w14:textId="1050DD34" w:rsidR="00106720" w:rsidRPr="00C66B70" w:rsidRDefault="00F76FAB" w:rsidP="003279C8">
      <w:pPr>
        <w:rPr>
          <w:rFonts w:cs="Times New Roman"/>
          <w:szCs w:val="24"/>
        </w:rPr>
      </w:pPr>
      <w:r>
        <w:rPr>
          <w:rFonts w:cs="Times New Roman"/>
          <w:szCs w:val="24"/>
        </w:rPr>
        <w:t>Данный вид игр имеет хорошие</w:t>
      </w:r>
      <w:r w:rsidRPr="00F76FAB">
        <w:rPr>
          <w:rFonts w:cs="Times New Roman"/>
          <w:szCs w:val="24"/>
        </w:rPr>
        <w:t xml:space="preserve"> перспективы, особенно в нише казуальных и образовательных игр</w:t>
      </w:r>
      <w:r>
        <w:rPr>
          <w:rFonts w:cs="Times New Roman"/>
          <w:szCs w:val="24"/>
        </w:rPr>
        <w:t>.</w:t>
      </w:r>
      <w:r w:rsidR="00A36956">
        <w:rPr>
          <w:rFonts w:cs="Times New Roman"/>
          <w:szCs w:val="24"/>
        </w:rPr>
        <w:t xml:space="preserve"> Рейтинг</w:t>
      </w:r>
      <w:r>
        <w:rPr>
          <w:rFonts w:cs="Times New Roman"/>
          <w:szCs w:val="24"/>
        </w:rPr>
        <w:t xml:space="preserve"> игр</w:t>
      </w:r>
      <w:r w:rsidR="00A36956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филворды</w:t>
      </w:r>
      <w:proofErr w:type="spellEnd"/>
      <w:r>
        <w:rPr>
          <w:rFonts w:cs="Times New Roman"/>
          <w:szCs w:val="24"/>
        </w:rPr>
        <w:t xml:space="preserve"> показывает, что игра очень популярна</w:t>
      </w:r>
      <w:r w:rsidR="00AB2EEF">
        <w:rPr>
          <w:rFonts w:cs="Times New Roman"/>
          <w:szCs w:val="24"/>
        </w:rPr>
        <w:t xml:space="preserve"> в Венгрии, а также в СНГ</w:t>
      </w:r>
      <w:r>
        <w:rPr>
          <w:rFonts w:cs="Times New Roman"/>
          <w:szCs w:val="24"/>
        </w:rPr>
        <w:t xml:space="preserve"> на рынке среди </w:t>
      </w:r>
      <w:r w:rsidR="008D4E27">
        <w:rPr>
          <w:rFonts w:cs="Times New Roman"/>
          <w:szCs w:val="24"/>
        </w:rPr>
        <w:t>пользователей</w:t>
      </w:r>
      <w:r w:rsidR="00996194">
        <w:rPr>
          <w:rFonts w:cs="Times New Roman"/>
          <w:szCs w:val="24"/>
        </w:rPr>
        <w:t xml:space="preserve"> (</w:t>
      </w:r>
      <w:hyperlink r:id="rId11" w:history="1">
        <w:r w:rsidR="00996194" w:rsidRPr="00996194">
          <w:rPr>
            <w:rStyle w:val="a6"/>
            <w:rFonts w:cs="Times New Roman"/>
            <w:szCs w:val="24"/>
          </w:rPr>
          <w:t>https://clck.ru/3LTayX)</w:t>
        </w:r>
      </w:hyperlink>
      <w:r w:rsidR="00312FC7">
        <w:t>.</w:t>
      </w:r>
    </w:p>
    <w:p w14:paraId="4B161B44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4AB66A9D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4A7F2D45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5822E2B6" w14:textId="2D2AD3E4" w:rsidR="00BF1424" w:rsidRPr="00C66B70" w:rsidRDefault="000B766B" w:rsidP="0037510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021A60F8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23725267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0FA8065A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28568C8E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0954F754" w14:textId="77777777" w:rsidR="00BF1424" w:rsidRDefault="00BF1424" w:rsidP="00E14027">
      <w:pPr>
        <w:rPr>
          <w:rFonts w:cs="Times New Roman"/>
          <w:szCs w:val="24"/>
        </w:rPr>
      </w:pPr>
    </w:p>
    <w:p w14:paraId="028CAC11" w14:textId="77777777" w:rsidR="006C18BD" w:rsidRDefault="006C18BD" w:rsidP="00E14027">
      <w:pPr>
        <w:rPr>
          <w:rFonts w:cs="Times New Roman"/>
          <w:szCs w:val="24"/>
        </w:rPr>
      </w:pPr>
    </w:p>
    <w:p w14:paraId="628726B2" w14:textId="77777777" w:rsidR="006C18BD" w:rsidRDefault="006C18BD" w:rsidP="00E14027">
      <w:pPr>
        <w:rPr>
          <w:rFonts w:cs="Times New Roman"/>
          <w:szCs w:val="24"/>
        </w:rPr>
      </w:pPr>
    </w:p>
    <w:p w14:paraId="53D5672C" w14:textId="77777777" w:rsidR="006C18BD" w:rsidRPr="00C66B70" w:rsidRDefault="006C18BD" w:rsidP="00E14027">
      <w:pPr>
        <w:rPr>
          <w:rFonts w:cs="Times New Roman"/>
          <w:szCs w:val="24"/>
        </w:rPr>
      </w:pPr>
    </w:p>
    <w:p w14:paraId="0DC1B97F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0727B12C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4B9D9B92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7D289352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1B024D5E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13289828" w14:textId="77777777" w:rsidR="00BF1424" w:rsidRPr="00C66B70" w:rsidRDefault="00BF1424" w:rsidP="00E14027">
      <w:pPr>
        <w:rPr>
          <w:rFonts w:cs="Times New Roman"/>
          <w:szCs w:val="24"/>
        </w:rPr>
      </w:pPr>
    </w:p>
    <w:p w14:paraId="2EED80EB" w14:textId="061A0259" w:rsidR="00106720" w:rsidRDefault="00266561" w:rsidP="00597BAF">
      <w:pPr>
        <w:pStyle w:val="2"/>
        <w:spacing w:after="240"/>
      </w:pPr>
      <w:bookmarkStart w:id="13" w:name="_Toc196535667"/>
      <w:r>
        <w:rPr>
          <w:szCs w:val="24"/>
        </w:rPr>
        <w:lastRenderedPageBreak/>
        <w:t>Игра в слова №1</w:t>
      </w:r>
      <w:bookmarkEnd w:id="13"/>
    </w:p>
    <w:p w14:paraId="5899D1EA" w14:textId="47317A26" w:rsidR="00106720" w:rsidRPr="00266561" w:rsidRDefault="00406A84" w:rsidP="002A11A2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Р</w:t>
      </w:r>
      <w:r w:rsidR="00106720">
        <w:rPr>
          <w:rFonts w:cs="Times New Roman"/>
          <w:szCs w:val="24"/>
        </w:rPr>
        <w:t>азботчик</w:t>
      </w:r>
      <w:proofErr w:type="spellEnd"/>
      <w:r>
        <w:rPr>
          <w:rFonts w:cs="Times New Roman"/>
          <w:szCs w:val="24"/>
        </w:rPr>
        <w:t>:</w:t>
      </w:r>
      <w:r w:rsidR="00F76FAB">
        <w:rPr>
          <w:rFonts w:cs="Times New Roman"/>
          <w:szCs w:val="24"/>
        </w:rPr>
        <w:t xml:space="preserve"> </w:t>
      </w:r>
      <w:proofErr w:type="spellStart"/>
      <w:r w:rsidR="00F76FAB" w:rsidRPr="00F76FAB">
        <w:rPr>
          <w:rFonts w:cs="Times New Roman"/>
          <w:szCs w:val="24"/>
        </w:rPr>
        <w:t>WordCh</w:t>
      </w:r>
      <w:proofErr w:type="spellEnd"/>
      <w:r w:rsidR="00F76FAB">
        <w:rPr>
          <w:rFonts w:cs="Times New Roman"/>
          <w:szCs w:val="24"/>
        </w:rPr>
        <w:t>.</w:t>
      </w:r>
      <w:r w:rsidR="00F76FAB">
        <w:rPr>
          <w:rFonts w:cs="Times New Roman"/>
          <w:szCs w:val="24"/>
          <w:lang w:val="en-US"/>
        </w:rPr>
        <w:t>com</w:t>
      </w:r>
    </w:p>
    <w:p w14:paraId="74020BEA" w14:textId="4A81F4E0" w:rsidR="00106720" w:rsidRPr="00106720" w:rsidRDefault="00C66B70" w:rsidP="002A11A2">
      <w:pPr>
        <w:rPr>
          <w:rFonts w:cs="Times New Roman"/>
          <w:szCs w:val="24"/>
        </w:rPr>
      </w:pPr>
      <w:r>
        <w:rPr>
          <w:rFonts w:cs="Times New Roman"/>
          <w:szCs w:val="24"/>
        </w:rPr>
        <w:t>Г</w:t>
      </w:r>
      <w:r w:rsidR="00106720">
        <w:rPr>
          <w:rFonts w:cs="Times New Roman"/>
          <w:szCs w:val="24"/>
        </w:rPr>
        <w:t>од:</w:t>
      </w:r>
      <w:r w:rsidR="00F76FAB">
        <w:rPr>
          <w:rFonts w:cs="Times New Roman"/>
          <w:szCs w:val="24"/>
        </w:rPr>
        <w:t xml:space="preserve"> 2020</w:t>
      </w:r>
    </w:p>
    <w:p w14:paraId="0B06A230" w14:textId="08A21F58" w:rsidR="00E51875" w:rsidRDefault="00106720" w:rsidP="002A11A2">
      <w:r w:rsidRPr="00106720">
        <w:rPr>
          <w:rFonts w:cs="Times New Roman"/>
          <w:szCs w:val="24"/>
        </w:rPr>
        <w:t>Ссылка:</w:t>
      </w:r>
      <w:r>
        <w:rPr>
          <w:rFonts w:cs="Times New Roman"/>
          <w:b/>
          <w:bCs/>
          <w:szCs w:val="24"/>
        </w:rPr>
        <w:t xml:space="preserve"> </w:t>
      </w:r>
      <w:hyperlink r:id="rId12" w:history="1">
        <w:r w:rsidRPr="00106720">
          <w:rPr>
            <w:rStyle w:val="a6"/>
            <w:rFonts w:cs="Times New Roman"/>
            <w:szCs w:val="24"/>
          </w:rPr>
          <w:t>https://wordch.com/ru/poisk-slova/1</w:t>
        </w:r>
      </w:hyperlink>
    </w:p>
    <w:p w14:paraId="0A4F6517" w14:textId="44CC0350" w:rsidR="00A57C98" w:rsidRPr="00106720" w:rsidRDefault="00A57C98" w:rsidP="002A11A2">
      <w:pPr>
        <w:rPr>
          <w:rFonts w:cs="Times New Roman"/>
          <w:szCs w:val="24"/>
        </w:rPr>
      </w:pPr>
      <w:r>
        <w:t>На рисунке 1 представлен интерфейс игры «Игра в слова №1»</w:t>
      </w:r>
    </w:p>
    <w:p w14:paraId="2E210173" w14:textId="7869A9C0" w:rsidR="00B90AEE" w:rsidRPr="006904C1" w:rsidRDefault="00575A40" w:rsidP="00575A40">
      <w:pPr>
        <w:jc w:val="center"/>
        <w:rPr>
          <w:rFonts w:cs="Times New Roman"/>
          <w:szCs w:val="24"/>
        </w:rPr>
      </w:pPr>
      <w:r w:rsidRPr="006904C1">
        <w:rPr>
          <w:rFonts w:cs="Times New Roman"/>
          <w:noProof/>
          <w:szCs w:val="24"/>
        </w:rPr>
        <w:drawing>
          <wp:inline distT="0" distB="0" distL="0" distR="0" wp14:anchorId="5FDAD0E9" wp14:editId="6ADA8537">
            <wp:extent cx="5962650" cy="2000250"/>
            <wp:effectExtent l="0" t="0" r="0" b="0"/>
            <wp:docPr id="584580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80172" name=""/>
                    <pic:cNvPicPr/>
                  </pic:nvPicPr>
                  <pic:blipFill rotWithShape="1">
                    <a:blip r:embed="rId13"/>
                    <a:srcRect l="-147" t="-966" r="8134" b="-451"/>
                    <a:stretch/>
                  </pic:blipFill>
                  <pic:spPr bwMode="auto">
                    <a:xfrm>
                      <a:off x="0" y="0"/>
                      <a:ext cx="59626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8E597" w14:textId="51C34DA5" w:rsidR="00BF1424" w:rsidRPr="00C66B70" w:rsidRDefault="007E01F7" w:rsidP="003279C8">
      <w:pPr>
        <w:spacing w:before="0" w:after="200"/>
        <w:contextualSpacing w:val="0"/>
        <w:jc w:val="center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Рисунок 1 –</w:t>
      </w:r>
      <w:r w:rsidR="00266561">
        <w:rPr>
          <w:rFonts w:cs="Times New Roman"/>
          <w:szCs w:val="24"/>
        </w:rPr>
        <w:t xml:space="preserve"> </w:t>
      </w:r>
      <w:r w:rsidR="00D918E9">
        <w:rPr>
          <w:rFonts w:cs="Times New Roman"/>
          <w:szCs w:val="24"/>
        </w:rPr>
        <w:t xml:space="preserve">Скриншот </w:t>
      </w:r>
      <w:r w:rsidR="00406A84">
        <w:rPr>
          <w:rFonts w:cs="Times New Roman"/>
          <w:szCs w:val="24"/>
        </w:rPr>
        <w:t>интерфейса</w:t>
      </w:r>
      <w:r w:rsidR="00D918E9">
        <w:rPr>
          <w:rFonts w:cs="Times New Roman"/>
          <w:szCs w:val="24"/>
        </w:rPr>
        <w:t xml:space="preserve"> игры</w:t>
      </w:r>
      <w:r w:rsidR="00406A84" w:rsidRPr="00406A84">
        <w:rPr>
          <w:rFonts w:cs="Times New Roman"/>
          <w:szCs w:val="24"/>
        </w:rPr>
        <w:t xml:space="preserve"> </w:t>
      </w:r>
      <w:r w:rsidR="00406A84">
        <w:rPr>
          <w:rFonts w:cs="Times New Roman"/>
          <w:szCs w:val="24"/>
        </w:rPr>
        <w:t>Игра в слова №1</w:t>
      </w:r>
    </w:p>
    <w:p w14:paraId="3CC657E3" w14:textId="3DD3DA98" w:rsidR="00B90AEE" w:rsidRPr="002A11A2" w:rsidRDefault="00B90AEE" w:rsidP="002A11A2">
      <w:pPr>
        <w:pStyle w:val="a4"/>
        <w:ind w:left="851"/>
      </w:pPr>
      <w:r w:rsidRPr="002A11A2">
        <w:t>Достоинства игры:</w:t>
      </w:r>
    </w:p>
    <w:p w14:paraId="20267483" w14:textId="11C8324F" w:rsidR="00B90AEE" w:rsidRPr="002A11A2" w:rsidRDefault="008E5F62" w:rsidP="002A11A2">
      <w:pPr>
        <w:pStyle w:val="a4"/>
        <w:numPr>
          <w:ilvl w:val="0"/>
          <w:numId w:val="20"/>
        </w:numPr>
        <w:ind w:left="0" w:firstLine="851"/>
      </w:pPr>
      <w:r w:rsidRPr="002A11A2">
        <w:t>п</w:t>
      </w:r>
      <w:r w:rsidR="00575A40" w:rsidRPr="002A11A2">
        <w:t>рисутствует таймер</w:t>
      </w:r>
      <w:r w:rsidR="00406A84" w:rsidRPr="002A11A2">
        <w:t xml:space="preserve"> для оценки навыков пользователя;</w:t>
      </w:r>
    </w:p>
    <w:p w14:paraId="7E507F48" w14:textId="29594B19" w:rsidR="00B90AEE" w:rsidRPr="002A11A2" w:rsidRDefault="008E5F62" w:rsidP="002A11A2">
      <w:pPr>
        <w:pStyle w:val="a4"/>
        <w:numPr>
          <w:ilvl w:val="0"/>
          <w:numId w:val="20"/>
        </w:numPr>
        <w:ind w:left="0" w:firstLine="851"/>
      </w:pPr>
      <w:r w:rsidRPr="002A11A2">
        <w:t>о</w:t>
      </w:r>
      <w:r w:rsidR="00F76FAB" w:rsidRPr="002A11A2">
        <w:t>тображение слов</w:t>
      </w:r>
      <w:r w:rsidR="00575A40" w:rsidRPr="002A11A2">
        <w:t>, которые необходимо найти;</w:t>
      </w:r>
    </w:p>
    <w:p w14:paraId="17FDB3CB" w14:textId="3CD28678" w:rsidR="00575A40" w:rsidRPr="002A11A2" w:rsidRDefault="008E5F62" w:rsidP="002A11A2">
      <w:pPr>
        <w:pStyle w:val="a4"/>
        <w:numPr>
          <w:ilvl w:val="0"/>
          <w:numId w:val="20"/>
        </w:numPr>
        <w:ind w:left="0" w:firstLine="851"/>
      </w:pPr>
      <w:r w:rsidRPr="002A11A2">
        <w:t>м</w:t>
      </w:r>
      <w:r w:rsidR="00575A40" w:rsidRPr="002A11A2">
        <w:t>инималистичный фон</w:t>
      </w:r>
      <w:r w:rsidR="00797888" w:rsidRPr="002A11A2">
        <w:t xml:space="preserve"> </w:t>
      </w:r>
      <w:r w:rsidR="00D918E9" w:rsidRPr="002A11A2">
        <w:t>(</w:t>
      </w:r>
      <w:r w:rsidR="00797888" w:rsidRPr="002A11A2">
        <w:t>н</w:t>
      </w:r>
      <w:r w:rsidR="00F76FAB" w:rsidRPr="002A11A2">
        <w:t>а экране представлена сетка из букв, простой бирюзовый фон без узоров)</w:t>
      </w:r>
      <w:r w:rsidR="00797888" w:rsidRPr="002A11A2">
        <w:t>.</w:t>
      </w:r>
    </w:p>
    <w:p w14:paraId="712FE81C" w14:textId="77777777" w:rsidR="00B90AEE" w:rsidRPr="002A11A2" w:rsidRDefault="00B90AEE" w:rsidP="002A11A2">
      <w:pPr>
        <w:pStyle w:val="a4"/>
        <w:ind w:left="851"/>
      </w:pPr>
      <w:r w:rsidRPr="002A11A2">
        <w:t>Недостатки игры:</w:t>
      </w:r>
    </w:p>
    <w:p w14:paraId="66A2AAB9" w14:textId="32DFD736" w:rsidR="00575A40" w:rsidRPr="002A11A2" w:rsidRDefault="008E5F62" w:rsidP="002A11A2">
      <w:pPr>
        <w:pStyle w:val="a4"/>
        <w:numPr>
          <w:ilvl w:val="0"/>
          <w:numId w:val="20"/>
        </w:numPr>
        <w:ind w:left="0" w:firstLine="851"/>
      </w:pPr>
      <w:r w:rsidRPr="002A11A2">
        <w:t>м</w:t>
      </w:r>
      <w:r w:rsidR="00B90AEE" w:rsidRPr="002A11A2">
        <w:t>алая функциональность игрового процесса</w:t>
      </w:r>
      <w:r w:rsidR="00575A40" w:rsidRPr="002A11A2">
        <w:t xml:space="preserve"> (нет бонусов)</w:t>
      </w:r>
      <w:r w:rsidR="00B90AEE" w:rsidRPr="002A11A2">
        <w:t>;</w:t>
      </w:r>
    </w:p>
    <w:p w14:paraId="5318C1B5" w14:textId="276B53AA" w:rsidR="00B90AEE" w:rsidRPr="002A11A2" w:rsidRDefault="008E5F62" w:rsidP="002A11A2">
      <w:pPr>
        <w:pStyle w:val="a4"/>
        <w:numPr>
          <w:ilvl w:val="0"/>
          <w:numId w:val="20"/>
        </w:numPr>
        <w:ind w:left="0" w:firstLine="851"/>
      </w:pPr>
      <w:bookmarkStart w:id="14" w:name="_Hlk192578303"/>
      <w:bookmarkStart w:id="15" w:name="_Hlk192578278"/>
      <w:r w:rsidRPr="002A11A2">
        <w:t>с</w:t>
      </w:r>
      <w:r w:rsidR="00575A40" w:rsidRPr="002A11A2">
        <w:t>лова накладываются друг на друга</w:t>
      </w:r>
      <w:r w:rsidR="00F76FAB" w:rsidRPr="002A11A2">
        <w:t xml:space="preserve"> (</w:t>
      </w:r>
      <w:r w:rsidR="00797888" w:rsidRPr="002A11A2">
        <w:t>одинаковое положение буквы у разных слов</w:t>
      </w:r>
      <w:bookmarkEnd w:id="14"/>
      <w:r w:rsidR="00F76FAB" w:rsidRPr="002A11A2">
        <w:t>)</w:t>
      </w:r>
      <w:r w:rsidR="00575A40" w:rsidRPr="002A11A2">
        <w:t>;</w:t>
      </w:r>
    </w:p>
    <w:p w14:paraId="064BEA90" w14:textId="320FD2A7" w:rsidR="00797888" w:rsidRPr="002A11A2" w:rsidRDefault="008E5F62" w:rsidP="002A11A2">
      <w:pPr>
        <w:pStyle w:val="a4"/>
        <w:numPr>
          <w:ilvl w:val="0"/>
          <w:numId w:val="20"/>
        </w:numPr>
        <w:ind w:left="0" w:firstLine="851"/>
      </w:pPr>
      <w:bookmarkStart w:id="16" w:name="_Hlk192578340"/>
      <w:bookmarkEnd w:id="15"/>
      <w:r w:rsidRPr="002A11A2">
        <w:t>н</w:t>
      </w:r>
      <w:r w:rsidR="00575A40" w:rsidRPr="002A11A2">
        <w:t>е все буквы в сетке задействованы</w:t>
      </w:r>
      <w:bookmarkEnd w:id="16"/>
      <w:r w:rsidR="00EB7D5A" w:rsidRPr="002A11A2">
        <w:t>.</w:t>
      </w:r>
    </w:p>
    <w:p w14:paraId="4011E5F8" w14:textId="77777777" w:rsidR="00797888" w:rsidRPr="00C66B70" w:rsidRDefault="00797888" w:rsidP="00797888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24AE3CA2" w14:textId="77777777" w:rsidR="00BF1424" w:rsidRPr="00C66B70" w:rsidRDefault="00BF1424" w:rsidP="00797888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2AB4340C" w14:textId="77777777" w:rsidR="00BF1424" w:rsidRPr="00C66B70" w:rsidRDefault="00BF1424" w:rsidP="00797888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77C970C5" w14:textId="77777777" w:rsidR="00BF1424" w:rsidRPr="00C66B70" w:rsidRDefault="00BF1424" w:rsidP="00797888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1ABE4026" w14:textId="77777777" w:rsidR="00BF1424" w:rsidRPr="00C66B70" w:rsidRDefault="00BF1424" w:rsidP="00797888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61DD1BE2" w14:textId="77777777" w:rsidR="00BF1424" w:rsidRPr="00C66B70" w:rsidRDefault="00BF1424" w:rsidP="00797888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2820C092" w14:textId="77777777" w:rsidR="00BF1424" w:rsidRPr="00C66B70" w:rsidRDefault="00BF1424" w:rsidP="00797888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0B9FF547" w14:textId="77777777" w:rsidR="00BF1424" w:rsidRPr="008E5F62" w:rsidRDefault="00BF1424" w:rsidP="008E5F62">
      <w:pPr>
        <w:spacing w:after="160"/>
        <w:ind w:firstLine="0"/>
        <w:jc w:val="left"/>
        <w:rPr>
          <w:rFonts w:cs="Times New Roman"/>
          <w:szCs w:val="24"/>
        </w:rPr>
      </w:pPr>
    </w:p>
    <w:p w14:paraId="763D8D29" w14:textId="4C703F90" w:rsidR="00AB2EEF" w:rsidRDefault="00A57C98" w:rsidP="00597BAF">
      <w:pPr>
        <w:pStyle w:val="2"/>
        <w:spacing w:after="240"/>
        <w:rPr>
          <w:szCs w:val="24"/>
        </w:rPr>
      </w:pPr>
      <w:bookmarkStart w:id="17" w:name="_Toc196535668"/>
      <w:proofErr w:type="spellStart"/>
      <w:r>
        <w:rPr>
          <w:szCs w:val="24"/>
        </w:rPr>
        <w:lastRenderedPageBreak/>
        <w:t>ФилВордикС</w:t>
      </w:r>
      <w:bookmarkEnd w:id="17"/>
      <w:proofErr w:type="spellEnd"/>
    </w:p>
    <w:p w14:paraId="5A4C240D" w14:textId="6FC68660" w:rsidR="00797888" w:rsidRPr="00797888" w:rsidRDefault="00797888" w:rsidP="00797888">
      <w:pPr>
        <w:spacing w:before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Разботчик</w:t>
      </w:r>
      <w:proofErr w:type="spellEnd"/>
      <w:r>
        <w:rPr>
          <w:rFonts w:cs="Times New Roman"/>
          <w:szCs w:val="24"/>
        </w:rPr>
        <w:t xml:space="preserve">: </w:t>
      </w:r>
      <w:proofErr w:type="spellStart"/>
      <w:r w:rsidR="008E5F62" w:rsidRPr="008E5F62">
        <w:rPr>
          <w:rFonts w:cs="Times New Roman"/>
          <w:szCs w:val="24"/>
        </w:rPr>
        <w:t>RedSneakers</w:t>
      </w:r>
      <w:proofErr w:type="spellEnd"/>
    </w:p>
    <w:p w14:paraId="360FFA30" w14:textId="731D8E02" w:rsidR="00797888" w:rsidRPr="00106720" w:rsidRDefault="00BF1424" w:rsidP="00797888">
      <w:pPr>
        <w:rPr>
          <w:rFonts w:cs="Times New Roman"/>
          <w:szCs w:val="24"/>
        </w:rPr>
      </w:pPr>
      <w:r>
        <w:rPr>
          <w:rFonts w:cs="Times New Roman"/>
          <w:szCs w:val="24"/>
        </w:rPr>
        <w:t>Г</w:t>
      </w:r>
      <w:r w:rsidR="00797888">
        <w:rPr>
          <w:rFonts w:cs="Times New Roman"/>
          <w:szCs w:val="24"/>
        </w:rPr>
        <w:t>од: 2020</w:t>
      </w:r>
    </w:p>
    <w:p w14:paraId="7485513B" w14:textId="3EB3E339" w:rsidR="00797888" w:rsidRDefault="00797888" w:rsidP="00797888">
      <w:r w:rsidRPr="00106720">
        <w:rPr>
          <w:rFonts w:cs="Times New Roman"/>
          <w:szCs w:val="24"/>
        </w:rPr>
        <w:t>Ссылка:</w:t>
      </w:r>
      <w:r>
        <w:rPr>
          <w:rFonts w:cs="Times New Roman"/>
          <w:b/>
          <w:bCs/>
          <w:szCs w:val="24"/>
        </w:rPr>
        <w:t xml:space="preserve"> </w:t>
      </w:r>
      <w:hyperlink r:id="rId14" w:history="1">
        <w:r w:rsidRPr="006F71A8">
          <w:rPr>
            <w:rStyle w:val="a6"/>
            <w:rFonts w:cs="Times New Roman"/>
            <w:b/>
            <w:bCs/>
            <w:noProof/>
            <w:szCs w:val="24"/>
          </w:rPr>
          <w:t>https://igroutka.ru/igry-filvordy/39846-filvordiks.html</w:t>
        </w:r>
      </w:hyperlink>
    </w:p>
    <w:p w14:paraId="4FD16881" w14:textId="132AC702" w:rsidR="00A57C98" w:rsidRPr="00797888" w:rsidRDefault="00A57C98" w:rsidP="00A57C98">
      <w:pPr>
        <w:rPr>
          <w:rFonts w:cs="Times New Roman"/>
          <w:szCs w:val="24"/>
        </w:rPr>
      </w:pPr>
      <w:r>
        <w:t>На рисунке 2 представлен интерфейс игры «</w:t>
      </w:r>
      <w:proofErr w:type="spellStart"/>
      <w:r>
        <w:t>ФилВордикС</w:t>
      </w:r>
      <w:proofErr w:type="spellEnd"/>
      <w:r>
        <w:t>»</w:t>
      </w:r>
    </w:p>
    <w:p w14:paraId="77CC19F6" w14:textId="192BC1BB" w:rsidR="00B90AEE" w:rsidRPr="006904C1" w:rsidRDefault="007525F2" w:rsidP="007525F2">
      <w:pPr>
        <w:jc w:val="center"/>
        <w:rPr>
          <w:rFonts w:cs="Times New Roman"/>
          <w:b/>
          <w:bCs/>
          <w:noProof/>
          <w:szCs w:val="24"/>
        </w:rPr>
      </w:pPr>
      <w:r w:rsidRPr="006904C1">
        <w:rPr>
          <w:rFonts w:cs="Times New Roman"/>
          <w:b/>
          <w:bCs/>
          <w:noProof/>
          <w:szCs w:val="24"/>
        </w:rPr>
        <w:drawing>
          <wp:inline distT="0" distB="0" distL="0" distR="0" wp14:anchorId="1722F699" wp14:editId="709D4371">
            <wp:extent cx="4261899" cy="5324554"/>
            <wp:effectExtent l="0" t="0" r="5715" b="0"/>
            <wp:docPr id="1372646559" name="Рисунок 1" descr="Изображение выглядит как текс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46559" name="Рисунок 1" descr="Изображение выглядит как текст, снимок экрана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15"/>
                    <a:srcRect l="14846" r="14846"/>
                    <a:stretch/>
                  </pic:blipFill>
                  <pic:spPr bwMode="auto">
                    <a:xfrm>
                      <a:off x="0" y="0"/>
                      <a:ext cx="4261899" cy="532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04C1">
        <w:rPr>
          <w:rFonts w:cs="Times New Roman"/>
          <w:b/>
          <w:bCs/>
          <w:szCs w:val="24"/>
        </w:rPr>
        <w:t xml:space="preserve"> </w:t>
      </w:r>
      <w:hyperlink r:id="rId16" w:history="1"/>
    </w:p>
    <w:p w14:paraId="47891F5F" w14:textId="43A05AA5" w:rsidR="00B90AEE" w:rsidRPr="006904C1" w:rsidRDefault="00B90AEE" w:rsidP="003279C8">
      <w:pPr>
        <w:spacing w:before="0" w:after="200"/>
        <w:contextualSpacing w:val="0"/>
        <w:jc w:val="center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Рисунок 2 – </w:t>
      </w:r>
      <w:r w:rsidR="00797888">
        <w:rPr>
          <w:rFonts w:cs="Times New Roman"/>
          <w:szCs w:val="24"/>
        </w:rPr>
        <w:t xml:space="preserve">Скриншот интерфейса игры </w:t>
      </w:r>
      <w:proofErr w:type="spellStart"/>
      <w:r w:rsidR="00797888">
        <w:rPr>
          <w:rFonts w:cs="Times New Roman"/>
          <w:szCs w:val="24"/>
        </w:rPr>
        <w:t>ФилВордикС</w:t>
      </w:r>
      <w:proofErr w:type="spellEnd"/>
    </w:p>
    <w:p w14:paraId="728565A3" w14:textId="77777777" w:rsidR="00B90AEE" w:rsidRPr="002A11A2" w:rsidRDefault="00B90AEE" w:rsidP="002A11A2">
      <w:pPr>
        <w:pStyle w:val="a4"/>
        <w:ind w:left="851"/>
      </w:pPr>
      <w:r w:rsidRPr="002A11A2">
        <w:t>Достоинства игры:</w:t>
      </w:r>
    </w:p>
    <w:p w14:paraId="02990E29" w14:textId="41E34B89" w:rsidR="00B90AEE" w:rsidRPr="002A11A2" w:rsidRDefault="008E5F62" w:rsidP="002A11A2">
      <w:pPr>
        <w:pStyle w:val="a4"/>
        <w:numPr>
          <w:ilvl w:val="0"/>
          <w:numId w:val="20"/>
        </w:numPr>
        <w:ind w:left="0" w:firstLine="851"/>
      </w:pPr>
      <w:bookmarkStart w:id="18" w:name="_Hlk192578442"/>
      <w:r w:rsidRPr="002A11A2">
        <w:t>п</w:t>
      </w:r>
      <w:r w:rsidR="00036F26" w:rsidRPr="002A11A2">
        <w:t>рисутствуют п</w:t>
      </w:r>
      <w:r w:rsidR="00B90AEE" w:rsidRPr="002A11A2">
        <w:t>одсказки за внутриигровую валюту</w:t>
      </w:r>
      <w:bookmarkEnd w:id="18"/>
      <w:r w:rsidR="00B90AEE" w:rsidRPr="002A11A2">
        <w:t>;</w:t>
      </w:r>
    </w:p>
    <w:p w14:paraId="44C0FCC2" w14:textId="6A9EC569" w:rsidR="00B90AEE" w:rsidRPr="002A11A2" w:rsidRDefault="008E5F62" w:rsidP="002A11A2">
      <w:pPr>
        <w:pStyle w:val="a4"/>
        <w:numPr>
          <w:ilvl w:val="0"/>
          <w:numId w:val="20"/>
        </w:numPr>
        <w:ind w:left="0" w:firstLine="851"/>
      </w:pPr>
      <w:r w:rsidRPr="002A11A2">
        <w:t>п</w:t>
      </w:r>
      <w:r w:rsidR="00797888" w:rsidRPr="002A11A2">
        <w:t>рисутствует кнопка о</w:t>
      </w:r>
      <w:r w:rsidR="00B9769E" w:rsidRPr="002A11A2">
        <w:t>тключение звука</w:t>
      </w:r>
      <w:r w:rsidR="00B90AEE" w:rsidRPr="002A11A2">
        <w:t>.</w:t>
      </w:r>
    </w:p>
    <w:p w14:paraId="3AAD6B5B" w14:textId="77777777" w:rsidR="00B90AEE" w:rsidRPr="002A11A2" w:rsidRDefault="00B90AEE" w:rsidP="002A11A2">
      <w:pPr>
        <w:pStyle w:val="a4"/>
        <w:ind w:left="851"/>
      </w:pPr>
      <w:r w:rsidRPr="002A11A2">
        <w:t>Недостатки игры:</w:t>
      </w:r>
    </w:p>
    <w:p w14:paraId="29FC5A7A" w14:textId="175586EE" w:rsidR="00B90AEE" w:rsidRPr="002A11A2" w:rsidRDefault="008E5F62" w:rsidP="002A11A2">
      <w:pPr>
        <w:pStyle w:val="a4"/>
        <w:numPr>
          <w:ilvl w:val="0"/>
          <w:numId w:val="20"/>
        </w:numPr>
        <w:ind w:left="0" w:firstLine="851"/>
      </w:pPr>
      <w:r w:rsidRPr="002A11A2">
        <w:t>вертикальное</w:t>
      </w:r>
      <w:r w:rsidR="00B90AEE" w:rsidRPr="002A11A2">
        <w:t xml:space="preserve"> расположение</w:t>
      </w:r>
      <w:r w:rsidR="00797888" w:rsidRPr="002A11A2">
        <w:t xml:space="preserve"> экрана</w:t>
      </w:r>
      <w:r w:rsidR="00EB7D5A" w:rsidRPr="002A11A2">
        <w:t>;</w:t>
      </w:r>
    </w:p>
    <w:p w14:paraId="0DEF95E6" w14:textId="4E293C93" w:rsidR="00797888" w:rsidRPr="00797888" w:rsidRDefault="008E5F62" w:rsidP="002A11A2">
      <w:pPr>
        <w:pStyle w:val="a4"/>
        <w:numPr>
          <w:ilvl w:val="0"/>
          <w:numId w:val="20"/>
        </w:numPr>
        <w:ind w:left="0" w:firstLine="851"/>
        <w:rPr>
          <w:rFonts w:cs="Times New Roman"/>
          <w:szCs w:val="24"/>
        </w:rPr>
      </w:pPr>
      <w:r w:rsidRPr="002A11A2">
        <w:t>с</w:t>
      </w:r>
      <w:r w:rsidR="00797888" w:rsidRPr="002A11A2">
        <w:t>лова накладываются друг на друга (одинаковое положение буквы у разных слов</w:t>
      </w:r>
      <w:r w:rsidR="00797888">
        <w:rPr>
          <w:rFonts w:cs="Times New Roman"/>
          <w:szCs w:val="24"/>
        </w:rPr>
        <w:t>)</w:t>
      </w:r>
      <w:r w:rsidR="000A7D14">
        <w:rPr>
          <w:rFonts w:cs="Times New Roman"/>
          <w:szCs w:val="24"/>
        </w:rPr>
        <w:t>.</w:t>
      </w:r>
    </w:p>
    <w:p w14:paraId="623E9535" w14:textId="1E240990" w:rsidR="00AB2EEF" w:rsidRDefault="00A57C98" w:rsidP="00597BAF">
      <w:pPr>
        <w:pStyle w:val="2"/>
        <w:spacing w:after="240"/>
        <w:rPr>
          <w:szCs w:val="24"/>
        </w:rPr>
      </w:pPr>
      <w:bookmarkStart w:id="19" w:name="_Toc196535669"/>
      <w:r>
        <w:rPr>
          <w:szCs w:val="24"/>
        </w:rPr>
        <w:lastRenderedPageBreak/>
        <w:t>Филворды: найди слова</w:t>
      </w:r>
      <w:bookmarkEnd w:id="19"/>
    </w:p>
    <w:p w14:paraId="6FE66B81" w14:textId="7C223834" w:rsidR="00BF1424" w:rsidRPr="00797888" w:rsidRDefault="00BF1424" w:rsidP="00266561">
      <w:pPr>
        <w:spacing w:before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Разботчик</w:t>
      </w:r>
      <w:proofErr w:type="spellEnd"/>
      <w:r>
        <w:rPr>
          <w:rFonts w:cs="Times New Roman"/>
          <w:szCs w:val="24"/>
        </w:rPr>
        <w:t xml:space="preserve">: </w:t>
      </w:r>
      <w:proofErr w:type="spellStart"/>
      <w:r w:rsidR="004D3713" w:rsidRPr="004D3713">
        <w:rPr>
          <w:rFonts w:cs="Times New Roman"/>
          <w:szCs w:val="24"/>
        </w:rPr>
        <w:t>Eponesh.Technologies</w:t>
      </w:r>
      <w:proofErr w:type="spellEnd"/>
    </w:p>
    <w:p w14:paraId="069BCE8D" w14:textId="3807384D" w:rsidR="00BF1424" w:rsidRPr="00BF1424" w:rsidRDefault="00BF1424" w:rsidP="00266561">
      <w:pPr>
        <w:rPr>
          <w:rFonts w:cs="Times New Roman"/>
          <w:szCs w:val="24"/>
        </w:rPr>
      </w:pPr>
      <w:r>
        <w:rPr>
          <w:rFonts w:cs="Times New Roman"/>
          <w:szCs w:val="24"/>
        </w:rPr>
        <w:t>Год: 2020</w:t>
      </w:r>
    </w:p>
    <w:p w14:paraId="7C31A689" w14:textId="4B722C54" w:rsidR="00B90AEE" w:rsidRDefault="00BF1424" w:rsidP="00266561">
      <w:r w:rsidRPr="00BF1424">
        <w:rPr>
          <w:rFonts w:cs="Times New Roman"/>
          <w:szCs w:val="24"/>
        </w:rPr>
        <w:t>Ссылка:</w:t>
      </w:r>
      <w:r>
        <w:rPr>
          <w:rFonts w:cs="Times New Roman"/>
          <w:b/>
          <w:bCs/>
          <w:szCs w:val="24"/>
        </w:rPr>
        <w:t xml:space="preserve"> </w:t>
      </w:r>
      <w:hyperlink r:id="rId17" w:history="1">
        <w:r w:rsidRPr="00EB1C1A">
          <w:rPr>
            <w:rStyle w:val="a6"/>
            <w:rFonts w:cs="Times New Roman"/>
            <w:b/>
            <w:bCs/>
            <w:szCs w:val="24"/>
          </w:rPr>
          <w:t>https://yandex.ru/games/app/100444</w:t>
        </w:r>
      </w:hyperlink>
    </w:p>
    <w:p w14:paraId="0B7C2528" w14:textId="090C64F1" w:rsidR="00266561" w:rsidRPr="00A57C98" w:rsidRDefault="00A57C98" w:rsidP="00A57C98">
      <w:pPr>
        <w:rPr>
          <w:rFonts w:cs="Times New Roman"/>
          <w:szCs w:val="24"/>
        </w:rPr>
      </w:pPr>
      <w:r>
        <w:t>На рисунке 3 представлен интерфейс игры «Филворды: найди слова»</w:t>
      </w:r>
    </w:p>
    <w:p w14:paraId="17CEC33E" w14:textId="060EFB2E" w:rsidR="00B90AEE" w:rsidRPr="006904C1" w:rsidRDefault="00B90AEE" w:rsidP="007525F2">
      <w:pPr>
        <w:ind w:firstLine="0"/>
        <w:jc w:val="center"/>
        <w:rPr>
          <w:rFonts w:cs="Times New Roman"/>
          <w:b/>
          <w:bCs/>
          <w:noProof/>
          <w:szCs w:val="24"/>
        </w:rPr>
      </w:pPr>
      <w:hyperlink r:id="rId18" w:history="1">
        <w:r w:rsidRPr="006904C1">
          <w:rPr>
            <w:rStyle w:val="a6"/>
            <w:rFonts w:cs="Times New Roman"/>
            <w:b/>
            <w:bCs/>
            <w:noProof/>
            <w:szCs w:val="24"/>
          </w:rPr>
          <w:drawing>
            <wp:inline distT="0" distB="0" distL="0" distR="0" wp14:anchorId="50D9FAE6" wp14:editId="6BA3C0B9">
              <wp:extent cx="5140324" cy="2480945"/>
              <wp:effectExtent l="0" t="0" r="3810" b="0"/>
              <wp:docPr id="291930043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1930043" name=""/>
                      <pic:cNvPicPr/>
                    </pic:nvPicPr>
                    <pic:blipFill rotWithShape="1">
                      <a:blip r:embed="rId19"/>
                      <a:srcRect l="6734" r="6734"/>
                      <a:stretch/>
                    </pic:blipFill>
                    <pic:spPr bwMode="auto">
                      <a:xfrm>
                        <a:off x="0" y="0"/>
                        <a:ext cx="5140324" cy="248094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hyperlink>
    </w:p>
    <w:p w14:paraId="7224E388" w14:textId="1575AF34" w:rsidR="00B90AEE" w:rsidRPr="006904C1" w:rsidRDefault="00B90AEE" w:rsidP="003279C8">
      <w:pPr>
        <w:spacing w:before="0" w:after="200"/>
        <w:contextualSpacing w:val="0"/>
        <w:jc w:val="center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Рисунок 3 – </w:t>
      </w:r>
      <w:r w:rsidR="00266561">
        <w:rPr>
          <w:rFonts w:cs="Times New Roman"/>
          <w:szCs w:val="24"/>
        </w:rPr>
        <w:t>С</w:t>
      </w:r>
      <w:r w:rsidR="004D3713">
        <w:rPr>
          <w:rFonts w:cs="Times New Roman"/>
          <w:szCs w:val="24"/>
        </w:rPr>
        <w:t>криншот интерфейса игры «Филворды: найди слова»</w:t>
      </w:r>
    </w:p>
    <w:p w14:paraId="0C39D996" w14:textId="77777777" w:rsidR="00B90AEE" w:rsidRPr="002A11A2" w:rsidRDefault="00B90AEE" w:rsidP="002A11A2">
      <w:pPr>
        <w:pStyle w:val="a4"/>
        <w:ind w:left="851"/>
      </w:pPr>
      <w:r w:rsidRPr="002A11A2">
        <w:t>Достоинства игры:</w:t>
      </w:r>
    </w:p>
    <w:p w14:paraId="40FA6B85" w14:textId="386F2885" w:rsidR="007525F2" w:rsidRPr="002A11A2" w:rsidRDefault="008E5F62" w:rsidP="002A11A2">
      <w:pPr>
        <w:pStyle w:val="a4"/>
        <w:numPr>
          <w:ilvl w:val="0"/>
          <w:numId w:val="20"/>
        </w:numPr>
        <w:ind w:left="0" w:firstLine="851"/>
      </w:pPr>
      <w:r w:rsidRPr="002A11A2">
        <w:t>п</w:t>
      </w:r>
      <w:r w:rsidR="00036F26" w:rsidRPr="002A11A2">
        <w:t xml:space="preserve">рисутствует </w:t>
      </w:r>
      <w:r w:rsidR="000A7D14" w:rsidRPr="002A11A2">
        <w:t>в</w:t>
      </w:r>
      <w:r w:rsidR="00B90AEE" w:rsidRPr="002A11A2">
        <w:t>ыбор категорий слов;</w:t>
      </w:r>
    </w:p>
    <w:p w14:paraId="66222BEF" w14:textId="36A622C6" w:rsidR="00B90AEE" w:rsidRPr="002A11A2" w:rsidRDefault="008E5F62" w:rsidP="002A11A2">
      <w:pPr>
        <w:pStyle w:val="a4"/>
        <w:numPr>
          <w:ilvl w:val="0"/>
          <w:numId w:val="20"/>
        </w:numPr>
        <w:ind w:left="0" w:firstLine="851"/>
      </w:pPr>
      <w:r w:rsidRPr="002A11A2">
        <w:t>п</w:t>
      </w:r>
      <w:r w:rsidR="00036F26" w:rsidRPr="002A11A2">
        <w:t xml:space="preserve">рисутствует </w:t>
      </w:r>
      <w:r w:rsidR="000A7D14" w:rsidRPr="002A11A2">
        <w:t>з</w:t>
      </w:r>
      <w:r w:rsidR="007525F2" w:rsidRPr="002A11A2">
        <w:t>в</w:t>
      </w:r>
      <w:r w:rsidR="00B90AEE" w:rsidRPr="002A11A2">
        <w:t>уковое сопровождение</w:t>
      </w:r>
      <w:r w:rsidR="007525F2" w:rsidRPr="002A11A2">
        <w:t>;</w:t>
      </w:r>
    </w:p>
    <w:p w14:paraId="0091953C" w14:textId="3DD68315" w:rsidR="007E01F7" w:rsidRPr="002A11A2" w:rsidRDefault="008E5F62" w:rsidP="002A11A2">
      <w:pPr>
        <w:pStyle w:val="a4"/>
        <w:numPr>
          <w:ilvl w:val="0"/>
          <w:numId w:val="20"/>
        </w:numPr>
        <w:ind w:left="0" w:firstLine="851"/>
      </w:pPr>
      <w:bookmarkStart w:id="20" w:name="_Hlk192578422"/>
      <w:r w:rsidRPr="002A11A2">
        <w:t>п</w:t>
      </w:r>
      <w:r w:rsidR="007E01F7" w:rsidRPr="002A11A2">
        <w:t>онятный интерфейс</w:t>
      </w:r>
      <w:bookmarkEnd w:id="20"/>
      <w:r w:rsidRPr="002A11A2">
        <w:t>, присутствие выбора уровней</w:t>
      </w:r>
      <w:r w:rsidR="000A7D14" w:rsidRPr="002A11A2">
        <w:t>.</w:t>
      </w:r>
    </w:p>
    <w:p w14:paraId="47FC6948" w14:textId="77777777" w:rsidR="00B90AEE" w:rsidRPr="002A11A2" w:rsidRDefault="00B90AEE" w:rsidP="002A11A2">
      <w:pPr>
        <w:pStyle w:val="a4"/>
        <w:ind w:left="851"/>
      </w:pPr>
      <w:r w:rsidRPr="002A11A2">
        <w:t>Недостатки игры:</w:t>
      </w:r>
    </w:p>
    <w:p w14:paraId="395FD9DB" w14:textId="4414CC09" w:rsidR="00B90AEE" w:rsidRPr="002A11A2" w:rsidRDefault="008E5F62" w:rsidP="002A11A2">
      <w:pPr>
        <w:pStyle w:val="a4"/>
        <w:numPr>
          <w:ilvl w:val="0"/>
          <w:numId w:val="20"/>
        </w:numPr>
        <w:ind w:left="0" w:firstLine="851"/>
      </w:pPr>
      <w:bookmarkStart w:id="21" w:name="_Hlk192578382"/>
      <w:r w:rsidRPr="002A11A2">
        <w:t>в</w:t>
      </w:r>
      <w:r w:rsidR="00B90AEE" w:rsidRPr="002A11A2">
        <w:t>нутриигровые подсказки за валюту/просмотр видео</w:t>
      </w:r>
      <w:bookmarkEnd w:id="21"/>
      <w:r w:rsidR="00EB7D5A" w:rsidRPr="002A11A2">
        <w:t>;</w:t>
      </w:r>
    </w:p>
    <w:p w14:paraId="29C33EEB" w14:textId="69CADB39" w:rsidR="007E01F7" w:rsidRPr="002A11A2" w:rsidRDefault="008E5F62" w:rsidP="002A11A2">
      <w:pPr>
        <w:pStyle w:val="a4"/>
        <w:numPr>
          <w:ilvl w:val="0"/>
          <w:numId w:val="20"/>
        </w:numPr>
        <w:ind w:left="0" w:firstLine="851"/>
      </w:pPr>
      <w:r w:rsidRPr="002A11A2">
        <w:t>м</w:t>
      </w:r>
      <w:r w:rsidR="00B9769E" w:rsidRPr="002A11A2">
        <w:t>ного ненужных функций</w:t>
      </w:r>
      <w:r w:rsidR="00036F26" w:rsidRPr="002A11A2">
        <w:t xml:space="preserve"> (</w:t>
      </w:r>
      <w:r w:rsidRPr="002A11A2">
        <w:t xml:space="preserve">ежедневные задания, система </w:t>
      </w:r>
      <w:r w:rsidR="000A7D14" w:rsidRPr="002A11A2">
        <w:t>соревнований среди игроков)</w:t>
      </w:r>
      <w:r w:rsidR="00EB7D5A" w:rsidRPr="002A11A2">
        <w:t>.</w:t>
      </w:r>
    </w:p>
    <w:p w14:paraId="60A5C74B" w14:textId="77777777" w:rsidR="006C18BD" w:rsidRDefault="006C18BD" w:rsidP="006C18BD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7B584674" w14:textId="77777777" w:rsidR="00AB2EEF" w:rsidRDefault="00AB2EEF" w:rsidP="006C18BD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3350ECE0" w14:textId="77777777" w:rsidR="00AB2EEF" w:rsidRDefault="00AB2EEF" w:rsidP="006C18BD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7A09ACA0" w14:textId="77777777" w:rsidR="00AB2EEF" w:rsidRDefault="00AB2EEF" w:rsidP="006C18BD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66BFDCC0" w14:textId="77777777" w:rsidR="00AB2EEF" w:rsidRDefault="00AB2EEF" w:rsidP="006C18BD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3DC26BA4" w14:textId="77777777" w:rsidR="00AB2EEF" w:rsidRDefault="00AB2EEF" w:rsidP="006C18BD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602126B5" w14:textId="77777777" w:rsidR="00AB2EEF" w:rsidRDefault="00AB2EEF" w:rsidP="006C18BD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37182858" w14:textId="77777777" w:rsidR="00AB2EEF" w:rsidRDefault="00AB2EEF" w:rsidP="006C18BD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41177CA1" w14:textId="77777777" w:rsidR="00AB2EEF" w:rsidRDefault="00AB2EEF" w:rsidP="006C18BD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403A7787" w14:textId="77777777" w:rsidR="00266561" w:rsidRDefault="006C18BD" w:rsidP="003279C8">
      <w:r>
        <w:lastRenderedPageBreak/>
        <w:t xml:space="preserve">Вывод: целевая аудитория </w:t>
      </w:r>
      <w:r w:rsidRPr="00264B1A">
        <w:t>игры охватывает широкий спектр возрастов</w:t>
      </w:r>
      <w:r>
        <w:t xml:space="preserve">. Данный вид игр популярен </w:t>
      </w:r>
      <w:r w:rsidRPr="00EE1AD2">
        <w:t>в силу своей простоты</w:t>
      </w:r>
      <w:r>
        <w:t>, адаптации игры под мобильные устройства, а также имеет хорошие перспективы в нише казуальных и образовательных игр. «Филворды»</w:t>
      </w:r>
      <w:r w:rsidRPr="00922804">
        <w:t xml:space="preserve"> </w:t>
      </w:r>
      <w:r>
        <w:t xml:space="preserve">монетизируются за счет рекламы, микротранзакций, скачиваний с рынка приложений. </w:t>
      </w:r>
    </w:p>
    <w:p w14:paraId="7B949304" w14:textId="293CAFB8" w:rsidR="006C18BD" w:rsidRDefault="006C18BD" w:rsidP="003279C8">
      <w:r>
        <w:t xml:space="preserve">Также был выявлен ряд минусов аналогов игры: </w:t>
      </w:r>
      <w:r>
        <w:rPr>
          <w:rFonts w:cs="Times New Roman"/>
          <w:szCs w:val="24"/>
        </w:rPr>
        <w:t>с</w:t>
      </w:r>
      <w:r w:rsidRPr="006904C1">
        <w:rPr>
          <w:rFonts w:cs="Times New Roman"/>
          <w:szCs w:val="24"/>
        </w:rPr>
        <w:t>лова накладываются друг на друга</w:t>
      </w:r>
      <w:r>
        <w:rPr>
          <w:rFonts w:cs="Times New Roman"/>
          <w:szCs w:val="24"/>
        </w:rPr>
        <w:t xml:space="preserve"> (одинаковое положение буквы у разных слов)</w:t>
      </w:r>
      <w:r>
        <w:t xml:space="preserve">, </w:t>
      </w:r>
      <w:r>
        <w:rPr>
          <w:rFonts w:cs="Times New Roman"/>
          <w:szCs w:val="24"/>
        </w:rPr>
        <w:t>н</w:t>
      </w:r>
      <w:r w:rsidRPr="006904C1">
        <w:rPr>
          <w:rFonts w:cs="Times New Roman"/>
          <w:szCs w:val="24"/>
        </w:rPr>
        <w:t>е все буквы в сетке задействованы</w:t>
      </w:r>
      <w:r>
        <w:rPr>
          <w:rFonts w:cs="Times New Roman"/>
          <w:szCs w:val="24"/>
        </w:rPr>
        <w:t>, в</w:t>
      </w:r>
      <w:r w:rsidRPr="006904C1">
        <w:rPr>
          <w:rFonts w:cs="Times New Roman"/>
          <w:szCs w:val="24"/>
        </w:rPr>
        <w:t>нутриигровые подсказки просмотр видео</w:t>
      </w:r>
      <w:r>
        <w:rPr>
          <w:rFonts w:cs="Times New Roman"/>
          <w:szCs w:val="24"/>
        </w:rPr>
        <w:t>.</w:t>
      </w:r>
      <w:r>
        <w:t xml:space="preserve"> Из положительных сторон аналогов можно выделить: </w:t>
      </w:r>
      <w:r>
        <w:rPr>
          <w:rFonts w:cs="Times New Roman"/>
          <w:szCs w:val="24"/>
        </w:rPr>
        <w:t>п</w:t>
      </w:r>
      <w:r w:rsidRPr="006904C1">
        <w:rPr>
          <w:rFonts w:cs="Times New Roman"/>
          <w:szCs w:val="24"/>
        </w:rPr>
        <w:t>онятный интерфейс</w:t>
      </w:r>
      <w:r>
        <w:rPr>
          <w:rFonts w:cs="Times New Roman"/>
          <w:szCs w:val="24"/>
        </w:rPr>
        <w:t xml:space="preserve"> приложения, п</w:t>
      </w:r>
      <w:r w:rsidRPr="006904C1">
        <w:rPr>
          <w:rFonts w:cs="Times New Roman"/>
          <w:szCs w:val="24"/>
        </w:rPr>
        <w:t>одсказки за внутриигровую валюту</w:t>
      </w:r>
      <w:r>
        <w:rPr>
          <w:rFonts w:cs="Times New Roman"/>
          <w:szCs w:val="24"/>
        </w:rPr>
        <w:t>, минималистичный фон, а также отображение слов, которые необходимо найти</w:t>
      </w:r>
      <w:r>
        <w:t>.</w:t>
      </w:r>
      <w:r w:rsidR="00A57C98">
        <w:t xml:space="preserve"> В ходе разработки игры вс</w:t>
      </w:r>
      <w:r w:rsidR="002A290B">
        <w:t>е нюансы</w:t>
      </w:r>
      <w:r w:rsidR="00A57C98">
        <w:t xml:space="preserve"> должн</w:t>
      </w:r>
      <w:r w:rsidR="002A290B">
        <w:t>ы</w:t>
      </w:r>
      <w:r w:rsidR="00A57C98">
        <w:t xml:space="preserve"> быть учтен</w:t>
      </w:r>
      <w:r w:rsidR="002A290B">
        <w:t>ы.</w:t>
      </w:r>
    </w:p>
    <w:p w14:paraId="1426DF5C" w14:textId="77777777" w:rsidR="006C18BD" w:rsidRPr="006904C1" w:rsidRDefault="006C18BD" w:rsidP="006C18BD">
      <w:pPr>
        <w:pStyle w:val="a4"/>
        <w:keepLines w:val="0"/>
        <w:tabs>
          <w:tab w:val="clear" w:pos="1276"/>
        </w:tabs>
        <w:spacing w:after="160"/>
        <w:ind w:left="720"/>
        <w:jc w:val="left"/>
        <w:rPr>
          <w:rFonts w:cs="Times New Roman"/>
          <w:szCs w:val="24"/>
        </w:rPr>
      </w:pPr>
    </w:p>
    <w:p w14:paraId="092F632B" w14:textId="6B5C7B5B" w:rsidR="00E61B22" w:rsidRPr="006904C1" w:rsidRDefault="00E61B22" w:rsidP="00597BAF">
      <w:pPr>
        <w:pStyle w:val="1"/>
        <w:spacing w:after="240"/>
        <w:rPr>
          <w:szCs w:val="24"/>
        </w:rPr>
      </w:pPr>
      <w:bookmarkStart w:id="22" w:name="_Toc196535670"/>
      <w:r w:rsidRPr="006904C1">
        <w:rPr>
          <w:szCs w:val="24"/>
        </w:rPr>
        <w:lastRenderedPageBreak/>
        <w:t>Требования к результатам разработки</w:t>
      </w:r>
      <w:bookmarkEnd w:id="22"/>
    </w:p>
    <w:p w14:paraId="6209F12B" w14:textId="57692ED5" w:rsidR="00E51875" w:rsidRPr="006904C1" w:rsidRDefault="00EB7D5A" w:rsidP="00266561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Данный раздел содержит требования к результатам разработки</w:t>
      </w:r>
      <w:r w:rsidR="00727637">
        <w:rPr>
          <w:rFonts w:cs="Times New Roman"/>
          <w:szCs w:val="24"/>
        </w:rPr>
        <w:t xml:space="preserve">, которые должны соответствовать требованиям в </w:t>
      </w:r>
      <w:r w:rsidR="000F18AC">
        <w:rPr>
          <w:rFonts w:cs="Times New Roman"/>
          <w:szCs w:val="24"/>
        </w:rPr>
        <w:t>разделе</w:t>
      </w:r>
      <w:r w:rsidR="00727637">
        <w:rPr>
          <w:rFonts w:cs="Times New Roman"/>
          <w:szCs w:val="24"/>
        </w:rPr>
        <w:t>.</w:t>
      </w:r>
    </w:p>
    <w:p w14:paraId="3939F4B1" w14:textId="55FD629E" w:rsidR="001D3FB1" w:rsidRPr="006904C1" w:rsidRDefault="001D3FB1" w:rsidP="00597BAF">
      <w:pPr>
        <w:pStyle w:val="2"/>
        <w:spacing w:after="240"/>
        <w:rPr>
          <w:szCs w:val="24"/>
        </w:rPr>
      </w:pPr>
      <w:bookmarkStart w:id="23" w:name="_Toc196535671"/>
      <w:r w:rsidRPr="006904C1">
        <w:rPr>
          <w:szCs w:val="24"/>
        </w:rPr>
        <w:t>Правила игры</w:t>
      </w:r>
      <w:bookmarkEnd w:id="23"/>
    </w:p>
    <w:p w14:paraId="5B86CA78" w14:textId="319DDFFD" w:rsidR="00D918E9" w:rsidRPr="007125FF" w:rsidRDefault="00D918E9" w:rsidP="003279C8">
      <w:pPr>
        <w:rPr>
          <w:rFonts w:cs="Times New Roman"/>
          <w:szCs w:val="24"/>
        </w:rPr>
      </w:pPr>
      <w:r w:rsidRPr="007125FF">
        <w:rPr>
          <w:rFonts w:cs="Times New Roman"/>
          <w:szCs w:val="24"/>
        </w:rPr>
        <w:t>Цель</w:t>
      </w:r>
      <w:r w:rsidR="002A290B">
        <w:rPr>
          <w:rFonts w:cs="Times New Roman"/>
          <w:szCs w:val="24"/>
        </w:rPr>
        <w:t xml:space="preserve"> — </w:t>
      </w:r>
      <w:r w:rsidR="00BF1424" w:rsidRPr="007125FF">
        <w:rPr>
          <w:rFonts w:cs="Times New Roman"/>
          <w:szCs w:val="24"/>
        </w:rPr>
        <w:t xml:space="preserve">найти </w:t>
      </w:r>
      <w:r w:rsidR="00FE3635" w:rsidRPr="007125FF">
        <w:rPr>
          <w:rFonts w:cs="Times New Roman"/>
          <w:szCs w:val="24"/>
        </w:rPr>
        <w:t xml:space="preserve">в сетке букв </w:t>
      </w:r>
      <w:r w:rsidR="00BF1424" w:rsidRPr="007125FF">
        <w:rPr>
          <w:rFonts w:cs="Times New Roman"/>
          <w:szCs w:val="24"/>
        </w:rPr>
        <w:t>необходимое количество слов для перехода на следующий уровень</w:t>
      </w:r>
      <w:r w:rsidR="007125FF">
        <w:rPr>
          <w:rFonts w:cs="Times New Roman"/>
          <w:szCs w:val="24"/>
        </w:rPr>
        <w:t>.</w:t>
      </w:r>
    </w:p>
    <w:p w14:paraId="7C2F589A" w14:textId="65B982B6" w:rsidR="007125FF" w:rsidRDefault="00D918E9" w:rsidP="003279C8">
      <w:pPr>
        <w:rPr>
          <w:rFonts w:cs="Times New Roman"/>
          <w:szCs w:val="24"/>
        </w:rPr>
      </w:pPr>
      <w:r w:rsidRPr="007125FF">
        <w:rPr>
          <w:rFonts w:cs="Times New Roman"/>
          <w:szCs w:val="24"/>
        </w:rPr>
        <w:t>Ход игры</w:t>
      </w:r>
      <w:r w:rsidR="002A290B">
        <w:rPr>
          <w:rFonts w:cs="Times New Roman"/>
          <w:szCs w:val="24"/>
        </w:rPr>
        <w:t xml:space="preserve"> — </w:t>
      </w:r>
      <w:r w:rsidR="00BF1424" w:rsidRPr="007125FF">
        <w:rPr>
          <w:rFonts w:cs="Times New Roman"/>
          <w:szCs w:val="24"/>
        </w:rPr>
        <w:t>игроку необходимо соединять</w:t>
      </w:r>
      <w:r w:rsidR="000A7D14">
        <w:rPr>
          <w:rFonts w:cs="Times New Roman"/>
          <w:szCs w:val="24"/>
        </w:rPr>
        <w:t xml:space="preserve"> клавишей</w:t>
      </w:r>
      <w:r w:rsidR="00BF1424" w:rsidRPr="007125FF">
        <w:rPr>
          <w:rFonts w:cs="Times New Roman"/>
          <w:szCs w:val="24"/>
        </w:rPr>
        <w:t xml:space="preserve"> </w:t>
      </w:r>
      <w:r w:rsidR="000A7D14">
        <w:rPr>
          <w:rFonts w:cs="Times New Roman"/>
          <w:szCs w:val="24"/>
        </w:rPr>
        <w:t xml:space="preserve">ЛКМ </w:t>
      </w:r>
      <w:r w:rsidR="00BF1424" w:rsidRPr="007125FF">
        <w:rPr>
          <w:rFonts w:cs="Times New Roman"/>
          <w:szCs w:val="24"/>
        </w:rPr>
        <w:t>буквы</w:t>
      </w:r>
      <w:r w:rsidR="009D0E90" w:rsidRPr="007125FF">
        <w:rPr>
          <w:rFonts w:cs="Times New Roman"/>
          <w:szCs w:val="24"/>
        </w:rPr>
        <w:t xml:space="preserve"> только </w:t>
      </w:r>
      <w:r w:rsidR="00BF1424" w:rsidRPr="007125FF">
        <w:rPr>
          <w:rFonts w:cs="Times New Roman"/>
          <w:szCs w:val="24"/>
        </w:rPr>
        <w:t>под прямым углом. Слова могут быть расположены слева направо, справа налево, сверху вниз и снизу вверх</w:t>
      </w:r>
      <w:r w:rsidR="007125FF">
        <w:rPr>
          <w:rFonts w:cs="Times New Roman"/>
          <w:szCs w:val="24"/>
        </w:rPr>
        <w:t>.</w:t>
      </w:r>
      <w:r w:rsidR="008E5F62">
        <w:rPr>
          <w:rFonts w:cs="Times New Roman"/>
          <w:szCs w:val="24"/>
        </w:rPr>
        <w:t xml:space="preserve"> П</w:t>
      </w:r>
      <w:r w:rsidR="007125FF">
        <w:rPr>
          <w:rFonts w:cs="Times New Roman"/>
          <w:szCs w:val="24"/>
        </w:rPr>
        <w:t>ри правильном</w:t>
      </w:r>
      <w:r w:rsidR="008E5F62">
        <w:rPr>
          <w:rFonts w:cs="Times New Roman"/>
          <w:szCs w:val="24"/>
        </w:rPr>
        <w:t xml:space="preserve"> нахождении слова начисляются очки (15) на баланс для использования подсказки.</w:t>
      </w:r>
    </w:p>
    <w:p w14:paraId="79C3FAD7" w14:textId="7BE31EF5" w:rsidR="007125FF" w:rsidRPr="007125FF" w:rsidRDefault="008E5F62" w:rsidP="003279C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Количество подсказок </w:t>
      </w:r>
      <w:r w:rsidR="00312FC7">
        <w:rPr>
          <w:rFonts w:cs="Times New Roman"/>
          <w:szCs w:val="24"/>
        </w:rPr>
        <w:t>неограниченно</w:t>
      </w:r>
    </w:p>
    <w:p w14:paraId="4B7D2DE7" w14:textId="6EC1F574" w:rsidR="00D918E9" w:rsidRPr="007125FF" w:rsidRDefault="00D918E9" w:rsidP="003279C8">
      <w:pPr>
        <w:rPr>
          <w:rFonts w:cs="Times New Roman"/>
          <w:szCs w:val="24"/>
        </w:rPr>
      </w:pPr>
      <w:r w:rsidRPr="007125FF">
        <w:rPr>
          <w:rFonts w:cs="Times New Roman"/>
          <w:szCs w:val="24"/>
        </w:rPr>
        <w:t>Победа</w:t>
      </w:r>
      <w:r w:rsidR="002A290B">
        <w:rPr>
          <w:rFonts w:cs="Times New Roman"/>
          <w:szCs w:val="24"/>
        </w:rPr>
        <w:t xml:space="preserve"> — </w:t>
      </w:r>
      <w:r w:rsidR="00BF1424" w:rsidRPr="007125FF">
        <w:rPr>
          <w:rFonts w:cs="Times New Roman"/>
          <w:szCs w:val="24"/>
        </w:rPr>
        <w:t>в случае нахождения всех слов</w:t>
      </w:r>
      <w:r w:rsidR="007125FF">
        <w:rPr>
          <w:rFonts w:cs="Times New Roman"/>
          <w:szCs w:val="24"/>
        </w:rPr>
        <w:t>.</w:t>
      </w:r>
    </w:p>
    <w:p w14:paraId="13E114B9" w14:textId="64E3AAC6" w:rsidR="00D918E9" w:rsidRDefault="004D07B0" w:rsidP="003279C8">
      <w:pPr>
        <w:rPr>
          <w:rFonts w:cs="Times New Roman"/>
          <w:szCs w:val="24"/>
        </w:rPr>
      </w:pPr>
      <w:r w:rsidRPr="007125FF">
        <w:rPr>
          <w:rFonts w:cs="Times New Roman"/>
          <w:szCs w:val="24"/>
        </w:rPr>
        <w:t>П</w:t>
      </w:r>
      <w:r w:rsidR="00D918E9" w:rsidRPr="007125FF">
        <w:rPr>
          <w:rFonts w:cs="Times New Roman"/>
          <w:szCs w:val="24"/>
        </w:rPr>
        <w:t>оле</w:t>
      </w:r>
      <w:r w:rsidR="002A290B">
        <w:rPr>
          <w:rFonts w:cs="Times New Roman"/>
          <w:szCs w:val="24"/>
        </w:rPr>
        <w:t xml:space="preserve"> — </w:t>
      </w:r>
      <w:r w:rsidR="00BF1424" w:rsidRPr="007125FF">
        <w:rPr>
          <w:rFonts w:cs="Times New Roman"/>
          <w:szCs w:val="24"/>
        </w:rPr>
        <w:t>на экране</w:t>
      </w:r>
      <w:r w:rsidR="00BF1424">
        <w:rPr>
          <w:rFonts w:cs="Times New Roman"/>
          <w:szCs w:val="24"/>
        </w:rPr>
        <w:t xml:space="preserve"> представлена</w:t>
      </w:r>
      <w:r w:rsidR="00BF1424" w:rsidRPr="006904C1">
        <w:rPr>
          <w:rFonts w:cs="Times New Roman"/>
          <w:szCs w:val="24"/>
        </w:rPr>
        <w:t xml:space="preserve"> сетка из букв размером </w:t>
      </w:r>
      <w:proofErr w:type="spellStart"/>
      <w:r w:rsidR="00BF1424" w:rsidRPr="006904C1">
        <w:rPr>
          <w:rFonts w:cs="Times New Roman"/>
          <w:szCs w:val="24"/>
        </w:rPr>
        <w:t>Nx</w:t>
      </w:r>
      <w:proofErr w:type="spellEnd"/>
      <w:r w:rsidR="00D76BF4">
        <w:rPr>
          <w:rFonts w:cs="Times New Roman"/>
          <w:szCs w:val="24"/>
          <w:lang w:val="en-US"/>
        </w:rPr>
        <w:t>N</w:t>
      </w:r>
      <w:r w:rsidR="007125FF">
        <w:rPr>
          <w:rFonts w:cs="Times New Roman"/>
          <w:szCs w:val="24"/>
        </w:rPr>
        <w:t>.</w:t>
      </w:r>
    </w:p>
    <w:p w14:paraId="38305B4E" w14:textId="77777777" w:rsidR="00E51875" w:rsidRDefault="00AA50F6" w:rsidP="00597BAF">
      <w:pPr>
        <w:pStyle w:val="2"/>
        <w:spacing w:after="240"/>
        <w:rPr>
          <w:szCs w:val="24"/>
        </w:rPr>
      </w:pPr>
      <w:bookmarkStart w:id="24" w:name="_Toc196535672"/>
      <w:r w:rsidRPr="006904C1">
        <w:rPr>
          <w:szCs w:val="24"/>
        </w:rPr>
        <w:t>Требования к функциям</w:t>
      </w:r>
      <w:bookmarkEnd w:id="24"/>
    </w:p>
    <w:p w14:paraId="47A9D315" w14:textId="2BF4EDE6" w:rsidR="00900F0D" w:rsidRPr="00266561" w:rsidRDefault="00900F0D" w:rsidP="00266561">
      <w:pPr>
        <w:spacing w:before="0"/>
        <w:rPr>
          <w:rFonts w:cs="Times New Roman"/>
          <w:szCs w:val="24"/>
        </w:rPr>
      </w:pPr>
      <w:r w:rsidRPr="00266561">
        <w:rPr>
          <w:rFonts w:cs="Times New Roman"/>
          <w:szCs w:val="24"/>
        </w:rPr>
        <w:t>Игра «Филворды» должна содержать следующие функции:</w:t>
      </w:r>
    </w:p>
    <w:p w14:paraId="7D193BA0" w14:textId="24378EE9" w:rsidR="00761B8E" w:rsidRDefault="007125FF" w:rsidP="00266561">
      <w:pPr>
        <w:pStyle w:val="a4"/>
        <w:numPr>
          <w:ilvl w:val="0"/>
          <w:numId w:val="22"/>
        </w:numPr>
        <w:ind w:left="0" w:firstLine="851"/>
        <w:rPr>
          <w:rFonts w:cs="Times New Roman"/>
          <w:szCs w:val="24"/>
        </w:rPr>
      </w:pPr>
      <w:bookmarkStart w:id="25" w:name="_Hlk195825248"/>
      <w:r>
        <w:rPr>
          <w:rFonts w:cs="Times New Roman"/>
          <w:szCs w:val="24"/>
        </w:rPr>
        <w:t>в</w:t>
      </w:r>
      <w:r w:rsidR="001B4FD1" w:rsidRPr="006904C1">
        <w:rPr>
          <w:rFonts w:cs="Times New Roman"/>
          <w:szCs w:val="24"/>
        </w:rPr>
        <w:t>озможность управления курсором</w:t>
      </w:r>
      <w:r>
        <w:rPr>
          <w:rFonts w:cs="Times New Roman"/>
          <w:szCs w:val="24"/>
        </w:rPr>
        <w:t xml:space="preserve"> мышью</w:t>
      </w:r>
      <w:r w:rsidR="001B4FD1" w:rsidRPr="006904C1">
        <w:rPr>
          <w:rFonts w:cs="Times New Roman"/>
          <w:szCs w:val="24"/>
        </w:rPr>
        <w:t>;</w:t>
      </w:r>
    </w:p>
    <w:p w14:paraId="2885AE4A" w14:textId="6BDA9CFA" w:rsidR="00900F0D" w:rsidRDefault="007125FF" w:rsidP="00266561">
      <w:pPr>
        <w:pStyle w:val="a4"/>
        <w:numPr>
          <w:ilvl w:val="0"/>
          <w:numId w:val="22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з</w:t>
      </w:r>
      <w:r w:rsidR="00900F0D">
        <w:rPr>
          <w:rFonts w:cs="Times New Roman"/>
          <w:szCs w:val="24"/>
        </w:rPr>
        <w:t>апуск игры при помощи кнопки «Играть»</w:t>
      </w:r>
      <w:r w:rsidR="00266561">
        <w:rPr>
          <w:rFonts w:cs="Times New Roman"/>
          <w:szCs w:val="24"/>
        </w:rPr>
        <w:t xml:space="preserve"> </w:t>
      </w:r>
      <w:r w:rsidR="00B142BF">
        <w:rPr>
          <w:rFonts w:cs="Times New Roman"/>
          <w:szCs w:val="24"/>
        </w:rPr>
        <w:t>в соответствии с рисунком</w:t>
      </w:r>
      <w:r w:rsidR="00266561">
        <w:rPr>
          <w:rFonts w:cs="Times New Roman"/>
          <w:szCs w:val="24"/>
        </w:rPr>
        <w:t xml:space="preserve"> 4</w:t>
      </w:r>
      <w:r w:rsidR="00B5318D">
        <w:rPr>
          <w:rFonts w:cs="Times New Roman"/>
          <w:szCs w:val="24"/>
        </w:rPr>
        <w:t>;</w:t>
      </w:r>
    </w:p>
    <w:p w14:paraId="1CFE18F5" w14:textId="23F0CDEB" w:rsidR="00900F0D" w:rsidRDefault="00900F0D" w:rsidP="00736793">
      <w:pPr>
        <w:pStyle w:val="a4"/>
        <w:ind w:firstLine="851"/>
        <w:jc w:val="center"/>
        <w:rPr>
          <w:rFonts w:cs="Times New Roman"/>
          <w:szCs w:val="24"/>
        </w:rPr>
      </w:pPr>
      <w:r w:rsidRPr="00900F0D">
        <w:rPr>
          <w:rFonts w:cs="Times New Roman"/>
          <w:noProof/>
          <w:szCs w:val="24"/>
        </w:rPr>
        <w:drawing>
          <wp:inline distT="0" distB="0" distL="0" distR="0" wp14:anchorId="68187CA5" wp14:editId="28E540F6">
            <wp:extent cx="716078" cy="251256"/>
            <wp:effectExtent l="0" t="0" r="8255" b="0"/>
            <wp:docPr id="1530494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949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2277" cy="2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4751" w14:textId="282990DF" w:rsidR="00900F0D" w:rsidRDefault="00900F0D" w:rsidP="00556F84">
      <w:pPr>
        <w:pStyle w:val="a4"/>
        <w:ind w:firstLine="851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4 – </w:t>
      </w:r>
      <w:r w:rsidR="007125FF">
        <w:rPr>
          <w:rFonts w:cs="Times New Roman"/>
          <w:szCs w:val="24"/>
        </w:rPr>
        <w:t>П</w:t>
      </w:r>
      <w:r>
        <w:rPr>
          <w:rFonts w:cs="Times New Roman"/>
          <w:szCs w:val="24"/>
        </w:rPr>
        <w:t>рототип кнопки «Играть»</w:t>
      </w:r>
    </w:p>
    <w:p w14:paraId="50333BD1" w14:textId="6CCFE91F" w:rsidR="00B5318D" w:rsidRDefault="00900F0D" w:rsidP="00556F84">
      <w:pPr>
        <w:pStyle w:val="a4"/>
        <w:numPr>
          <w:ilvl w:val="0"/>
          <w:numId w:val="32"/>
        </w:numPr>
        <w:ind w:left="0" w:firstLine="851"/>
        <w:jc w:val="left"/>
        <w:rPr>
          <w:rFonts w:cs="Times New Roman"/>
          <w:szCs w:val="24"/>
        </w:rPr>
      </w:pPr>
      <w:r w:rsidRPr="00900F0D">
        <w:rPr>
          <w:rFonts w:cs="Times New Roman"/>
          <w:szCs w:val="24"/>
        </w:rPr>
        <w:t>Отображение правил при помощи кнопки «Правила игры»</w:t>
      </w:r>
      <w:r w:rsidR="00736793">
        <w:rPr>
          <w:rFonts w:cs="Times New Roman"/>
          <w:szCs w:val="24"/>
        </w:rPr>
        <w:t xml:space="preserve"> </w:t>
      </w:r>
      <w:r w:rsidR="00B142BF">
        <w:rPr>
          <w:rFonts w:cs="Times New Roman"/>
          <w:szCs w:val="24"/>
        </w:rPr>
        <w:t xml:space="preserve">в соответствии с рисунком </w:t>
      </w:r>
      <w:r w:rsidR="00736793">
        <w:rPr>
          <w:rFonts w:cs="Times New Roman"/>
          <w:szCs w:val="24"/>
        </w:rPr>
        <w:t>5</w:t>
      </w:r>
      <w:r w:rsidRPr="00900F0D">
        <w:rPr>
          <w:rFonts w:cs="Times New Roman"/>
          <w:szCs w:val="24"/>
        </w:rPr>
        <w:t>;</w:t>
      </w:r>
    </w:p>
    <w:p w14:paraId="447A049B" w14:textId="541660F4" w:rsidR="00B5318D" w:rsidRDefault="00B5318D" w:rsidP="00736793">
      <w:pPr>
        <w:pStyle w:val="a4"/>
        <w:ind w:firstLine="851"/>
        <w:jc w:val="center"/>
        <w:rPr>
          <w:rFonts w:cs="Times New Roman"/>
          <w:szCs w:val="24"/>
        </w:rPr>
      </w:pPr>
      <w:r w:rsidRPr="00B5318D">
        <w:rPr>
          <w:rFonts w:cs="Times New Roman"/>
          <w:noProof/>
          <w:szCs w:val="24"/>
        </w:rPr>
        <w:drawing>
          <wp:inline distT="0" distB="0" distL="0" distR="0" wp14:anchorId="79924AC7" wp14:editId="6C99A1BB">
            <wp:extent cx="740296" cy="259752"/>
            <wp:effectExtent l="0" t="0" r="3175" b="6985"/>
            <wp:docPr id="163757032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7032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2917" cy="2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F146" w14:textId="4BD4A276" w:rsidR="00B5318D" w:rsidRDefault="00B5318D" w:rsidP="00556F84">
      <w:pPr>
        <w:pStyle w:val="a4"/>
        <w:ind w:firstLine="851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5 – </w:t>
      </w:r>
      <w:r w:rsidR="00736793">
        <w:rPr>
          <w:rFonts w:cs="Times New Roman"/>
          <w:szCs w:val="24"/>
        </w:rPr>
        <w:t>П</w:t>
      </w:r>
      <w:r>
        <w:rPr>
          <w:rFonts w:cs="Times New Roman"/>
          <w:szCs w:val="24"/>
        </w:rPr>
        <w:t>рототип кнопки «Правила игры»</w:t>
      </w:r>
    </w:p>
    <w:p w14:paraId="2FAD93E9" w14:textId="5177095D" w:rsidR="00B5318D" w:rsidRDefault="00B5318D" w:rsidP="00736793">
      <w:pPr>
        <w:pStyle w:val="a4"/>
        <w:numPr>
          <w:ilvl w:val="0"/>
          <w:numId w:val="32"/>
        </w:numPr>
        <w:ind w:left="0" w:firstLine="851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выхода из игры при помощи кнопки «Выйти из игры»</w:t>
      </w:r>
      <w:r w:rsidR="00736793">
        <w:rPr>
          <w:rFonts w:cs="Times New Roman"/>
          <w:szCs w:val="24"/>
        </w:rPr>
        <w:t xml:space="preserve"> </w:t>
      </w:r>
      <w:r w:rsidR="00B142BF">
        <w:rPr>
          <w:rFonts w:cs="Times New Roman"/>
          <w:szCs w:val="24"/>
        </w:rPr>
        <w:t xml:space="preserve">в соответствии с рисунком </w:t>
      </w:r>
      <w:r w:rsidR="00736793">
        <w:rPr>
          <w:rFonts w:cs="Times New Roman"/>
          <w:szCs w:val="24"/>
        </w:rPr>
        <w:t>6</w:t>
      </w:r>
      <w:r>
        <w:rPr>
          <w:rFonts w:cs="Times New Roman"/>
          <w:szCs w:val="24"/>
        </w:rPr>
        <w:t>;</w:t>
      </w:r>
    </w:p>
    <w:p w14:paraId="38A84D19" w14:textId="5A6462E2" w:rsidR="00B5318D" w:rsidRPr="00B5318D" w:rsidRDefault="00B5318D" w:rsidP="00736793">
      <w:pPr>
        <w:pStyle w:val="a4"/>
        <w:ind w:firstLine="851"/>
        <w:jc w:val="center"/>
        <w:rPr>
          <w:rFonts w:cs="Times New Roman"/>
          <w:szCs w:val="24"/>
        </w:rPr>
      </w:pPr>
      <w:r w:rsidRPr="00B5318D">
        <w:rPr>
          <w:rFonts w:cs="Times New Roman"/>
          <w:noProof/>
          <w:szCs w:val="24"/>
        </w:rPr>
        <w:drawing>
          <wp:inline distT="0" distB="0" distL="0" distR="0" wp14:anchorId="583261F9" wp14:editId="0772B6CD">
            <wp:extent cx="802942" cy="271124"/>
            <wp:effectExtent l="0" t="0" r="0" b="0"/>
            <wp:docPr id="1485996454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96454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1140" cy="28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23D6" w14:textId="625E1B84" w:rsidR="00900F0D" w:rsidRPr="00900F0D" w:rsidRDefault="00B5318D" w:rsidP="00556F84">
      <w:pPr>
        <w:pStyle w:val="a4"/>
        <w:ind w:firstLine="851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6 – </w:t>
      </w:r>
      <w:r w:rsidR="00736793">
        <w:rPr>
          <w:rFonts w:cs="Times New Roman"/>
          <w:szCs w:val="24"/>
        </w:rPr>
        <w:t>П</w:t>
      </w:r>
      <w:r>
        <w:rPr>
          <w:rFonts w:cs="Times New Roman"/>
          <w:szCs w:val="24"/>
        </w:rPr>
        <w:t>рототип кнопки «Выйти из игры»</w:t>
      </w:r>
    </w:p>
    <w:p w14:paraId="5A4FDDC5" w14:textId="7C8BE4E6" w:rsidR="00E51875" w:rsidRDefault="00E51875" w:rsidP="00736793">
      <w:pPr>
        <w:pStyle w:val="a4"/>
        <w:numPr>
          <w:ilvl w:val="0"/>
          <w:numId w:val="22"/>
        </w:numPr>
        <w:ind w:left="0" w:firstLine="851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Подсчет </w:t>
      </w:r>
      <w:r w:rsidR="00900F0D">
        <w:rPr>
          <w:rFonts w:cs="Times New Roman"/>
          <w:szCs w:val="24"/>
        </w:rPr>
        <w:t>баланса</w:t>
      </w:r>
      <w:r w:rsidR="001B4FD1" w:rsidRPr="006904C1">
        <w:rPr>
          <w:rFonts w:cs="Times New Roman"/>
          <w:szCs w:val="24"/>
        </w:rPr>
        <w:t xml:space="preserve"> в ходе игры</w:t>
      </w:r>
      <w:r w:rsidR="00736793">
        <w:rPr>
          <w:rFonts w:cs="Times New Roman"/>
          <w:szCs w:val="24"/>
        </w:rPr>
        <w:t xml:space="preserve"> </w:t>
      </w:r>
      <w:r w:rsidR="00B142BF">
        <w:rPr>
          <w:rFonts w:cs="Times New Roman"/>
          <w:szCs w:val="24"/>
        </w:rPr>
        <w:t xml:space="preserve">в соответствии с рисунком </w:t>
      </w:r>
      <w:r w:rsidR="00736793">
        <w:rPr>
          <w:rFonts w:cs="Times New Roman"/>
          <w:szCs w:val="24"/>
        </w:rPr>
        <w:t>7</w:t>
      </w:r>
      <w:r w:rsidR="001B4FD1" w:rsidRPr="006904C1">
        <w:rPr>
          <w:rFonts w:cs="Times New Roman"/>
          <w:szCs w:val="24"/>
        </w:rPr>
        <w:t>;</w:t>
      </w:r>
    </w:p>
    <w:p w14:paraId="15275489" w14:textId="18DF51F0" w:rsidR="00900F0D" w:rsidRDefault="00900F0D" w:rsidP="00736793">
      <w:pPr>
        <w:pStyle w:val="a4"/>
        <w:ind w:firstLine="851"/>
        <w:jc w:val="center"/>
        <w:rPr>
          <w:rFonts w:cs="Times New Roman"/>
          <w:szCs w:val="24"/>
        </w:rPr>
      </w:pPr>
      <w:r w:rsidRPr="00900F0D">
        <w:rPr>
          <w:rFonts w:cs="Times New Roman"/>
          <w:noProof/>
          <w:szCs w:val="24"/>
        </w:rPr>
        <w:drawing>
          <wp:inline distT="0" distB="0" distL="0" distR="0" wp14:anchorId="4A573243" wp14:editId="0E301886">
            <wp:extent cx="847843" cy="190527"/>
            <wp:effectExtent l="0" t="0" r="0" b="0"/>
            <wp:docPr id="1706368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681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5A78" w14:textId="515DB820" w:rsidR="002A11A2" w:rsidRDefault="00900F0D" w:rsidP="00556F84">
      <w:pPr>
        <w:pStyle w:val="a4"/>
        <w:ind w:firstLine="851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="00B5318D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– </w:t>
      </w:r>
      <w:r w:rsidR="00736793">
        <w:rPr>
          <w:rFonts w:cs="Times New Roman"/>
          <w:szCs w:val="24"/>
        </w:rPr>
        <w:t>П</w:t>
      </w:r>
      <w:r>
        <w:rPr>
          <w:rFonts w:cs="Times New Roman"/>
          <w:szCs w:val="24"/>
        </w:rPr>
        <w:t>оказ баланса</w:t>
      </w:r>
    </w:p>
    <w:p w14:paraId="1AA932B6" w14:textId="77777777" w:rsidR="00556F84" w:rsidRDefault="00556F84" w:rsidP="00556F84">
      <w:pPr>
        <w:pStyle w:val="a4"/>
        <w:ind w:firstLine="851"/>
        <w:contextualSpacing w:val="0"/>
        <w:jc w:val="center"/>
        <w:rPr>
          <w:rFonts w:cs="Times New Roman"/>
          <w:szCs w:val="24"/>
        </w:rPr>
      </w:pPr>
    </w:p>
    <w:p w14:paraId="12B11E3C" w14:textId="77777777" w:rsidR="00556F84" w:rsidRPr="00B142BF" w:rsidRDefault="00556F84" w:rsidP="00556F84">
      <w:pPr>
        <w:pStyle w:val="a4"/>
        <w:ind w:firstLine="851"/>
        <w:contextualSpacing w:val="0"/>
        <w:jc w:val="center"/>
        <w:rPr>
          <w:rFonts w:cs="Times New Roman"/>
          <w:szCs w:val="24"/>
        </w:rPr>
      </w:pPr>
    </w:p>
    <w:p w14:paraId="0B2E6AFD" w14:textId="10F861C0" w:rsidR="00E51875" w:rsidRDefault="00E51875" w:rsidP="00736793">
      <w:pPr>
        <w:pStyle w:val="a4"/>
        <w:numPr>
          <w:ilvl w:val="0"/>
          <w:numId w:val="22"/>
        </w:numPr>
        <w:ind w:left="0" w:firstLine="851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lastRenderedPageBreak/>
        <w:t>Визуальное оформление</w:t>
      </w:r>
      <w:r w:rsidR="001B4FD1" w:rsidRPr="006904C1">
        <w:rPr>
          <w:rFonts w:cs="Times New Roman"/>
          <w:szCs w:val="24"/>
        </w:rPr>
        <w:t xml:space="preserve"> сетки и фона игры</w:t>
      </w:r>
      <w:r w:rsidR="00736793">
        <w:rPr>
          <w:rFonts w:cs="Times New Roman"/>
          <w:szCs w:val="24"/>
        </w:rPr>
        <w:t xml:space="preserve"> </w:t>
      </w:r>
      <w:r w:rsidR="00B142BF">
        <w:rPr>
          <w:rFonts w:cs="Times New Roman"/>
          <w:szCs w:val="24"/>
        </w:rPr>
        <w:t xml:space="preserve">в соответствии с рисунком </w:t>
      </w:r>
      <w:r w:rsidR="00736793">
        <w:rPr>
          <w:rFonts w:cs="Times New Roman"/>
          <w:szCs w:val="24"/>
        </w:rPr>
        <w:t>8</w:t>
      </w:r>
      <w:r w:rsidR="001B4FD1" w:rsidRPr="006904C1">
        <w:rPr>
          <w:rFonts w:cs="Times New Roman"/>
          <w:szCs w:val="24"/>
        </w:rPr>
        <w:t>;</w:t>
      </w:r>
    </w:p>
    <w:p w14:paraId="5837F1AD" w14:textId="590E58A8" w:rsidR="00900F0D" w:rsidRDefault="00900F0D" w:rsidP="00900F0D">
      <w:pPr>
        <w:pStyle w:val="a4"/>
        <w:ind w:left="1571"/>
        <w:jc w:val="center"/>
        <w:rPr>
          <w:rFonts w:cs="Times New Roman"/>
          <w:szCs w:val="24"/>
        </w:rPr>
      </w:pPr>
      <w:r w:rsidRPr="00900F0D">
        <w:rPr>
          <w:rFonts w:cs="Times New Roman"/>
          <w:noProof/>
          <w:szCs w:val="24"/>
        </w:rPr>
        <w:drawing>
          <wp:inline distT="0" distB="0" distL="0" distR="0" wp14:anchorId="059815F0" wp14:editId="565A2DC3">
            <wp:extent cx="948542" cy="940108"/>
            <wp:effectExtent l="0" t="0" r="4445" b="0"/>
            <wp:docPr id="1924994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944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954028" cy="94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B90F" w14:textId="2B724275" w:rsidR="00B5318D" w:rsidRPr="00736793" w:rsidRDefault="00900F0D" w:rsidP="00556F84">
      <w:pPr>
        <w:pStyle w:val="a4"/>
        <w:ind w:firstLine="851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="00B5318D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– </w:t>
      </w:r>
      <w:r w:rsidR="00736793">
        <w:rPr>
          <w:rFonts w:cs="Times New Roman"/>
          <w:szCs w:val="24"/>
        </w:rPr>
        <w:t>П</w:t>
      </w:r>
      <w:r>
        <w:rPr>
          <w:rFonts w:cs="Times New Roman"/>
          <w:szCs w:val="24"/>
        </w:rPr>
        <w:t>рототип сетки букв</w:t>
      </w:r>
    </w:p>
    <w:p w14:paraId="2D37EAF6" w14:textId="499A2344" w:rsidR="00861E3A" w:rsidRDefault="001B4FD1" w:rsidP="00736793">
      <w:pPr>
        <w:pStyle w:val="a4"/>
        <w:numPr>
          <w:ilvl w:val="0"/>
          <w:numId w:val="22"/>
        </w:numPr>
        <w:ind w:left="0" w:firstLine="851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Возможность использования п</w:t>
      </w:r>
      <w:r w:rsidR="00C112B1" w:rsidRPr="006904C1">
        <w:rPr>
          <w:rFonts w:cs="Times New Roman"/>
          <w:szCs w:val="24"/>
        </w:rPr>
        <w:t>одсказк</w:t>
      </w:r>
      <w:r w:rsidRPr="006904C1">
        <w:rPr>
          <w:rFonts w:cs="Times New Roman"/>
          <w:szCs w:val="24"/>
        </w:rPr>
        <w:t>и</w:t>
      </w:r>
      <w:r w:rsidR="00C112B1" w:rsidRPr="006904C1">
        <w:rPr>
          <w:rFonts w:cs="Times New Roman"/>
          <w:szCs w:val="24"/>
        </w:rPr>
        <w:t xml:space="preserve"> в виде показа первой буквы</w:t>
      </w:r>
      <w:r w:rsidR="00B142BF">
        <w:rPr>
          <w:rFonts w:cs="Times New Roman"/>
          <w:szCs w:val="24"/>
        </w:rPr>
        <w:t xml:space="preserve"> в соответствии с рисунком 9;</w:t>
      </w:r>
    </w:p>
    <w:p w14:paraId="197507A3" w14:textId="0D19DB16" w:rsidR="00900F0D" w:rsidRDefault="009C49BB" w:rsidP="00736793">
      <w:pPr>
        <w:pStyle w:val="a4"/>
        <w:ind w:firstLine="851"/>
        <w:jc w:val="center"/>
        <w:rPr>
          <w:rFonts w:cs="Times New Roman"/>
          <w:szCs w:val="24"/>
        </w:rPr>
      </w:pPr>
      <w:r w:rsidRPr="009C49BB">
        <w:rPr>
          <w:rFonts w:cs="Times New Roman"/>
          <w:noProof/>
          <w:szCs w:val="24"/>
        </w:rPr>
        <w:drawing>
          <wp:inline distT="0" distB="0" distL="0" distR="0" wp14:anchorId="33F69FB4" wp14:editId="44736E80">
            <wp:extent cx="1180277" cy="394922"/>
            <wp:effectExtent l="0" t="0" r="1270" b="5715"/>
            <wp:docPr id="298565053" name="Рисунок 1" descr="Изображение выглядит как Шрифт, текст, белы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65053" name="Рисунок 1" descr="Изображение выглядит как Шрифт, текст, белы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1546" cy="40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F098" w14:textId="45C1FBAB" w:rsidR="009C49BB" w:rsidRPr="009C49BB" w:rsidRDefault="00900F0D" w:rsidP="009C49BB">
      <w:pPr>
        <w:pStyle w:val="a4"/>
        <w:ind w:firstLine="851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="000A7D14">
        <w:rPr>
          <w:rFonts w:cs="Times New Roman"/>
          <w:szCs w:val="24"/>
        </w:rPr>
        <w:t>9</w:t>
      </w:r>
      <w:r>
        <w:rPr>
          <w:rFonts w:cs="Times New Roman"/>
          <w:szCs w:val="24"/>
        </w:rPr>
        <w:t xml:space="preserve"> – </w:t>
      </w:r>
      <w:r w:rsidR="00736793">
        <w:rPr>
          <w:rFonts w:cs="Times New Roman"/>
          <w:szCs w:val="24"/>
        </w:rPr>
        <w:t>П</w:t>
      </w:r>
      <w:r>
        <w:rPr>
          <w:rFonts w:cs="Times New Roman"/>
          <w:szCs w:val="24"/>
        </w:rPr>
        <w:t>рототип кнопки подсказки с её ценой</w:t>
      </w:r>
    </w:p>
    <w:p w14:paraId="7C3DEB6B" w14:textId="0E9A83DA" w:rsidR="001D3FB1" w:rsidRDefault="009C49BB" w:rsidP="00736793">
      <w:pPr>
        <w:pStyle w:val="a4"/>
        <w:numPr>
          <w:ilvl w:val="0"/>
          <w:numId w:val="22"/>
        </w:numPr>
        <w:ind w:left="0" w:firstLine="851"/>
        <w:rPr>
          <w:rFonts w:cs="Times New Roman"/>
          <w:szCs w:val="24"/>
        </w:rPr>
      </w:pPr>
      <w:bookmarkStart w:id="26" w:name="_Hlk199742361"/>
      <w:r>
        <w:rPr>
          <w:rFonts w:cs="Times New Roman"/>
          <w:szCs w:val="24"/>
        </w:rPr>
        <w:t>Возможность перезапуска</w:t>
      </w:r>
      <w:r w:rsidR="0F6445D3" w:rsidRPr="006904C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уровня</w:t>
      </w:r>
      <w:r w:rsidR="001B4FD1" w:rsidRPr="006904C1">
        <w:rPr>
          <w:rFonts w:cs="Times New Roman"/>
          <w:szCs w:val="24"/>
        </w:rPr>
        <w:t xml:space="preserve"> </w:t>
      </w:r>
      <w:r w:rsidR="001F187E">
        <w:rPr>
          <w:rFonts w:cs="Times New Roman"/>
          <w:szCs w:val="24"/>
        </w:rPr>
        <w:t>в соответствии с рисунком 10</w:t>
      </w:r>
      <w:bookmarkEnd w:id="26"/>
      <w:r w:rsidR="001B4FD1" w:rsidRPr="006904C1">
        <w:rPr>
          <w:rFonts w:cs="Times New Roman"/>
          <w:szCs w:val="24"/>
        </w:rPr>
        <w:t>.</w:t>
      </w:r>
    </w:p>
    <w:p w14:paraId="6769DFF8" w14:textId="366AD7F0" w:rsidR="009C49BB" w:rsidRDefault="009C49BB" w:rsidP="009C49BB">
      <w:pPr>
        <w:pStyle w:val="a4"/>
        <w:ind w:left="851"/>
        <w:jc w:val="center"/>
        <w:rPr>
          <w:rFonts w:cs="Times New Roman"/>
          <w:szCs w:val="24"/>
        </w:rPr>
      </w:pPr>
      <w:r w:rsidRPr="009C49BB">
        <w:rPr>
          <w:rFonts w:cs="Times New Roman"/>
          <w:noProof/>
          <w:szCs w:val="24"/>
        </w:rPr>
        <w:drawing>
          <wp:inline distT="0" distB="0" distL="0" distR="0" wp14:anchorId="3BEAE3DC" wp14:editId="50FEACF5">
            <wp:extent cx="1133475" cy="386412"/>
            <wp:effectExtent l="0" t="0" r="0" b="0"/>
            <wp:docPr id="1155206122" name="Рисунок 1" descr="Изображение выглядит как Шрифт, текст, белы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06122" name="Рисунок 1" descr="Изображение выглядит как Шрифт, текст, белы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62170" cy="39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D899" w14:textId="1FEF8F98" w:rsidR="009C49BB" w:rsidRDefault="009C49BB" w:rsidP="009C49BB">
      <w:pPr>
        <w:pStyle w:val="a4"/>
        <w:ind w:left="85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10 – Прототип кнопки «Сбросить»</w:t>
      </w:r>
    </w:p>
    <w:p w14:paraId="6FD595F5" w14:textId="4865AD4E" w:rsidR="009C49BB" w:rsidRPr="009C49BB" w:rsidRDefault="009C49BB" w:rsidP="009C49BB">
      <w:pPr>
        <w:pStyle w:val="a4"/>
        <w:numPr>
          <w:ilvl w:val="0"/>
          <w:numId w:val="22"/>
        </w:numPr>
        <w:ind w:left="0" w:firstLine="851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Перезапуск в виде возвращения в главное меню</w:t>
      </w:r>
      <w:r>
        <w:rPr>
          <w:rFonts w:cs="Times New Roman"/>
          <w:szCs w:val="24"/>
        </w:rPr>
        <w:t xml:space="preserve"> в соответствии с рисунком 11</w:t>
      </w:r>
      <w:r w:rsidRPr="006904C1">
        <w:rPr>
          <w:rFonts w:cs="Times New Roman"/>
          <w:szCs w:val="24"/>
        </w:rPr>
        <w:t>.</w:t>
      </w:r>
    </w:p>
    <w:p w14:paraId="40EBF1D2" w14:textId="67846715" w:rsidR="00900F0D" w:rsidRDefault="00900F0D" w:rsidP="00736793">
      <w:pPr>
        <w:pStyle w:val="a4"/>
        <w:ind w:firstLine="851"/>
        <w:jc w:val="center"/>
        <w:rPr>
          <w:rFonts w:cs="Times New Roman"/>
          <w:szCs w:val="24"/>
        </w:rPr>
      </w:pPr>
      <w:r w:rsidRPr="00900F0D">
        <w:rPr>
          <w:rFonts w:cs="Times New Roman"/>
          <w:noProof/>
          <w:szCs w:val="24"/>
        </w:rPr>
        <w:drawing>
          <wp:inline distT="0" distB="0" distL="0" distR="0" wp14:anchorId="5D737ED9" wp14:editId="78449A1C">
            <wp:extent cx="1160780" cy="409086"/>
            <wp:effectExtent l="0" t="0" r="1270" b="0"/>
            <wp:docPr id="1482345037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45037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5160" cy="42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E545" w14:textId="110EC7B7" w:rsidR="00900F0D" w:rsidRPr="006904C1" w:rsidRDefault="00900F0D" w:rsidP="00736793">
      <w:pPr>
        <w:pStyle w:val="a4"/>
        <w:spacing w:after="200"/>
        <w:ind w:firstLine="851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="000A7D14">
        <w:rPr>
          <w:rFonts w:cs="Times New Roman"/>
          <w:szCs w:val="24"/>
        </w:rPr>
        <w:t>1</w:t>
      </w:r>
      <w:r w:rsidR="009C49BB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 – </w:t>
      </w:r>
      <w:r w:rsidR="00736793">
        <w:rPr>
          <w:rFonts w:cs="Times New Roman"/>
          <w:szCs w:val="24"/>
        </w:rPr>
        <w:t>П</w:t>
      </w:r>
      <w:r>
        <w:rPr>
          <w:rFonts w:cs="Times New Roman"/>
          <w:szCs w:val="24"/>
        </w:rPr>
        <w:t>рототип кнопки «Выйти в главное меню»</w:t>
      </w:r>
    </w:p>
    <w:p w14:paraId="460B76C8" w14:textId="2E76C794" w:rsidR="00E51875" w:rsidRPr="006904C1" w:rsidRDefault="009730DA" w:rsidP="00597BAF">
      <w:pPr>
        <w:pStyle w:val="2"/>
        <w:spacing w:after="240"/>
        <w:rPr>
          <w:szCs w:val="24"/>
        </w:rPr>
      </w:pPr>
      <w:bookmarkStart w:id="27" w:name="_Toc196535673"/>
      <w:bookmarkEnd w:id="25"/>
      <w:r w:rsidRPr="006904C1">
        <w:rPr>
          <w:szCs w:val="24"/>
        </w:rPr>
        <w:t>Требования к показателям назначения</w:t>
      </w:r>
      <w:bookmarkEnd w:id="27"/>
      <w:r w:rsidR="45D82971" w:rsidRPr="006904C1">
        <w:rPr>
          <w:szCs w:val="24"/>
        </w:rPr>
        <w:t xml:space="preserve"> </w:t>
      </w:r>
    </w:p>
    <w:p w14:paraId="4F1D7598" w14:textId="47093530" w:rsidR="00C2714A" w:rsidRPr="006904C1" w:rsidRDefault="00C2714A" w:rsidP="00736793">
      <w:pPr>
        <w:spacing w:before="0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Результат разработки должен соответствовать следующим показателям назначения:</w:t>
      </w:r>
    </w:p>
    <w:p w14:paraId="74036D9A" w14:textId="485315E6" w:rsidR="00C2714A" w:rsidRPr="006904C1" w:rsidRDefault="00C2714A" w:rsidP="00736793">
      <w:pPr>
        <w:pStyle w:val="a4"/>
        <w:numPr>
          <w:ilvl w:val="0"/>
          <w:numId w:val="23"/>
        </w:numPr>
        <w:ind w:left="0" w:firstLine="851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Размер окна программы не менее </w:t>
      </w:r>
      <w:r w:rsidR="00A6325E" w:rsidRPr="006904C1">
        <w:rPr>
          <w:rFonts w:cs="Times New Roman"/>
          <w:szCs w:val="24"/>
        </w:rPr>
        <w:t>900</w:t>
      </w:r>
      <w:r w:rsidRPr="006904C1">
        <w:rPr>
          <w:rFonts w:cs="Times New Roman"/>
          <w:szCs w:val="24"/>
        </w:rPr>
        <w:t>:9</w:t>
      </w:r>
      <w:r w:rsidR="00A6325E" w:rsidRPr="006904C1">
        <w:rPr>
          <w:rFonts w:cs="Times New Roman"/>
          <w:szCs w:val="24"/>
        </w:rPr>
        <w:t>0</w:t>
      </w:r>
      <w:r w:rsidRPr="006904C1">
        <w:rPr>
          <w:rFonts w:cs="Times New Roman"/>
          <w:szCs w:val="24"/>
        </w:rPr>
        <w:t>0</w:t>
      </w:r>
      <w:r w:rsidR="00A6325E" w:rsidRPr="006904C1">
        <w:rPr>
          <w:rFonts w:cs="Times New Roman"/>
          <w:szCs w:val="24"/>
        </w:rPr>
        <w:t xml:space="preserve"> пикселей;</w:t>
      </w:r>
    </w:p>
    <w:p w14:paraId="29C3B521" w14:textId="6FA4682F" w:rsidR="00A6325E" w:rsidRPr="006904C1" w:rsidRDefault="00C2714A" w:rsidP="00736793">
      <w:pPr>
        <w:pStyle w:val="a4"/>
        <w:numPr>
          <w:ilvl w:val="0"/>
          <w:numId w:val="23"/>
        </w:numPr>
        <w:ind w:left="0" w:firstLine="851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Размер игрового поля </w:t>
      </w:r>
      <w:r w:rsidR="00A6325E" w:rsidRPr="006904C1">
        <w:rPr>
          <w:rFonts w:cs="Times New Roman"/>
          <w:szCs w:val="24"/>
        </w:rPr>
        <w:t>не менее 3 клеток;</w:t>
      </w:r>
    </w:p>
    <w:p w14:paraId="0AE6B43E" w14:textId="113DD8AD" w:rsidR="00C2714A" w:rsidRPr="006904C1" w:rsidRDefault="00A6325E" w:rsidP="00736793">
      <w:pPr>
        <w:pStyle w:val="a4"/>
        <w:numPr>
          <w:ilvl w:val="0"/>
          <w:numId w:val="23"/>
        </w:numPr>
        <w:ind w:left="0" w:firstLine="851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Размер клетки не менее 10 пикселей по вертикали и горизонтали;</w:t>
      </w:r>
    </w:p>
    <w:p w14:paraId="3BDA3810" w14:textId="0CAE133B" w:rsidR="00A6325E" w:rsidRDefault="00A6325E" w:rsidP="00736793">
      <w:pPr>
        <w:pStyle w:val="a4"/>
        <w:numPr>
          <w:ilvl w:val="0"/>
          <w:numId w:val="23"/>
        </w:numPr>
        <w:ind w:left="0" w:firstLine="851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Взаимодействие с игрой должно осуществляться не более чем одним игроком.</w:t>
      </w:r>
    </w:p>
    <w:p w14:paraId="0421D0EF" w14:textId="77777777" w:rsidR="009D0E90" w:rsidRDefault="009D0E90" w:rsidP="009D0E90">
      <w:pPr>
        <w:rPr>
          <w:rFonts w:cs="Times New Roman"/>
          <w:szCs w:val="24"/>
        </w:rPr>
      </w:pPr>
    </w:p>
    <w:p w14:paraId="5C933A61" w14:textId="77777777" w:rsidR="009D0E90" w:rsidRDefault="009D0E90" w:rsidP="009D0E90">
      <w:pPr>
        <w:rPr>
          <w:rFonts w:cs="Times New Roman"/>
          <w:szCs w:val="24"/>
        </w:rPr>
      </w:pPr>
    </w:p>
    <w:p w14:paraId="390D4508" w14:textId="77777777" w:rsidR="009D0E90" w:rsidRDefault="009D0E90" w:rsidP="009D0E90">
      <w:pPr>
        <w:rPr>
          <w:rFonts w:cs="Times New Roman"/>
          <w:szCs w:val="24"/>
        </w:rPr>
      </w:pPr>
    </w:p>
    <w:p w14:paraId="0E238EA2" w14:textId="77777777" w:rsidR="009D0E90" w:rsidRDefault="009D0E90" w:rsidP="009D0E90">
      <w:pPr>
        <w:rPr>
          <w:rFonts w:cs="Times New Roman"/>
          <w:szCs w:val="24"/>
        </w:rPr>
      </w:pPr>
    </w:p>
    <w:p w14:paraId="4A532B49" w14:textId="77777777" w:rsidR="009D0E90" w:rsidRDefault="009D0E90" w:rsidP="009D0E90">
      <w:pPr>
        <w:rPr>
          <w:rFonts w:cs="Times New Roman"/>
          <w:szCs w:val="24"/>
        </w:rPr>
      </w:pPr>
    </w:p>
    <w:p w14:paraId="7FF514DF" w14:textId="77777777" w:rsidR="009D0E90" w:rsidRDefault="009D0E90" w:rsidP="009D0E90">
      <w:pPr>
        <w:rPr>
          <w:rFonts w:cs="Times New Roman"/>
          <w:szCs w:val="24"/>
        </w:rPr>
      </w:pPr>
    </w:p>
    <w:p w14:paraId="142A5FEE" w14:textId="77777777" w:rsidR="00B5318D" w:rsidRDefault="00B5318D" w:rsidP="009D0E90">
      <w:pPr>
        <w:rPr>
          <w:rFonts w:cs="Times New Roman"/>
          <w:szCs w:val="24"/>
        </w:rPr>
      </w:pPr>
    </w:p>
    <w:p w14:paraId="7205125A" w14:textId="77777777" w:rsidR="00B5318D" w:rsidRPr="009D0E90" w:rsidRDefault="00B5318D" w:rsidP="008E5F62">
      <w:pPr>
        <w:ind w:firstLine="0"/>
        <w:rPr>
          <w:rFonts w:cs="Times New Roman"/>
          <w:szCs w:val="24"/>
        </w:rPr>
      </w:pPr>
    </w:p>
    <w:p w14:paraId="4070ED18" w14:textId="7D9A4C08" w:rsidR="00761B8E" w:rsidRPr="006904C1" w:rsidRDefault="00AA50F6" w:rsidP="00597BAF">
      <w:pPr>
        <w:pStyle w:val="2"/>
        <w:spacing w:after="240"/>
        <w:rPr>
          <w:szCs w:val="24"/>
        </w:rPr>
      </w:pPr>
      <w:bookmarkStart w:id="28" w:name="_Toc196535674"/>
      <w:r w:rsidRPr="006904C1">
        <w:rPr>
          <w:szCs w:val="24"/>
        </w:rPr>
        <w:lastRenderedPageBreak/>
        <w:t>Требования к пользовательскому интерфейсу</w:t>
      </w:r>
      <w:bookmarkEnd w:id="28"/>
    </w:p>
    <w:p w14:paraId="1495D1CC" w14:textId="529E3402" w:rsidR="00727637" w:rsidRDefault="00727637" w:rsidP="00736793">
      <w:pPr>
        <w:spacing w:before="0"/>
        <w:rPr>
          <w:rFonts w:cs="Times New Roman"/>
          <w:b/>
          <w:bCs/>
          <w:szCs w:val="24"/>
          <w:highlight w:val="yellow"/>
        </w:rPr>
      </w:pPr>
      <w:r>
        <w:t>Данный раздел содержит основные требования к пользовательскому интерфейсу</w:t>
      </w:r>
    </w:p>
    <w:p w14:paraId="16C65AC5" w14:textId="01498EDF" w:rsidR="00C112B1" w:rsidRDefault="001B2A4D" w:rsidP="00736793">
      <w:pPr>
        <w:spacing w:before="0"/>
      </w:pPr>
      <w:r w:rsidRPr="00DA3CBC">
        <w:t xml:space="preserve">На рисунке </w:t>
      </w:r>
      <w:r w:rsidR="00B5318D">
        <w:t>1</w:t>
      </w:r>
      <w:r w:rsidR="009C49BB">
        <w:t>2</w:t>
      </w:r>
      <w:r w:rsidRPr="00DA3CBC">
        <w:t xml:space="preserve"> представлен прототип главного меню игры, на котором расположены кнопки «Правила игры», «Играть», «Выйти</w:t>
      </w:r>
      <w:r w:rsidR="00DA3CBC">
        <w:t xml:space="preserve"> из игры</w:t>
      </w:r>
      <w:r w:rsidRPr="00DA3CBC">
        <w:t>»</w:t>
      </w:r>
      <w:r w:rsidR="001F187E">
        <w:t>:</w:t>
      </w:r>
    </w:p>
    <w:p w14:paraId="386211E9" w14:textId="6FCED9CC" w:rsidR="00736793" w:rsidRDefault="001F187E" w:rsidP="00736793">
      <w:pPr>
        <w:pStyle w:val="a4"/>
        <w:numPr>
          <w:ilvl w:val="0"/>
          <w:numId w:val="37"/>
        </w:numPr>
        <w:ind w:left="0" w:firstLine="851"/>
      </w:pPr>
      <w:bookmarkStart w:id="29" w:name="_Hlk195828201"/>
      <w:bookmarkStart w:id="30" w:name="_Hlk196563207"/>
      <w:r>
        <w:t>п</w:t>
      </w:r>
      <w:r w:rsidR="00736793">
        <w:t>ри нажатии на кнопку «Играть»</w:t>
      </w:r>
      <w:r w:rsidR="00FC4678">
        <w:t xml:space="preserve"> должна</w:t>
      </w:r>
      <w:r w:rsidR="00736793">
        <w:t xml:space="preserve"> начина</w:t>
      </w:r>
      <w:r w:rsidR="00FC4678">
        <w:t>ть</w:t>
      </w:r>
      <w:r w:rsidR="00736793">
        <w:t xml:space="preserve">ся игра, появляется интерфейс игры </w:t>
      </w:r>
      <w:r>
        <w:rPr>
          <w:rFonts w:cs="Times New Roman"/>
          <w:szCs w:val="24"/>
        </w:rPr>
        <w:t xml:space="preserve">в соответствии с рисунком </w:t>
      </w:r>
      <w:r w:rsidR="00736793">
        <w:t>1</w:t>
      </w:r>
      <w:r w:rsidR="009C49BB">
        <w:t>4</w:t>
      </w:r>
      <w:r w:rsidR="000C3B25">
        <w:t>;</w:t>
      </w:r>
    </w:p>
    <w:p w14:paraId="355598A7" w14:textId="55451BB1" w:rsidR="00736793" w:rsidRDefault="000C3B25" w:rsidP="00736793">
      <w:pPr>
        <w:pStyle w:val="a4"/>
        <w:numPr>
          <w:ilvl w:val="0"/>
          <w:numId w:val="37"/>
        </w:numPr>
        <w:ind w:left="0" w:firstLine="851"/>
      </w:pPr>
      <w:r>
        <w:t>п</w:t>
      </w:r>
      <w:r w:rsidR="00736793">
        <w:t>ри нажатии на кнопку «Правила игры»</w:t>
      </w:r>
      <w:r w:rsidR="00FC4678">
        <w:t xml:space="preserve"> должно</w:t>
      </w:r>
      <w:r w:rsidR="00736793">
        <w:t xml:space="preserve"> </w:t>
      </w:r>
      <w:r w:rsidR="00FC4678">
        <w:t>открываться</w:t>
      </w:r>
      <w:r w:rsidR="00736793">
        <w:t xml:space="preserve"> окно с правилами игры </w:t>
      </w:r>
      <w:r w:rsidR="001F187E">
        <w:rPr>
          <w:rFonts w:cs="Times New Roman"/>
          <w:szCs w:val="24"/>
        </w:rPr>
        <w:t xml:space="preserve">в соответствии с рисунком </w:t>
      </w:r>
      <w:r w:rsidR="00FC4678">
        <w:t>1</w:t>
      </w:r>
      <w:r w:rsidR="009C49BB">
        <w:t>3</w:t>
      </w:r>
      <w:r w:rsidR="00FC4678">
        <w:t>;</w:t>
      </w:r>
    </w:p>
    <w:p w14:paraId="79707D9A" w14:textId="7C34EAEC" w:rsidR="00736793" w:rsidRPr="001B2A4D" w:rsidRDefault="000C3B25" w:rsidP="00736793">
      <w:pPr>
        <w:pStyle w:val="a4"/>
        <w:numPr>
          <w:ilvl w:val="0"/>
          <w:numId w:val="37"/>
        </w:numPr>
        <w:ind w:left="0" w:firstLine="851"/>
      </w:pPr>
      <w:r>
        <w:t>п</w:t>
      </w:r>
      <w:r w:rsidR="00736793">
        <w:t>ри нажатии на кнопку «Выйти из игры» игра</w:t>
      </w:r>
      <w:r w:rsidR="00FC4678">
        <w:t xml:space="preserve"> должна</w:t>
      </w:r>
      <w:r w:rsidR="00736793">
        <w:t xml:space="preserve"> закрыва</w:t>
      </w:r>
      <w:r w:rsidR="00FC4678">
        <w:t>ть</w:t>
      </w:r>
      <w:r w:rsidR="00736793">
        <w:t>ся</w:t>
      </w:r>
      <w:bookmarkEnd w:id="29"/>
      <w:r w:rsidR="00736793">
        <w:t>.</w:t>
      </w:r>
    </w:p>
    <w:bookmarkEnd w:id="30"/>
    <w:p w14:paraId="52950591" w14:textId="0E50F229" w:rsidR="00C112B1" w:rsidRPr="006904C1" w:rsidRDefault="00C112B1" w:rsidP="009D0E90">
      <w:pPr>
        <w:jc w:val="center"/>
        <w:rPr>
          <w:rFonts w:cs="Times New Roman"/>
          <w:b/>
          <w:bCs/>
          <w:szCs w:val="24"/>
        </w:rPr>
      </w:pPr>
      <w:r w:rsidRPr="006904C1">
        <w:rPr>
          <w:rFonts w:cs="Times New Roman"/>
          <w:b/>
          <w:bCs/>
          <w:noProof/>
          <w:szCs w:val="24"/>
        </w:rPr>
        <w:drawing>
          <wp:inline distT="0" distB="0" distL="0" distR="0" wp14:anchorId="362C9CB4" wp14:editId="298CDFDB">
            <wp:extent cx="5991225" cy="3368663"/>
            <wp:effectExtent l="0" t="0" r="0" b="3810"/>
            <wp:docPr id="40397381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7381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20777" cy="338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3FB3" w14:textId="704D0839" w:rsidR="001B2A4D" w:rsidRPr="00DA3CBC" w:rsidRDefault="00C112B1" w:rsidP="00736793">
      <w:pPr>
        <w:spacing w:before="0" w:after="200"/>
        <w:contextualSpacing w:val="0"/>
        <w:jc w:val="center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Рисунок </w:t>
      </w:r>
      <w:r w:rsidR="00B5318D">
        <w:rPr>
          <w:rFonts w:cs="Times New Roman"/>
          <w:szCs w:val="24"/>
        </w:rPr>
        <w:t>1</w:t>
      </w:r>
      <w:r w:rsidR="009C49BB">
        <w:rPr>
          <w:rFonts w:cs="Times New Roman"/>
          <w:szCs w:val="24"/>
        </w:rPr>
        <w:t>2</w:t>
      </w:r>
      <w:r w:rsidRPr="006904C1">
        <w:rPr>
          <w:rFonts w:cs="Times New Roman"/>
          <w:szCs w:val="24"/>
        </w:rPr>
        <w:t xml:space="preserve"> – </w:t>
      </w:r>
      <w:r w:rsidR="00736793">
        <w:rPr>
          <w:rFonts w:cs="Times New Roman"/>
          <w:szCs w:val="24"/>
        </w:rPr>
        <w:t>П</w:t>
      </w:r>
      <w:r w:rsidR="004D3713">
        <w:rPr>
          <w:rFonts w:cs="Times New Roman"/>
          <w:szCs w:val="24"/>
        </w:rPr>
        <w:t xml:space="preserve">рототип </w:t>
      </w:r>
      <w:r w:rsidR="009D0E90">
        <w:rPr>
          <w:rFonts w:cs="Times New Roman"/>
          <w:szCs w:val="24"/>
        </w:rPr>
        <w:t>главно</w:t>
      </w:r>
      <w:r w:rsidR="004D3713">
        <w:rPr>
          <w:rFonts w:cs="Times New Roman"/>
          <w:szCs w:val="24"/>
        </w:rPr>
        <w:t>го</w:t>
      </w:r>
      <w:r w:rsidR="009D0E90">
        <w:rPr>
          <w:rFonts w:cs="Times New Roman"/>
          <w:szCs w:val="24"/>
        </w:rPr>
        <w:t xml:space="preserve"> меню</w:t>
      </w:r>
      <w:r w:rsidR="004D3713">
        <w:rPr>
          <w:rFonts w:cs="Times New Roman"/>
          <w:szCs w:val="24"/>
        </w:rPr>
        <w:t xml:space="preserve"> </w:t>
      </w:r>
      <w:r w:rsidR="009D0E90">
        <w:rPr>
          <w:rFonts w:cs="Times New Roman"/>
          <w:szCs w:val="24"/>
        </w:rPr>
        <w:t>игры</w:t>
      </w:r>
    </w:p>
    <w:p w14:paraId="3F2320F7" w14:textId="77777777" w:rsidR="00736793" w:rsidRDefault="00736793" w:rsidP="001B2A4D">
      <w:pPr>
        <w:rPr>
          <w:rFonts w:cs="Times New Roman"/>
          <w:szCs w:val="24"/>
        </w:rPr>
      </w:pPr>
    </w:p>
    <w:p w14:paraId="449577F6" w14:textId="77777777" w:rsidR="00736793" w:rsidRDefault="00736793" w:rsidP="001B2A4D">
      <w:pPr>
        <w:rPr>
          <w:rFonts w:cs="Times New Roman"/>
          <w:szCs w:val="24"/>
        </w:rPr>
      </w:pPr>
    </w:p>
    <w:p w14:paraId="57C8D555" w14:textId="77777777" w:rsidR="00736793" w:rsidRDefault="00736793" w:rsidP="001B2A4D">
      <w:pPr>
        <w:rPr>
          <w:rFonts w:cs="Times New Roman"/>
          <w:szCs w:val="24"/>
        </w:rPr>
      </w:pPr>
    </w:p>
    <w:p w14:paraId="5C7D0174" w14:textId="77777777" w:rsidR="00736793" w:rsidRDefault="00736793" w:rsidP="001B2A4D">
      <w:pPr>
        <w:rPr>
          <w:rFonts w:cs="Times New Roman"/>
          <w:szCs w:val="24"/>
        </w:rPr>
      </w:pPr>
    </w:p>
    <w:p w14:paraId="1C451F28" w14:textId="77777777" w:rsidR="00736793" w:rsidRDefault="00736793" w:rsidP="001B2A4D">
      <w:pPr>
        <w:rPr>
          <w:rFonts w:cs="Times New Roman"/>
          <w:szCs w:val="24"/>
        </w:rPr>
      </w:pPr>
    </w:p>
    <w:p w14:paraId="127A7EC1" w14:textId="77777777" w:rsidR="00736793" w:rsidRDefault="00736793" w:rsidP="001B2A4D">
      <w:pPr>
        <w:rPr>
          <w:rFonts w:cs="Times New Roman"/>
          <w:szCs w:val="24"/>
        </w:rPr>
      </w:pPr>
    </w:p>
    <w:p w14:paraId="28AD36E2" w14:textId="77777777" w:rsidR="00736793" w:rsidRDefault="00736793" w:rsidP="001F187E">
      <w:pPr>
        <w:ind w:firstLine="0"/>
        <w:rPr>
          <w:rFonts w:cs="Times New Roman"/>
          <w:szCs w:val="24"/>
        </w:rPr>
      </w:pPr>
    </w:p>
    <w:p w14:paraId="188AEB05" w14:textId="77777777" w:rsidR="00E26AA4" w:rsidRDefault="00E26AA4" w:rsidP="001F187E">
      <w:pPr>
        <w:ind w:firstLine="0"/>
        <w:rPr>
          <w:rFonts w:cs="Times New Roman"/>
          <w:szCs w:val="24"/>
        </w:rPr>
      </w:pPr>
    </w:p>
    <w:p w14:paraId="1B306FCB" w14:textId="77777777" w:rsidR="00E26AA4" w:rsidRDefault="00E26AA4" w:rsidP="001F187E">
      <w:pPr>
        <w:ind w:firstLine="0"/>
        <w:rPr>
          <w:rFonts w:cs="Times New Roman"/>
          <w:szCs w:val="24"/>
        </w:rPr>
      </w:pPr>
    </w:p>
    <w:p w14:paraId="549156EA" w14:textId="278ECA38" w:rsidR="001B2A4D" w:rsidRPr="00DA3CBC" w:rsidRDefault="001B2A4D" w:rsidP="00AA36CA">
      <w:pPr>
        <w:rPr>
          <w:rFonts w:cs="Times New Roman"/>
          <w:szCs w:val="24"/>
        </w:rPr>
      </w:pPr>
      <w:r w:rsidRPr="00DA3CBC">
        <w:rPr>
          <w:rFonts w:cs="Times New Roman"/>
          <w:szCs w:val="24"/>
        </w:rPr>
        <w:lastRenderedPageBreak/>
        <w:t xml:space="preserve">На рисунке </w:t>
      </w:r>
      <w:r w:rsidR="00B5318D">
        <w:rPr>
          <w:rFonts w:cs="Times New Roman"/>
          <w:szCs w:val="24"/>
        </w:rPr>
        <w:t>1</w:t>
      </w:r>
      <w:r w:rsidR="009C49BB">
        <w:rPr>
          <w:rFonts w:cs="Times New Roman"/>
          <w:szCs w:val="24"/>
        </w:rPr>
        <w:t>3</w:t>
      </w:r>
      <w:r w:rsidRPr="00DA3CBC">
        <w:rPr>
          <w:rFonts w:cs="Times New Roman"/>
          <w:szCs w:val="24"/>
        </w:rPr>
        <w:t xml:space="preserve"> представлен прототип окна с правилами игры </w:t>
      </w:r>
      <w:r w:rsidR="00DA3CBC">
        <w:rPr>
          <w:rFonts w:cs="Times New Roman"/>
          <w:szCs w:val="24"/>
        </w:rPr>
        <w:t>и</w:t>
      </w:r>
      <w:r w:rsidRPr="00DA3CBC">
        <w:rPr>
          <w:rFonts w:cs="Times New Roman"/>
          <w:szCs w:val="24"/>
        </w:rPr>
        <w:t xml:space="preserve"> кнопкой для выхода в главное меню.</w:t>
      </w:r>
    </w:p>
    <w:p w14:paraId="2FDBA4CE" w14:textId="42C1A018" w:rsidR="00C112B1" w:rsidRPr="006904C1" w:rsidRDefault="00236EA8" w:rsidP="00C112B1">
      <w:pPr>
        <w:jc w:val="center"/>
        <w:rPr>
          <w:rFonts w:cs="Times New Roman"/>
          <w:b/>
          <w:bCs/>
          <w:szCs w:val="24"/>
        </w:rPr>
      </w:pPr>
      <w:r w:rsidRPr="00236EA8">
        <w:rPr>
          <w:rFonts w:cs="Times New Roman"/>
          <w:b/>
          <w:bCs/>
          <w:noProof/>
          <w:szCs w:val="24"/>
        </w:rPr>
        <w:drawing>
          <wp:inline distT="0" distB="0" distL="0" distR="0" wp14:anchorId="02548FB9" wp14:editId="7F34CB36">
            <wp:extent cx="5900264" cy="3333750"/>
            <wp:effectExtent l="0" t="0" r="5715" b="0"/>
            <wp:docPr id="1276175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756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21198" cy="334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2711" w14:textId="462D400D" w:rsidR="00C112B1" w:rsidRDefault="00C112B1" w:rsidP="00736793">
      <w:pPr>
        <w:spacing w:before="0" w:after="200"/>
        <w:contextualSpacing w:val="0"/>
        <w:jc w:val="center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Рисунок </w:t>
      </w:r>
      <w:r w:rsidR="00B5318D">
        <w:rPr>
          <w:rFonts w:cs="Times New Roman"/>
          <w:szCs w:val="24"/>
        </w:rPr>
        <w:t>1</w:t>
      </w:r>
      <w:r w:rsidR="009C49BB">
        <w:rPr>
          <w:rFonts w:cs="Times New Roman"/>
          <w:szCs w:val="24"/>
        </w:rPr>
        <w:t>3</w:t>
      </w:r>
      <w:r w:rsidRPr="006904C1">
        <w:rPr>
          <w:rFonts w:cs="Times New Roman"/>
          <w:szCs w:val="24"/>
        </w:rPr>
        <w:t xml:space="preserve"> – </w:t>
      </w:r>
      <w:r w:rsidR="005114D0">
        <w:rPr>
          <w:rFonts w:cs="Times New Roman"/>
          <w:szCs w:val="24"/>
        </w:rPr>
        <w:t>П</w:t>
      </w:r>
      <w:r w:rsidR="004D3713">
        <w:rPr>
          <w:rFonts w:cs="Times New Roman"/>
          <w:szCs w:val="24"/>
        </w:rPr>
        <w:t xml:space="preserve">рототип </w:t>
      </w:r>
      <w:r w:rsidRPr="006904C1">
        <w:rPr>
          <w:rFonts w:cs="Times New Roman"/>
          <w:szCs w:val="24"/>
        </w:rPr>
        <w:t>правил игры</w:t>
      </w:r>
    </w:p>
    <w:p w14:paraId="5AA76B0F" w14:textId="77777777" w:rsidR="009C49BB" w:rsidRDefault="009C49BB" w:rsidP="00736793">
      <w:pPr>
        <w:spacing w:before="0" w:after="200"/>
        <w:contextualSpacing w:val="0"/>
        <w:jc w:val="center"/>
        <w:rPr>
          <w:rFonts w:cs="Times New Roman"/>
          <w:szCs w:val="24"/>
        </w:rPr>
      </w:pPr>
    </w:p>
    <w:p w14:paraId="48E46A41" w14:textId="77777777" w:rsidR="009C49BB" w:rsidRDefault="009C49BB" w:rsidP="00736793">
      <w:pPr>
        <w:spacing w:before="0" w:after="200"/>
        <w:contextualSpacing w:val="0"/>
        <w:jc w:val="center"/>
        <w:rPr>
          <w:rFonts w:cs="Times New Roman"/>
          <w:szCs w:val="24"/>
        </w:rPr>
      </w:pPr>
    </w:p>
    <w:p w14:paraId="409865D7" w14:textId="77777777" w:rsidR="009C49BB" w:rsidRDefault="009C49BB" w:rsidP="00736793">
      <w:pPr>
        <w:spacing w:before="0" w:after="200"/>
        <w:contextualSpacing w:val="0"/>
        <w:jc w:val="center"/>
        <w:rPr>
          <w:rFonts w:cs="Times New Roman"/>
          <w:szCs w:val="24"/>
        </w:rPr>
      </w:pPr>
    </w:p>
    <w:p w14:paraId="3D8B6F67" w14:textId="77777777" w:rsidR="009C49BB" w:rsidRDefault="009C49BB" w:rsidP="00736793">
      <w:pPr>
        <w:spacing w:before="0" w:after="200"/>
        <w:contextualSpacing w:val="0"/>
        <w:jc w:val="center"/>
        <w:rPr>
          <w:rFonts w:cs="Times New Roman"/>
          <w:szCs w:val="24"/>
        </w:rPr>
      </w:pPr>
    </w:p>
    <w:p w14:paraId="38420872" w14:textId="77777777" w:rsidR="009C49BB" w:rsidRDefault="009C49BB" w:rsidP="00736793">
      <w:pPr>
        <w:spacing w:before="0" w:after="200"/>
        <w:contextualSpacing w:val="0"/>
        <w:jc w:val="center"/>
        <w:rPr>
          <w:rFonts w:cs="Times New Roman"/>
          <w:szCs w:val="24"/>
        </w:rPr>
      </w:pPr>
    </w:p>
    <w:p w14:paraId="4B6CDC0F" w14:textId="77777777" w:rsidR="009C49BB" w:rsidRDefault="009C49BB" w:rsidP="00736793">
      <w:pPr>
        <w:spacing w:before="0" w:after="200"/>
        <w:contextualSpacing w:val="0"/>
        <w:jc w:val="center"/>
        <w:rPr>
          <w:rFonts w:cs="Times New Roman"/>
          <w:szCs w:val="24"/>
        </w:rPr>
      </w:pPr>
    </w:p>
    <w:p w14:paraId="692BAE2C" w14:textId="77777777" w:rsidR="009C49BB" w:rsidRDefault="009C49BB" w:rsidP="00736793">
      <w:pPr>
        <w:spacing w:before="0" w:after="200"/>
        <w:contextualSpacing w:val="0"/>
        <w:jc w:val="center"/>
        <w:rPr>
          <w:rFonts w:cs="Times New Roman"/>
          <w:szCs w:val="24"/>
        </w:rPr>
      </w:pPr>
    </w:p>
    <w:p w14:paraId="7BD7B7E3" w14:textId="77777777" w:rsidR="009C49BB" w:rsidRDefault="009C49BB" w:rsidP="00736793">
      <w:pPr>
        <w:spacing w:before="0" w:after="200"/>
        <w:contextualSpacing w:val="0"/>
        <w:jc w:val="center"/>
        <w:rPr>
          <w:rFonts w:cs="Times New Roman"/>
          <w:szCs w:val="24"/>
        </w:rPr>
      </w:pPr>
    </w:p>
    <w:p w14:paraId="7ABD325A" w14:textId="77777777" w:rsidR="009C49BB" w:rsidRDefault="009C49BB" w:rsidP="00736793">
      <w:pPr>
        <w:spacing w:before="0" w:after="200"/>
        <w:contextualSpacing w:val="0"/>
        <w:jc w:val="center"/>
        <w:rPr>
          <w:rFonts w:cs="Times New Roman"/>
          <w:szCs w:val="24"/>
        </w:rPr>
      </w:pPr>
    </w:p>
    <w:p w14:paraId="205B4EC5" w14:textId="77777777" w:rsidR="00E26AA4" w:rsidRDefault="00E26AA4" w:rsidP="00736793">
      <w:pPr>
        <w:spacing w:before="0" w:after="200"/>
        <w:contextualSpacing w:val="0"/>
        <w:jc w:val="center"/>
        <w:rPr>
          <w:rFonts w:cs="Times New Roman"/>
          <w:szCs w:val="24"/>
        </w:rPr>
      </w:pPr>
    </w:p>
    <w:p w14:paraId="42940E7A" w14:textId="77777777" w:rsidR="00E26AA4" w:rsidRPr="00DA3CBC" w:rsidRDefault="00E26AA4" w:rsidP="00736793">
      <w:pPr>
        <w:spacing w:before="0" w:after="200"/>
        <w:contextualSpacing w:val="0"/>
        <w:jc w:val="center"/>
        <w:rPr>
          <w:rFonts w:cs="Times New Roman"/>
          <w:szCs w:val="24"/>
        </w:rPr>
      </w:pPr>
    </w:p>
    <w:p w14:paraId="49073720" w14:textId="65608D29" w:rsidR="001B2A4D" w:rsidRPr="008D4E27" w:rsidRDefault="001B2A4D" w:rsidP="008D4E27">
      <w:r w:rsidRPr="00DA3CBC">
        <w:lastRenderedPageBreak/>
        <w:t xml:space="preserve">На рисунке </w:t>
      </w:r>
      <w:r w:rsidR="00B5318D">
        <w:t>1</w:t>
      </w:r>
      <w:r w:rsidR="009C49BB">
        <w:t>4</w:t>
      </w:r>
      <w:r w:rsidRPr="00DA3CBC">
        <w:t xml:space="preserve"> представлен прототип игрового окна, </w:t>
      </w:r>
      <w:r w:rsidR="00DA3CBC" w:rsidRPr="00DA3CBC">
        <w:t>а также</w:t>
      </w:r>
      <w:r w:rsidRPr="00DA3CBC">
        <w:t xml:space="preserve"> отображают</w:t>
      </w:r>
      <w:r w:rsidR="00DA3CBC" w:rsidRPr="00DA3CBC">
        <w:t>ся:</w:t>
      </w:r>
      <w:r w:rsidR="000D644B">
        <w:t xml:space="preserve"> количество слов, которое необходимо найти</w:t>
      </w:r>
      <w:r w:rsidRPr="00DA3CBC">
        <w:t xml:space="preserve">, </w:t>
      </w:r>
      <w:r w:rsidR="00DA3CBC" w:rsidRPr="00DA3CBC">
        <w:t>баланс игровой валюты</w:t>
      </w:r>
      <w:r w:rsidRPr="00DA3CBC">
        <w:t xml:space="preserve">, </w:t>
      </w:r>
      <w:r w:rsidR="00DA3CBC" w:rsidRPr="00DA3CBC">
        <w:t xml:space="preserve">сетка слов, отображение текущего уровня, кнопка </w:t>
      </w:r>
      <w:r w:rsidRPr="00DA3CBC">
        <w:t>«Выйти в главное меню».</w:t>
      </w:r>
    </w:p>
    <w:p w14:paraId="09DDBC86" w14:textId="1D89B267" w:rsidR="006B5E24" w:rsidRPr="006904C1" w:rsidRDefault="009C49BB" w:rsidP="000A7D14">
      <w:pPr>
        <w:jc w:val="center"/>
        <w:rPr>
          <w:rFonts w:cs="Times New Roman"/>
          <w:szCs w:val="24"/>
        </w:rPr>
      </w:pPr>
      <w:r w:rsidRPr="009C49BB">
        <w:rPr>
          <w:rFonts w:cs="Times New Roman"/>
          <w:noProof/>
          <w:szCs w:val="24"/>
        </w:rPr>
        <w:drawing>
          <wp:inline distT="0" distB="0" distL="0" distR="0" wp14:anchorId="468DE026" wp14:editId="63F3EF3C">
            <wp:extent cx="5918200" cy="3327646"/>
            <wp:effectExtent l="0" t="0" r="6350" b="6350"/>
            <wp:docPr id="1085127117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27117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6975" cy="333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6157" w14:textId="3ABB4DC0" w:rsidR="00C112B1" w:rsidRDefault="00C112B1" w:rsidP="00736793">
      <w:pPr>
        <w:spacing w:before="0" w:after="200"/>
        <w:contextualSpacing w:val="0"/>
        <w:jc w:val="center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Рисунок </w:t>
      </w:r>
      <w:r w:rsidR="00B5318D">
        <w:rPr>
          <w:rFonts w:cs="Times New Roman"/>
          <w:szCs w:val="24"/>
        </w:rPr>
        <w:t>1</w:t>
      </w:r>
      <w:r w:rsidR="009C49BB">
        <w:rPr>
          <w:rFonts w:cs="Times New Roman"/>
          <w:szCs w:val="24"/>
        </w:rPr>
        <w:t>4</w:t>
      </w:r>
      <w:r w:rsidRPr="006904C1">
        <w:rPr>
          <w:rFonts w:cs="Times New Roman"/>
          <w:szCs w:val="24"/>
        </w:rPr>
        <w:t xml:space="preserve"> – </w:t>
      </w:r>
      <w:r w:rsidR="005114D0">
        <w:rPr>
          <w:rFonts w:cs="Times New Roman"/>
          <w:szCs w:val="24"/>
        </w:rPr>
        <w:t>П</w:t>
      </w:r>
      <w:r w:rsidR="000D644B">
        <w:rPr>
          <w:rFonts w:cs="Times New Roman"/>
          <w:szCs w:val="24"/>
        </w:rPr>
        <w:t>рототип игрового окна</w:t>
      </w:r>
    </w:p>
    <w:p w14:paraId="6FD5DFAF" w14:textId="77777777" w:rsidR="00736793" w:rsidRPr="005114D0" w:rsidRDefault="00736793" w:rsidP="000D644B">
      <w:pPr>
        <w:jc w:val="left"/>
        <w:rPr>
          <w:rFonts w:cs="Times New Roman"/>
          <w:szCs w:val="24"/>
        </w:rPr>
      </w:pPr>
    </w:p>
    <w:p w14:paraId="60A42D42" w14:textId="7E65CECB" w:rsidR="000D644B" w:rsidRDefault="000D644B" w:rsidP="000D644B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рисунке </w:t>
      </w:r>
      <w:r w:rsidR="00B5318D">
        <w:rPr>
          <w:rFonts w:cs="Times New Roman"/>
          <w:szCs w:val="24"/>
        </w:rPr>
        <w:t>1</w:t>
      </w:r>
      <w:r w:rsidR="009C49BB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цифрами обозначены:</w:t>
      </w:r>
    </w:p>
    <w:p w14:paraId="2691DE3D" w14:textId="204E2FC6" w:rsidR="000D644B" w:rsidRPr="00FC4678" w:rsidRDefault="000A7D14" w:rsidP="000D644B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r w:rsidR="00AA36CA">
        <w:rPr>
          <w:rFonts w:cs="Times New Roman"/>
          <w:szCs w:val="24"/>
        </w:rPr>
        <w:t xml:space="preserve"> — </w:t>
      </w:r>
      <w:r w:rsidR="009C49BB">
        <w:rPr>
          <w:rFonts w:cs="Times New Roman"/>
          <w:szCs w:val="24"/>
        </w:rPr>
        <w:t>кнопка подсказки</w:t>
      </w:r>
      <w:r w:rsidR="00FC4678" w:rsidRPr="00FC4678">
        <w:rPr>
          <w:rFonts w:cs="Times New Roman"/>
          <w:szCs w:val="24"/>
        </w:rPr>
        <w:t>;</w:t>
      </w:r>
    </w:p>
    <w:p w14:paraId="79D04D77" w14:textId="6A478A7D" w:rsidR="000D644B" w:rsidRPr="00FC4678" w:rsidRDefault="000A7D14" w:rsidP="000D644B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AA36CA">
        <w:rPr>
          <w:rFonts w:cs="Times New Roman"/>
          <w:szCs w:val="24"/>
        </w:rPr>
        <w:t xml:space="preserve"> — </w:t>
      </w:r>
      <w:r w:rsidR="009C49BB">
        <w:rPr>
          <w:rFonts w:cs="Times New Roman"/>
          <w:szCs w:val="24"/>
        </w:rPr>
        <w:t>кнопка сброса уровня</w:t>
      </w:r>
      <w:r w:rsidR="00FC4678" w:rsidRPr="00FC4678">
        <w:rPr>
          <w:rFonts w:cs="Times New Roman"/>
          <w:szCs w:val="24"/>
        </w:rPr>
        <w:t>;</w:t>
      </w:r>
    </w:p>
    <w:p w14:paraId="04DF66E8" w14:textId="0A1B36C6" w:rsidR="000D644B" w:rsidRPr="00FC4678" w:rsidRDefault="000A7D14" w:rsidP="000D644B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="00AA36CA">
        <w:rPr>
          <w:rFonts w:cs="Times New Roman"/>
          <w:szCs w:val="24"/>
        </w:rPr>
        <w:t xml:space="preserve"> — </w:t>
      </w:r>
      <w:r w:rsidR="009C49BB">
        <w:rPr>
          <w:rFonts w:cs="Times New Roman"/>
          <w:szCs w:val="24"/>
        </w:rPr>
        <w:t>кнопка «выйти в главное меню»</w:t>
      </w:r>
      <w:r w:rsidR="00FC4678" w:rsidRPr="00FC4678">
        <w:rPr>
          <w:rFonts w:cs="Times New Roman"/>
          <w:szCs w:val="24"/>
        </w:rPr>
        <w:t>;</w:t>
      </w:r>
    </w:p>
    <w:p w14:paraId="3CC0E129" w14:textId="070AA3E8" w:rsidR="000D644B" w:rsidRPr="00FC4678" w:rsidRDefault="000A7D14" w:rsidP="000D644B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="00AA36CA">
        <w:rPr>
          <w:rFonts w:cs="Times New Roman"/>
          <w:szCs w:val="24"/>
        </w:rPr>
        <w:t xml:space="preserve"> — </w:t>
      </w:r>
      <w:r w:rsidR="009C49BB">
        <w:rPr>
          <w:rFonts w:cs="Times New Roman"/>
          <w:szCs w:val="24"/>
        </w:rPr>
        <w:t>сетка букв</w:t>
      </w:r>
      <w:r w:rsidR="00FC4678" w:rsidRPr="00FC4678">
        <w:rPr>
          <w:rFonts w:cs="Times New Roman"/>
          <w:szCs w:val="24"/>
        </w:rPr>
        <w:t>;</w:t>
      </w:r>
    </w:p>
    <w:p w14:paraId="560BD347" w14:textId="3C4325CE" w:rsidR="000D644B" w:rsidRDefault="000A7D14" w:rsidP="000D644B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5</w:t>
      </w:r>
      <w:r w:rsidR="00AA36CA">
        <w:rPr>
          <w:rFonts w:cs="Times New Roman"/>
          <w:szCs w:val="24"/>
        </w:rPr>
        <w:t xml:space="preserve"> — </w:t>
      </w:r>
      <w:r w:rsidR="009C49BB">
        <w:rPr>
          <w:rFonts w:cs="Times New Roman"/>
          <w:szCs w:val="24"/>
        </w:rPr>
        <w:t>показ баланса</w:t>
      </w:r>
      <w:r w:rsidR="00FC4678" w:rsidRPr="00FC4678">
        <w:rPr>
          <w:rFonts w:cs="Times New Roman"/>
          <w:szCs w:val="24"/>
        </w:rPr>
        <w:t>;</w:t>
      </w:r>
    </w:p>
    <w:p w14:paraId="7A657CE2" w14:textId="77777777" w:rsidR="009C49BB" w:rsidRDefault="009C49BB" w:rsidP="000D644B">
      <w:pPr>
        <w:jc w:val="left"/>
        <w:rPr>
          <w:rFonts w:cs="Times New Roman"/>
          <w:szCs w:val="24"/>
        </w:rPr>
      </w:pPr>
    </w:p>
    <w:p w14:paraId="005C69E9" w14:textId="77777777" w:rsidR="009C49BB" w:rsidRDefault="009C49BB" w:rsidP="000D644B">
      <w:pPr>
        <w:jc w:val="left"/>
        <w:rPr>
          <w:rFonts w:cs="Times New Roman"/>
          <w:szCs w:val="24"/>
        </w:rPr>
      </w:pPr>
    </w:p>
    <w:p w14:paraId="64ABFC08" w14:textId="77777777" w:rsidR="009C49BB" w:rsidRDefault="009C49BB" w:rsidP="000D644B">
      <w:pPr>
        <w:jc w:val="left"/>
        <w:rPr>
          <w:rFonts w:cs="Times New Roman"/>
          <w:szCs w:val="24"/>
        </w:rPr>
      </w:pPr>
    </w:p>
    <w:p w14:paraId="0D8DE426" w14:textId="77777777" w:rsidR="009C49BB" w:rsidRDefault="009C49BB" w:rsidP="000D644B">
      <w:pPr>
        <w:jc w:val="left"/>
        <w:rPr>
          <w:rFonts w:cs="Times New Roman"/>
          <w:szCs w:val="24"/>
        </w:rPr>
      </w:pPr>
    </w:p>
    <w:p w14:paraId="2CF6570A" w14:textId="77777777" w:rsidR="009C49BB" w:rsidRDefault="009C49BB" w:rsidP="000D644B">
      <w:pPr>
        <w:jc w:val="left"/>
        <w:rPr>
          <w:rFonts w:cs="Times New Roman"/>
          <w:szCs w:val="24"/>
        </w:rPr>
      </w:pPr>
    </w:p>
    <w:p w14:paraId="20459047" w14:textId="77777777" w:rsidR="009C49BB" w:rsidRDefault="009C49BB" w:rsidP="000D644B">
      <w:pPr>
        <w:jc w:val="left"/>
        <w:rPr>
          <w:rFonts w:cs="Times New Roman"/>
          <w:szCs w:val="24"/>
        </w:rPr>
      </w:pPr>
    </w:p>
    <w:p w14:paraId="0BA35CA8" w14:textId="77777777" w:rsidR="009C49BB" w:rsidRDefault="009C49BB" w:rsidP="000D644B">
      <w:pPr>
        <w:jc w:val="left"/>
        <w:rPr>
          <w:rFonts w:cs="Times New Roman"/>
          <w:szCs w:val="24"/>
        </w:rPr>
      </w:pPr>
    </w:p>
    <w:p w14:paraId="7A982A37" w14:textId="77777777" w:rsidR="009C49BB" w:rsidRDefault="009C49BB" w:rsidP="000D644B">
      <w:pPr>
        <w:jc w:val="left"/>
        <w:rPr>
          <w:rFonts w:cs="Times New Roman"/>
          <w:szCs w:val="24"/>
        </w:rPr>
      </w:pPr>
    </w:p>
    <w:p w14:paraId="092DD945" w14:textId="77777777" w:rsidR="009C49BB" w:rsidRPr="00FC4678" w:rsidRDefault="009C49BB" w:rsidP="000D644B">
      <w:pPr>
        <w:jc w:val="left"/>
        <w:rPr>
          <w:rFonts w:cs="Times New Roman"/>
          <w:szCs w:val="24"/>
        </w:rPr>
      </w:pPr>
    </w:p>
    <w:p w14:paraId="5F8C9818" w14:textId="022ED7DD" w:rsidR="001B2A4D" w:rsidRPr="00DA3CBC" w:rsidRDefault="001B2A4D" w:rsidP="00DA3CBC">
      <w:r w:rsidRPr="00DA3CBC">
        <w:lastRenderedPageBreak/>
        <w:t xml:space="preserve">На рисунке </w:t>
      </w:r>
      <w:r w:rsidR="00B5318D">
        <w:t>1</w:t>
      </w:r>
      <w:r w:rsidR="009C49BB">
        <w:t>5</w:t>
      </w:r>
      <w:r w:rsidRPr="00DA3CBC">
        <w:t xml:space="preserve"> представлен прототип окна выигрыша игры </w:t>
      </w:r>
      <w:r w:rsidR="00DA3CBC">
        <w:t>с кнопкой выхода в главное меню</w:t>
      </w:r>
    </w:p>
    <w:p w14:paraId="375C3786" w14:textId="77777777" w:rsidR="00C112B1" w:rsidRPr="006904C1" w:rsidRDefault="00C112B1" w:rsidP="00C112B1">
      <w:pPr>
        <w:jc w:val="center"/>
        <w:rPr>
          <w:rFonts w:cs="Times New Roman"/>
          <w:b/>
          <w:bCs/>
          <w:szCs w:val="24"/>
        </w:rPr>
      </w:pPr>
      <w:r w:rsidRPr="006904C1">
        <w:rPr>
          <w:rFonts w:cs="Times New Roman"/>
          <w:b/>
          <w:bCs/>
          <w:noProof/>
          <w:szCs w:val="24"/>
        </w:rPr>
        <w:drawing>
          <wp:inline distT="0" distB="0" distL="0" distR="0" wp14:anchorId="3848A2DC" wp14:editId="084D6E0F">
            <wp:extent cx="5553075" cy="3122305"/>
            <wp:effectExtent l="0" t="0" r="0" b="1905"/>
            <wp:docPr id="1070775503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75503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6212" cy="315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F316" w14:textId="531C8A13" w:rsidR="00B2571F" w:rsidRPr="006904C1" w:rsidRDefault="00C112B1" w:rsidP="00736793">
      <w:pPr>
        <w:spacing w:before="0" w:after="200"/>
        <w:contextualSpacing w:val="0"/>
        <w:jc w:val="center"/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Рисунок </w:t>
      </w:r>
      <w:r w:rsidR="00B5318D">
        <w:rPr>
          <w:rFonts w:cs="Times New Roman"/>
          <w:szCs w:val="24"/>
        </w:rPr>
        <w:t>1</w:t>
      </w:r>
      <w:r w:rsidR="009C49BB">
        <w:rPr>
          <w:rFonts w:cs="Times New Roman"/>
          <w:szCs w:val="24"/>
        </w:rPr>
        <w:t>5</w:t>
      </w:r>
      <w:r w:rsidRPr="006904C1">
        <w:rPr>
          <w:rFonts w:cs="Times New Roman"/>
          <w:szCs w:val="24"/>
        </w:rPr>
        <w:t xml:space="preserve"> – </w:t>
      </w:r>
      <w:r w:rsidR="005114D0">
        <w:rPr>
          <w:rFonts w:cs="Times New Roman"/>
          <w:szCs w:val="24"/>
        </w:rPr>
        <w:t>П</w:t>
      </w:r>
      <w:r w:rsidR="000D644B">
        <w:rPr>
          <w:rFonts w:cs="Times New Roman"/>
          <w:szCs w:val="24"/>
        </w:rPr>
        <w:t>рототип выигрыша</w:t>
      </w:r>
      <w:r w:rsidRPr="006904C1">
        <w:rPr>
          <w:rFonts w:cs="Times New Roman"/>
          <w:szCs w:val="24"/>
        </w:rPr>
        <w:t>, выход в главное меню</w:t>
      </w:r>
    </w:p>
    <w:p w14:paraId="5352D275" w14:textId="2B1A556C" w:rsidR="26B8DED2" w:rsidRPr="006904C1" w:rsidRDefault="00295D9C" w:rsidP="00597BAF">
      <w:pPr>
        <w:pStyle w:val="2"/>
        <w:spacing w:after="240"/>
        <w:rPr>
          <w:szCs w:val="24"/>
        </w:rPr>
      </w:pPr>
      <w:bookmarkStart w:id="31" w:name="_Toc196535675"/>
      <w:r w:rsidRPr="006904C1">
        <w:rPr>
          <w:szCs w:val="24"/>
        </w:rPr>
        <w:t>Требования к видам обеспечения</w:t>
      </w:r>
      <w:bookmarkEnd w:id="31"/>
    </w:p>
    <w:p w14:paraId="5021EA72" w14:textId="508C23E7" w:rsidR="00F31613" w:rsidRPr="006904C1" w:rsidRDefault="00F31613" w:rsidP="00F31613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Данный раздел содержит </w:t>
      </w:r>
      <w:r w:rsidR="007125FF">
        <w:rPr>
          <w:rFonts w:cs="Times New Roman"/>
          <w:szCs w:val="24"/>
        </w:rPr>
        <w:t xml:space="preserve">требования </w:t>
      </w:r>
      <w:r w:rsidRPr="006904C1">
        <w:rPr>
          <w:rFonts w:cs="Times New Roman"/>
          <w:szCs w:val="24"/>
        </w:rPr>
        <w:t>к видам обеспечения</w:t>
      </w:r>
    </w:p>
    <w:p w14:paraId="607098D9" w14:textId="67CE43B4" w:rsidR="00295D9C" w:rsidRPr="006904C1" w:rsidRDefault="00256697" w:rsidP="00597BAF">
      <w:pPr>
        <w:pStyle w:val="3"/>
        <w:spacing w:after="240"/>
        <w:rPr>
          <w:szCs w:val="24"/>
        </w:rPr>
      </w:pPr>
      <w:bookmarkStart w:id="32" w:name="_Toc196535676"/>
      <w:r w:rsidRPr="006904C1">
        <w:rPr>
          <w:szCs w:val="24"/>
        </w:rPr>
        <w:t>Требования к математическому обеспечению</w:t>
      </w:r>
      <w:bookmarkEnd w:id="32"/>
    </w:p>
    <w:p w14:paraId="5514D328" w14:textId="08E9CAC8" w:rsidR="008E5F62" w:rsidRDefault="00A6325E" w:rsidP="009C49BB">
      <w:pPr>
        <w:rPr>
          <w:rFonts w:cs="Times New Roman"/>
          <w:szCs w:val="24"/>
        </w:rPr>
      </w:pPr>
      <w:r w:rsidRPr="00EA1BA1">
        <w:rPr>
          <w:rFonts w:cs="Times New Roman"/>
          <w:szCs w:val="24"/>
        </w:rPr>
        <w:t xml:space="preserve">Требования к математическому обеспечению в данной разработке </w:t>
      </w:r>
      <w:r w:rsidR="009D0E90">
        <w:rPr>
          <w:rFonts w:cs="Times New Roman"/>
          <w:szCs w:val="24"/>
        </w:rPr>
        <w:t>требуются для подсчёта очков, а также наращивания счётчика уровня.</w:t>
      </w:r>
    </w:p>
    <w:p w14:paraId="3358AAEC" w14:textId="77777777" w:rsidR="008E5F62" w:rsidRPr="006904C1" w:rsidRDefault="008E5F62" w:rsidP="00736793">
      <w:pPr>
        <w:ind w:firstLine="0"/>
        <w:rPr>
          <w:rFonts w:cs="Times New Roman"/>
          <w:szCs w:val="24"/>
        </w:rPr>
      </w:pPr>
    </w:p>
    <w:p w14:paraId="2B1FFEE1" w14:textId="09709FF1" w:rsidR="00256697" w:rsidRPr="006904C1" w:rsidRDefault="00256697" w:rsidP="00597BAF">
      <w:pPr>
        <w:pStyle w:val="3"/>
        <w:spacing w:after="240"/>
        <w:rPr>
          <w:szCs w:val="24"/>
        </w:rPr>
      </w:pPr>
      <w:bookmarkStart w:id="33" w:name="_Toc196535677"/>
      <w:r w:rsidRPr="006904C1">
        <w:rPr>
          <w:szCs w:val="24"/>
        </w:rPr>
        <w:t>Требования к информационному обеспечению</w:t>
      </w:r>
      <w:bookmarkEnd w:id="33"/>
    </w:p>
    <w:p w14:paraId="54990DCC" w14:textId="31539CD9" w:rsidR="00BC6799" w:rsidRPr="006904C1" w:rsidRDefault="00214C75" w:rsidP="00AA36CA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Данный раздел содержит основные требования к информационному обес</w:t>
      </w:r>
      <w:r w:rsidR="003B64AE">
        <w:rPr>
          <w:rFonts w:cs="Times New Roman"/>
          <w:szCs w:val="24"/>
        </w:rPr>
        <w:t>п</w:t>
      </w:r>
      <w:r w:rsidRPr="006904C1">
        <w:rPr>
          <w:rFonts w:cs="Times New Roman"/>
          <w:szCs w:val="24"/>
        </w:rPr>
        <w:t>ечению.</w:t>
      </w:r>
    </w:p>
    <w:p w14:paraId="6AB164B2" w14:textId="36E2FD17" w:rsidR="00214C75" w:rsidRDefault="00214C75" w:rsidP="00AA36CA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Python — высокоуровневый язык программирования общего назначения с динамической строгой типизацией и автоматическим управлением памятью. Язык ориентирован на повышение производительности разработчика, читаемости кода и его качества, а также на обеспечение переносимости написанных на нём программ;</w:t>
      </w:r>
    </w:p>
    <w:p w14:paraId="12CA65A6" w14:textId="085676B5" w:rsidR="000A7D14" w:rsidRPr="000A7D14" w:rsidRDefault="000A7D14" w:rsidP="00AA36CA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Random</w:t>
      </w:r>
      <w:r w:rsidRPr="000A7D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– модуль </w:t>
      </w:r>
      <w:r>
        <w:rPr>
          <w:rFonts w:cs="Times New Roman"/>
          <w:szCs w:val="24"/>
          <w:lang w:val="en-US"/>
        </w:rPr>
        <w:t>python</w:t>
      </w:r>
      <w:r w:rsidRPr="000A7D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расставления слов в сетке </w:t>
      </w:r>
      <w:proofErr w:type="gramStart"/>
      <w:r>
        <w:rPr>
          <w:rFonts w:cs="Times New Roman"/>
          <w:szCs w:val="24"/>
        </w:rPr>
        <w:t>букв</w:t>
      </w:r>
      <w:r w:rsidR="002679FB">
        <w:rPr>
          <w:rFonts w:cs="Times New Roman"/>
          <w:szCs w:val="24"/>
        </w:rPr>
        <w:t>;</w:t>
      </w:r>
      <w:proofErr w:type="gramEnd"/>
    </w:p>
    <w:p w14:paraId="31723665" w14:textId="2DDC1B77" w:rsidR="00214C75" w:rsidRPr="006904C1" w:rsidRDefault="00214C75" w:rsidP="00AA36CA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Visual Studio Code — это популярный редактор кода (IDE - интегрированная среда разработки) для различных языков программирования. Его разработала компания Microsoft на базе фреймворка </w:t>
      </w:r>
      <w:r w:rsidRPr="006904C1">
        <w:rPr>
          <w:rFonts w:cs="Times New Roman"/>
          <w:szCs w:val="24"/>
          <w:lang w:val="en-US"/>
        </w:rPr>
        <w:t>Electron</w:t>
      </w:r>
      <w:r w:rsidRPr="006904C1">
        <w:rPr>
          <w:rFonts w:cs="Times New Roman"/>
          <w:szCs w:val="24"/>
        </w:rPr>
        <w:t xml:space="preserve"> для таких операционных систем, как: </w:t>
      </w:r>
      <w:proofErr w:type="spellStart"/>
      <w:r w:rsidRPr="006904C1">
        <w:rPr>
          <w:rFonts w:cs="Times New Roman"/>
          <w:szCs w:val="24"/>
        </w:rPr>
        <w:t>macOS</w:t>
      </w:r>
      <w:proofErr w:type="spellEnd"/>
      <w:r w:rsidRPr="006904C1">
        <w:rPr>
          <w:rFonts w:cs="Times New Roman"/>
          <w:szCs w:val="24"/>
        </w:rPr>
        <w:t>, Linux, Windows;</w:t>
      </w:r>
    </w:p>
    <w:p w14:paraId="2A6EF445" w14:textId="2BDE8D33" w:rsidR="00214C75" w:rsidRPr="006904C1" w:rsidRDefault="00214C75" w:rsidP="00AA36CA">
      <w:pPr>
        <w:rPr>
          <w:rFonts w:cs="Times New Roman"/>
          <w:szCs w:val="24"/>
        </w:rPr>
      </w:pPr>
      <w:proofErr w:type="spellStart"/>
      <w:r w:rsidRPr="006904C1">
        <w:rPr>
          <w:rFonts w:cs="Times New Roman"/>
          <w:szCs w:val="24"/>
        </w:rPr>
        <w:lastRenderedPageBreak/>
        <w:t>Githab</w:t>
      </w:r>
      <w:proofErr w:type="spellEnd"/>
      <w:r w:rsidRPr="006904C1">
        <w:rPr>
          <w:rFonts w:cs="Times New Roman"/>
          <w:szCs w:val="24"/>
        </w:rPr>
        <w:t xml:space="preserve"> — это веб-сервис размещения для репозиториев для хранения каких любо </w:t>
      </w:r>
      <w:r w:rsidRPr="006904C1">
        <w:rPr>
          <w:rFonts w:cs="Times New Roman"/>
          <w:szCs w:val="24"/>
          <w:lang w:val="en-US"/>
        </w:rPr>
        <w:t>IT</w:t>
      </w:r>
      <w:r w:rsidRPr="006904C1">
        <w:rPr>
          <w:rFonts w:cs="Times New Roman"/>
          <w:szCs w:val="24"/>
        </w:rPr>
        <w:t>-проектов. Из этих репозиториев участники копируют свою работу;</w:t>
      </w:r>
    </w:p>
    <w:p w14:paraId="64264538" w14:textId="64CD136C" w:rsidR="006970F0" w:rsidRPr="006904C1" w:rsidRDefault="006970F0" w:rsidP="00AA36CA">
      <w:pPr>
        <w:rPr>
          <w:rFonts w:cs="Times New Roman"/>
          <w:szCs w:val="24"/>
        </w:rPr>
      </w:pPr>
      <w:proofErr w:type="spellStart"/>
      <w:r w:rsidRPr="006904C1">
        <w:rPr>
          <w:rFonts w:cs="Times New Roman"/>
          <w:szCs w:val="24"/>
        </w:rPr>
        <w:t>Tkinte</w:t>
      </w:r>
      <w:proofErr w:type="spellEnd"/>
      <w:r w:rsidRPr="006904C1">
        <w:rPr>
          <w:rFonts w:cs="Times New Roman"/>
          <w:szCs w:val="24"/>
          <w:lang w:val="en-US"/>
        </w:rPr>
        <w:t>r</w:t>
      </w:r>
      <w:r w:rsidRPr="006904C1">
        <w:rPr>
          <w:rFonts w:cs="Times New Roman"/>
          <w:szCs w:val="24"/>
        </w:rPr>
        <w:t xml:space="preserve"> – библиотека, которая позволяет создать полноценный работающий интерфейс пользователя приложения с помощью различных команд;</w:t>
      </w:r>
    </w:p>
    <w:p w14:paraId="63BC947B" w14:textId="3EDD0A12" w:rsidR="00BC6799" w:rsidRPr="006904C1" w:rsidRDefault="00214C75" w:rsidP="00AA36CA">
      <w:pPr>
        <w:rPr>
          <w:rFonts w:cs="Times New Roman"/>
          <w:szCs w:val="24"/>
        </w:rPr>
      </w:pPr>
      <w:bookmarkStart w:id="34" w:name="_Hlk195830130"/>
      <w:r w:rsidRPr="006904C1">
        <w:rPr>
          <w:rFonts w:cs="Times New Roman"/>
          <w:szCs w:val="24"/>
          <w:lang w:val="en-US"/>
        </w:rPr>
        <w:t>PowerPoint</w:t>
      </w:r>
      <w:r w:rsidRPr="006904C1">
        <w:rPr>
          <w:rFonts w:cs="Times New Roman"/>
          <w:szCs w:val="24"/>
        </w:rPr>
        <w:t xml:space="preserve"> – программа для создания презентаций из слайдов. Программа входит в набор </w:t>
      </w:r>
      <w:r w:rsidRPr="006904C1">
        <w:rPr>
          <w:rFonts w:cs="Times New Roman"/>
          <w:szCs w:val="24"/>
          <w:lang w:val="en-US"/>
        </w:rPr>
        <w:t>Office</w:t>
      </w:r>
      <w:r w:rsidRPr="006904C1">
        <w:rPr>
          <w:rFonts w:cs="Times New Roman"/>
          <w:szCs w:val="24"/>
        </w:rPr>
        <w:t xml:space="preserve"> от компании </w:t>
      </w:r>
      <w:r w:rsidRPr="006904C1">
        <w:rPr>
          <w:rFonts w:cs="Times New Roman"/>
          <w:szCs w:val="24"/>
          <w:lang w:val="en-US"/>
        </w:rPr>
        <w:t>Microsoft</w:t>
      </w:r>
      <w:r w:rsidRPr="006904C1">
        <w:rPr>
          <w:rFonts w:cs="Times New Roman"/>
          <w:szCs w:val="24"/>
        </w:rPr>
        <w:t xml:space="preserve">. </w:t>
      </w:r>
      <w:r w:rsidRPr="006904C1">
        <w:rPr>
          <w:rFonts w:cs="Times New Roman"/>
          <w:szCs w:val="24"/>
          <w:lang w:val="en-US"/>
        </w:rPr>
        <w:t>PowerPoint</w:t>
      </w:r>
      <w:r w:rsidRPr="006904C1">
        <w:rPr>
          <w:rFonts w:cs="Times New Roman"/>
          <w:szCs w:val="24"/>
        </w:rPr>
        <w:t xml:space="preserve"> позволяет создавать </w:t>
      </w:r>
      <w:r w:rsidR="0036565A" w:rsidRPr="006904C1">
        <w:rPr>
          <w:rFonts w:cs="Times New Roman"/>
          <w:szCs w:val="24"/>
        </w:rPr>
        <w:t>различные слайды, которые включают в себя текст, изображения, графику, анимации и многое другое.</w:t>
      </w:r>
      <w:r w:rsidR="00C66AEC">
        <w:rPr>
          <w:rFonts w:cs="Times New Roman"/>
          <w:szCs w:val="24"/>
        </w:rPr>
        <w:t xml:space="preserve"> </w:t>
      </w:r>
    </w:p>
    <w:bookmarkEnd w:id="34"/>
    <w:p w14:paraId="313B46E9" w14:textId="3B060D91" w:rsidR="00E208B0" w:rsidRPr="006904C1" w:rsidRDefault="001F61FC" w:rsidP="00597BAF">
      <w:pPr>
        <w:pStyle w:val="4"/>
        <w:spacing w:after="240"/>
        <w:rPr>
          <w:szCs w:val="24"/>
        </w:rPr>
      </w:pPr>
      <w:r w:rsidRPr="006904C1">
        <w:rPr>
          <w:szCs w:val="24"/>
        </w:rPr>
        <w:t>Требования к форматам хранения данных</w:t>
      </w:r>
    </w:p>
    <w:p w14:paraId="4DA8B083" w14:textId="1E137D2E" w:rsidR="006B5E24" w:rsidRPr="006904C1" w:rsidRDefault="006B5E24" w:rsidP="006B5E24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Данная разработка приложения не </w:t>
      </w:r>
      <w:r w:rsidR="009A7F2A">
        <w:rPr>
          <w:rFonts w:cs="Times New Roman"/>
          <w:szCs w:val="24"/>
        </w:rPr>
        <w:t xml:space="preserve">предъявляет требования к </w:t>
      </w:r>
      <w:r w:rsidRPr="006904C1">
        <w:rPr>
          <w:rFonts w:cs="Times New Roman"/>
          <w:szCs w:val="24"/>
        </w:rPr>
        <w:t>формат</w:t>
      </w:r>
      <w:r w:rsidR="009A7F2A">
        <w:rPr>
          <w:rFonts w:cs="Times New Roman"/>
          <w:szCs w:val="24"/>
        </w:rPr>
        <w:t>ам</w:t>
      </w:r>
      <w:r w:rsidRPr="006904C1">
        <w:rPr>
          <w:rFonts w:cs="Times New Roman"/>
          <w:szCs w:val="24"/>
        </w:rPr>
        <w:t xml:space="preserve"> хранения данных</w:t>
      </w:r>
      <w:r w:rsidR="009A7F2A">
        <w:rPr>
          <w:rFonts w:cs="Times New Roman"/>
          <w:szCs w:val="24"/>
        </w:rPr>
        <w:t>.</w:t>
      </w:r>
      <w:r w:rsidR="00AC6FD3">
        <w:rPr>
          <w:rFonts w:cs="Times New Roman"/>
          <w:szCs w:val="24"/>
        </w:rPr>
        <w:t xml:space="preserve"> </w:t>
      </w:r>
    </w:p>
    <w:p w14:paraId="182D3338" w14:textId="68EFA90B" w:rsidR="001F61FC" w:rsidRPr="006904C1" w:rsidRDefault="008239DB" w:rsidP="00597BAF">
      <w:pPr>
        <w:pStyle w:val="4"/>
        <w:spacing w:after="240"/>
        <w:rPr>
          <w:szCs w:val="24"/>
        </w:rPr>
      </w:pPr>
      <w:r w:rsidRPr="006904C1">
        <w:rPr>
          <w:szCs w:val="24"/>
        </w:rPr>
        <w:t>Требования к лингвистическому обеспечению</w:t>
      </w:r>
    </w:p>
    <w:p w14:paraId="156DF21C" w14:textId="6FB4F83C" w:rsidR="00E51875" w:rsidRPr="006904C1" w:rsidRDefault="00E51875" w:rsidP="00E51875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Игра должна быть на русском языке без возможности </w:t>
      </w:r>
      <w:r w:rsidR="00F6024D" w:rsidRPr="006904C1">
        <w:rPr>
          <w:rFonts w:cs="Times New Roman"/>
          <w:szCs w:val="24"/>
        </w:rPr>
        <w:t xml:space="preserve">перевода </w:t>
      </w:r>
      <w:r w:rsidRPr="006904C1">
        <w:rPr>
          <w:rFonts w:cs="Times New Roman"/>
          <w:szCs w:val="24"/>
        </w:rPr>
        <w:t>на другие языки</w:t>
      </w:r>
      <w:r w:rsidR="003B64AE">
        <w:rPr>
          <w:rFonts w:cs="Times New Roman"/>
          <w:szCs w:val="24"/>
        </w:rPr>
        <w:t>.</w:t>
      </w:r>
    </w:p>
    <w:p w14:paraId="02ABA6DD" w14:textId="690215C8" w:rsidR="008239DB" w:rsidRPr="006904C1" w:rsidRDefault="004A0E13" w:rsidP="00597BAF">
      <w:pPr>
        <w:pStyle w:val="3"/>
        <w:spacing w:after="240"/>
        <w:rPr>
          <w:szCs w:val="24"/>
        </w:rPr>
      </w:pPr>
      <w:bookmarkStart w:id="35" w:name="_Toc196535678"/>
      <w:r w:rsidRPr="006904C1">
        <w:rPr>
          <w:szCs w:val="24"/>
        </w:rPr>
        <w:t>Требования к метрологическому обеспечению</w:t>
      </w:r>
      <w:bookmarkEnd w:id="35"/>
    </w:p>
    <w:p w14:paraId="62723444" w14:textId="1CA9D899" w:rsidR="008E5F62" w:rsidRPr="006904C1" w:rsidRDefault="00E51875" w:rsidP="009C49BB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Требования к метрологическому обеспечению не предъявляются</w:t>
      </w:r>
      <w:r w:rsidR="003B64AE">
        <w:rPr>
          <w:rFonts w:cs="Times New Roman"/>
          <w:szCs w:val="24"/>
        </w:rPr>
        <w:t>.</w:t>
      </w:r>
    </w:p>
    <w:p w14:paraId="25230B1D" w14:textId="470EE874" w:rsidR="004A0E13" w:rsidRPr="006904C1" w:rsidRDefault="004A0E13" w:rsidP="00597BAF">
      <w:pPr>
        <w:pStyle w:val="3"/>
        <w:spacing w:after="240"/>
        <w:rPr>
          <w:szCs w:val="24"/>
        </w:rPr>
      </w:pPr>
      <w:bookmarkStart w:id="36" w:name="_Toc196535679"/>
      <w:r w:rsidRPr="006904C1">
        <w:rPr>
          <w:szCs w:val="24"/>
        </w:rPr>
        <w:t>Требования к техническому обеспечению</w:t>
      </w:r>
      <w:bookmarkEnd w:id="36"/>
    </w:p>
    <w:p w14:paraId="33DA5A8E" w14:textId="5EB32AD4" w:rsidR="006B5E24" w:rsidRPr="006904C1" w:rsidRDefault="00A14315" w:rsidP="00E51875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В с</w:t>
      </w:r>
      <w:r w:rsidR="00E51875" w:rsidRPr="006904C1">
        <w:rPr>
          <w:rFonts w:cs="Times New Roman"/>
          <w:szCs w:val="24"/>
        </w:rPr>
        <w:t xml:space="preserve">остав технических средств должен входить персональный компьютер, соответствующий </w:t>
      </w:r>
      <w:r w:rsidR="00BC6799" w:rsidRPr="006904C1">
        <w:rPr>
          <w:rFonts w:cs="Times New Roman"/>
          <w:szCs w:val="24"/>
        </w:rPr>
        <w:t>минимальным системным требованиям</w:t>
      </w:r>
      <w:r w:rsidR="006B5E24" w:rsidRPr="006904C1">
        <w:rPr>
          <w:rFonts w:cs="Times New Roman"/>
          <w:szCs w:val="24"/>
        </w:rPr>
        <w:t>:</w:t>
      </w:r>
    </w:p>
    <w:p w14:paraId="15502BEC" w14:textId="55867DE1" w:rsidR="006B5E24" w:rsidRPr="00BE35DB" w:rsidRDefault="00E46889" w:rsidP="00BE35DB">
      <w:pPr>
        <w:pStyle w:val="a4"/>
        <w:numPr>
          <w:ilvl w:val="0"/>
          <w:numId w:val="44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6B5E24" w:rsidRPr="00BE35DB">
        <w:rPr>
          <w:rFonts w:cs="Times New Roman"/>
          <w:szCs w:val="24"/>
        </w:rPr>
        <w:t>перационная система</w:t>
      </w:r>
      <w:r w:rsidR="00AA36CA" w:rsidRPr="00BE35DB">
        <w:rPr>
          <w:rFonts w:cs="Times New Roman"/>
          <w:szCs w:val="24"/>
        </w:rPr>
        <w:t xml:space="preserve"> — </w:t>
      </w:r>
      <w:r w:rsidR="006B5E24" w:rsidRPr="00BE35DB">
        <w:rPr>
          <w:rFonts w:cs="Times New Roman"/>
          <w:szCs w:val="24"/>
          <w:lang w:val="en-US"/>
        </w:rPr>
        <w:t>Windows</w:t>
      </w:r>
      <w:r w:rsidR="006B5E24" w:rsidRPr="00BE35DB">
        <w:rPr>
          <w:rFonts w:cs="Times New Roman"/>
          <w:szCs w:val="24"/>
        </w:rPr>
        <w:t xml:space="preserve"> 1</w:t>
      </w:r>
      <w:r w:rsidR="008C4B79" w:rsidRPr="00BE35DB">
        <w:rPr>
          <w:rFonts w:cs="Times New Roman"/>
          <w:szCs w:val="24"/>
        </w:rPr>
        <w:t>0</w:t>
      </w:r>
      <w:r>
        <w:rPr>
          <w:rFonts w:cs="Times New Roman"/>
          <w:szCs w:val="24"/>
        </w:rPr>
        <w:t>;</w:t>
      </w:r>
    </w:p>
    <w:p w14:paraId="0EC56CE1" w14:textId="2397F1BD" w:rsidR="006B5E24" w:rsidRPr="00E46889" w:rsidRDefault="00E46889" w:rsidP="00BE35DB">
      <w:pPr>
        <w:pStyle w:val="a4"/>
        <w:numPr>
          <w:ilvl w:val="0"/>
          <w:numId w:val="44"/>
        </w:numPr>
        <w:ind w:left="0" w:firstLine="851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</w:t>
      </w:r>
      <w:r w:rsidR="006B5E24" w:rsidRPr="00BE35DB">
        <w:rPr>
          <w:rFonts w:cs="Times New Roman"/>
          <w:szCs w:val="24"/>
        </w:rPr>
        <w:t>роцессор</w:t>
      </w:r>
      <w:r w:rsidR="00AA36CA" w:rsidRPr="00E46889">
        <w:rPr>
          <w:rFonts w:cs="Times New Roman"/>
          <w:szCs w:val="24"/>
          <w:lang w:val="en-US"/>
        </w:rPr>
        <w:t xml:space="preserve"> — </w:t>
      </w:r>
      <w:r w:rsidR="006B5E24" w:rsidRPr="00BE35DB">
        <w:rPr>
          <w:rFonts w:cs="Times New Roman"/>
          <w:szCs w:val="24"/>
          <w:lang w:val="en-US"/>
        </w:rPr>
        <w:t>Intel</w:t>
      </w:r>
      <w:r w:rsidR="006B5E24" w:rsidRPr="00E46889">
        <w:rPr>
          <w:rFonts w:cs="Times New Roman"/>
          <w:szCs w:val="24"/>
          <w:lang w:val="en-US"/>
        </w:rPr>
        <w:t xml:space="preserve"> </w:t>
      </w:r>
      <w:r w:rsidR="006B5E24" w:rsidRPr="00BE35DB">
        <w:rPr>
          <w:rFonts w:cs="Times New Roman"/>
          <w:szCs w:val="24"/>
          <w:lang w:val="en-US"/>
        </w:rPr>
        <w:t>Core</w:t>
      </w:r>
      <w:r w:rsidR="006B5E24" w:rsidRPr="00E46889">
        <w:rPr>
          <w:rFonts w:cs="Times New Roman"/>
          <w:szCs w:val="24"/>
          <w:lang w:val="en-US"/>
        </w:rPr>
        <w:t xml:space="preserve"> </w:t>
      </w:r>
      <w:r w:rsidR="006B5E24" w:rsidRPr="00BE35DB">
        <w:rPr>
          <w:rFonts w:cs="Times New Roman"/>
          <w:szCs w:val="24"/>
          <w:lang w:val="en-US"/>
        </w:rPr>
        <w:t>i</w:t>
      </w:r>
      <w:r w:rsidR="006B5E24" w:rsidRPr="00E46889">
        <w:rPr>
          <w:rFonts w:cs="Times New Roman"/>
          <w:szCs w:val="24"/>
          <w:lang w:val="en-US"/>
        </w:rPr>
        <w:t>5 11400</w:t>
      </w:r>
      <w:r w:rsidR="006B5E24" w:rsidRPr="00BE35DB">
        <w:rPr>
          <w:rFonts w:cs="Times New Roman"/>
          <w:szCs w:val="24"/>
          <w:lang w:val="en-US"/>
        </w:rPr>
        <w:t>h</w:t>
      </w:r>
      <w:r w:rsidRPr="00E46889">
        <w:rPr>
          <w:rFonts w:cs="Times New Roman"/>
          <w:szCs w:val="24"/>
          <w:lang w:val="en-US"/>
        </w:rPr>
        <w:t>;</w:t>
      </w:r>
    </w:p>
    <w:p w14:paraId="10379689" w14:textId="1721A0B3" w:rsidR="006B5E24" w:rsidRPr="00BE35DB" w:rsidRDefault="00E46889" w:rsidP="00BE35DB">
      <w:pPr>
        <w:pStyle w:val="a4"/>
        <w:numPr>
          <w:ilvl w:val="0"/>
          <w:numId w:val="44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6B5E24" w:rsidRPr="00BE35DB">
        <w:rPr>
          <w:rFonts w:cs="Times New Roman"/>
          <w:szCs w:val="24"/>
        </w:rPr>
        <w:t>перативная память</w:t>
      </w:r>
      <w:r w:rsidR="00AA36CA" w:rsidRPr="00BE35DB">
        <w:rPr>
          <w:rFonts w:cs="Times New Roman"/>
          <w:szCs w:val="24"/>
        </w:rPr>
        <w:t xml:space="preserve"> — </w:t>
      </w:r>
      <w:r w:rsidR="008C4B79" w:rsidRPr="00BE35DB">
        <w:rPr>
          <w:rFonts w:cs="Times New Roman"/>
          <w:szCs w:val="24"/>
        </w:rPr>
        <w:t>2 ГБ</w:t>
      </w:r>
      <w:r>
        <w:rPr>
          <w:rFonts w:cs="Times New Roman"/>
          <w:szCs w:val="24"/>
        </w:rPr>
        <w:t>;</w:t>
      </w:r>
    </w:p>
    <w:p w14:paraId="63A86852" w14:textId="001EBFFC" w:rsidR="006B5E24" w:rsidRPr="00BE35DB" w:rsidRDefault="00E46889" w:rsidP="00BE35DB">
      <w:pPr>
        <w:pStyle w:val="a4"/>
        <w:numPr>
          <w:ilvl w:val="0"/>
          <w:numId w:val="44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="006B5E24" w:rsidRPr="00BE35DB">
        <w:rPr>
          <w:rFonts w:cs="Times New Roman"/>
          <w:szCs w:val="24"/>
        </w:rPr>
        <w:t>идеокарта</w:t>
      </w:r>
      <w:r w:rsidR="00AA36CA" w:rsidRPr="00BE35DB">
        <w:rPr>
          <w:rFonts w:cs="Times New Roman"/>
          <w:szCs w:val="24"/>
        </w:rPr>
        <w:t xml:space="preserve"> — </w:t>
      </w:r>
      <w:r w:rsidR="008C4B79" w:rsidRPr="00BE35DB">
        <w:rPr>
          <w:rFonts w:cs="Times New Roman"/>
          <w:szCs w:val="24"/>
          <w:lang w:val="en-US"/>
        </w:rPr>
        <w:t>Intel</w:t>
      </w:r>
      <w:r w:rsidR="008C4B79" w:rsidRPr="00BE35DB">
        <w:rPr>
          <w:rFonts w:cs="Times New Roman"/>
          <w:szCs w:val="24"/>
        </w:rPr>
        <w:t xml:space="preserve"> </w:t>
      </w:r>
      <w:r w:rsidR="008C4B79" w:rsidRPr="00BE35DB">
        <w:rPr>
          <w:rFonts w:cs="Times New Roman"/>
          <w:szCs w:val="24"/>
          <w:lang w:val="en-US"/>
        </w:rPr>
        <w:t>UHD</w:t>
      </w:r>
      <w:r w:rsidR="008C4B79" w:rsidRPr="00BE35DB">
        <w:rPr>
          <w:rFonts w:cs="Times New Roman"/>
          <w:szCs w:val="24"/>
        </w:rPr>
        <w:t xml:space="preserve"> </w:t>
      </w:r>
      <w:r w:rsidR="008C4B79" w:rsidRPr="00BE35DB">
        <w:rPr>
          <w:rFonts w:cs="Times New Roman"/>
          <w:szCs w:val="24"/>
          <w:lang w:val="en-US"/>
        </w:rPr>
        <w:t>Graphics</w:t>
      </w:r>
      <w:r>
        <w:rPr>
          <w:rFonts w:cs="Times New Roman"/>
          <w:szCs w:val="24"/>
        </w:rPr>
        <w:t>;</w:t>
      </w:r>
    </w:p>
    <w:p w14:paraId="355D17FA" w14:textId="36B7C891" w:rsidR="006B5E24" w:rsidRPr="00BE35DB" w:rsidRDefault="00E46889" w:rsidP="00BE35DB">
      <w:pPr>
        <w:pStyle w:val="a4"/>
        <w:numPr>
          <w:ilvl w:val="0"/>
          <w:numId w:val="44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ж</w:t>
      </w:r>
      <w:r w:rsidR="006B5E24" w:rsidRPr="00BE35DB">
        <w:rPr>
          <w:rFonts w:cs="Times New Roman"/>
          <w:szCs w:val="24"/>
        </w:rPr>
        <w:t>ёсткий диск</w:t>
      </w:r>
      <w:r w:rsidR="00AA36CA" w:rsidRPr="00BE35DB">
        <w:rPr>
          <w:rFonts w:cs="Times New Roman"/>
          <w:szCs w:val="24"/>
        </w:rPr>
        <w:t xml:space="preserve"> — </w:t>
      </w:r>
      <w:r w:rsidR="008C4B79" w:rsidRPr="00BE35DB">
        <w:rPr>
          <w:rFonts w:cs="Times New Roman"/>
          <w:szCs w:val="24"/>
        </w:rPr>
        <w:t>5 ГБ</w:t>
      </w:r>
      <w:r>
        <w:rPr>
          <w:rFonts w:cs="Times New Roman"/>
          <w:szCs w:val="24"/>
        </w:rPr>
        <w:t>;</w:t>
      </w:r>
    </w:p>
    <w:p w14:paraId="61355E9C" w14:textId="439627FC" w:rsidR="006B5E24" w:rsidRPr="00BE35DB" w:rsidRDefault="00E46889" w:rsidP="00BE35DB">
      <w:pPr>
        <w:pStyle w:val="a4"/>
        <w:numPr>
          <w:ilvl w:val="0"/>
          <w:numId w:val="44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у</w:t>
      </w:r>
      <w:r w:rsidR="006B5E24" w:rsidRPr="00BE35DB">
        <w:rPr>
          <w:rFonts w:cs="Times New Roman"/>
          <w:szCs w:val="24"/>
        </w:rPr>
        <w:t>стройство ввода</w:t>
      </w:r>
      <w:r w:rsidR="00AA36CA" w:rsidRPr="00BE35DB">
        <w:rPr>
          <w:rFonts w:cs="Times New Roman"/>
          <w:szCs w:val="24"/>
        </w:rPr>
        <w:t xml:space="preserve"> — </w:t>
      </w:r>
      <w:r w:rsidR="006B5E24" w:rsidRPr="00BE35DB">
        <w:rPr>
          <w:rFonts w:cs="Times New Roman"/>
          <w:szCs w:val="24"/>
        </w:rPr>
        <w:t>тачпад</w:t>
      </w:r>
      <w:r>
        <w:rPr>
          <w:rFonts w:cs="Times New Roman"/>
          <w:szCs w:val="24"/>
        </w:rPr>
        <w:t>;</w:t>
      </w:r>
    </w:p>
    <w:p w14:paraId="61FA810F" w14:textId="7288D772" w:rsidR="008D4E27" w:rsidRPr="00BE35DB" w:rsidRDefault="00E46889" w:rsidP="00BE35DB">
      <w:pPr>
        <w:pStyle w:val="a4"/>
        <w:numPr>
          <w:ilvl w:val="0"/>
          <w:numId w:val="44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у</w:t>
      </w:r>
      <w:r w:rsidR="006B5E24" w:rsidRPr="00BE35DB">
        <w:rPr>
          <w:rFonts w:cs="Times New Roman"/>
          <w:szCs w:val="24"/>
        </w:rPr>
        <w:t>стройство вывода</w:t>
      </w:r>
      <w:r w:rsidR="00AA36CA" w:rsidRPr="00BE35DB">
        <w:rPr>
          <w:rFonts w:cs="Times New Roman"/>
          <w:szCs w:val="24"/>
        </w:rPr>
        <w:t xml:space="preserve"> — </w:t>
      </w:r>
      <w:r w:rsidR="006B5E24" w:rsidRPr="00BE35DB">
        <w:rPr>
          <w:rFonts w:cs="Times New Roman"/>
          <w:szCs w:val="24"/>
        </w:rPr>
        <w:t>экран ноутбука</w:t>
      </w:r>
      <w:r>
        <w:rPr>
          <w:rFonts w:cs="Times New Roman"/>
          <w:szCs w:val="24"/>
        </w:rPr>
        <w:t>.</w:t>
      </w:r>
    </w:p>
    <w:p w14:paraId="48FA2DD2" w14:textId="2F3F901F" w:rsidR="009730DA" w:rsidRPr="006904C1" w:rsidRDefault="00645BED" w:rsidP="00597BAF">
      <w:pPr>
        <w:pStyle w:val="2"/>
        <w:spacing w:after="240"/>
        <w:rPr>
          <w:szCs w:val="24"/>
        </w:rPr>
      </w:pPr>
      <w:bookmarkStart w:id="37" w:name="_Toc196535680"/>
      <w:r w:rsidRPr="006904C1">
        <w:rPr>
          <w:szCs w:val="24"/>
        </w:rPr>
        <w:t>Требования к надежности</w:t>
      </w:r>
      <w:bookmarkEnd w:id="37"/>
    </w:p>
    <w:p w14:paraId="7888F1D4" w14:textId="77777777" w:rsidR="00236EA8" w:rsidRDefault="00236EA8" w:rsidP="00AA36CA">
      <w:pPr>
        <w:spacing w:before="0"/>
      </w:pPr>
      <w:r>
        <w:t>Для обеспечения надежной работы программы необходимо выполнить определенный набор мероприятий, включая организационные и технические аспекты:</w:t>
      </w:r>
    </w:p>
    <w:p w14:paraId="38B23FDC" w14:textId="28FC0D77" w:rsidR="00236EA8" w:rsidRPr="00E46889" w:rsidRDefault="00E46889" w:rsidP="00E46889">
      <w:pPr>
        <w:pStyle w:val="a4"/>
        <w:numPr>
          <w:ilvl w:val="0"/>
          <w:numId w:val="44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236EA8" w:rsidRPr="00E46889">
        <w:rPr>
          <w:rFonts w:cs="Times New Roman"/>
          <w:szCs w:val="24"/>
        </w:rPr>
        <w:t>беспечение бесперебойного электропитания оборудования;</w:t>
      </w:r>
    </w:p>
    <w:p w14:paraId="2948BFDA" w14:textId="7C3BA4FB" w:rsidR="00236EA8" w:rsidRPr="00E46889" w:rsidRDefault="00E46889" w:rsidP="00E46889">
      <w:pPr>
        <w:pStyle w:val="a4"/>
        <w:numPr>
          <w:ilvl w:val="0"/>
          <w:numId w:val="44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="00236EA8" w:rsidRPr="00E46889">
        <w:rPr>
          <w:rFonts w:cs="Times New Roman"/>
          <w:szCs w:val="24"/>
        </w:rPr>
        <w:t>облюдение рекомендаций Министерства труда и социального развития РФ от 23 июля 1998 года о времени на обслуживание ПК и ПО;</w:t>
      </w:r>
    </w:p>
    <w:p w14:paraId="66F4DB5F" w14:textId="6F584D43" w:rsidR="00236EA8" w:rsidRPr="00E46889" w:rsidRDefault="00E46889" w:rsidP="00E46889">
      <w:pPr>
        <w:pStyle w:val="a4"/>
        <w:numPr>
          <w:ilvl w:val="0"/>
          <w:numId w:val="44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с</w:t>
      </w:r>
      <w:r w:rsidR="00236EA8" w:rsidRPr="00E46889">
        <w:rPr>
          <w:rFonts w:cs="Times New Roman"/>
          <w:szCs w:val="24"/>
        </w:rPr>
        <w:t xml:space="preserve">облюдение требований ГОСТ Р </w:t>
      </w:r>
      <w:proofErr w:type="gramStart"/>
      <w:r w:rsidR="00236EA8" w:rsidRPr="00E46889">
        <w:rPr>
          <w:rFonts w:cs="Times New Roman"/>
          <w:szCs w:val="24"/>
        </w:rPr>
        <w:t>51583-2014</w:t>
      </w:r>
      <w:proofErr w:type="gramEnd"/>
      <w:r w:rsidR="00236EA8" w:rsidRPr="00E46889">
        <w:rPr>
          <w:rFonts w:cs="Times New Roman"/>
          <w:szCs w:val="24"/>
        </w:rPr>
        <w:t>;</w:t>
      </w:r>
    </w:p>
    <w:p w14:paraId="5A90A8CC" w14:textId="6D63663D" w:rsidR="00236EA8" w:rsidRPr="00E46889" w:rsidRDefault="00E46889" w:rsidP="00E46889">
      <w:pPr>
        <w:pStyle w:val="a4"/>
        <w:numPr>
          <w:ilvl w:val="0"/>
          <w:numId w:val="44"/>
        </w:numPr>
        <w:ind w:left="0" w:firstLine="851"/>
        <w:rPr>
          <w:rFonts w:cs="Times New Roman"/>
          <w:szCs w:val="24"/>
        </w:rPr>
      </w:pPr>
      <w:bookmarkStart w:id="38" w:name="_Hlk192681871"/>
      <w:r>
        <w:rPr>
          <w:rFonts w:cs="Times New Roman"/>
          <w:szCs w:val="24"/>
        </w:rPr>
        <w:t>с</w:t>
      </w:r>
      <w:r w:rsidR="00236EA8" w:rsidRPr="00E46889">
        <w:rPr>
          <w:rFonts w:cs="Times New Roman"/>
          <w:szCs w:val="24"/>
        </w:rPr>
        <w:t xml:space="preserve">облюдение требований ГОСТ Р </w:t>
      </w:r>
      <w:proofErr w:type="gramStart"/>
      <w:r w:rsidR="00236EA8" w:rsidRPr="00E46889">
        <w:rPr>
          <w:rFonts w:cs="Times New Roman"/>
          <w:szCs w:val="24"/>
        </w:rPr>
        <w:t>27.301-2011</w:t>
      </w:r>
      <w:proofErr w:type="gramEnd"/>
      <w:r w:rsidR="00236EA8" w:rsidRPr="00E46889">
        <w:rPr>
          <w:rFonts w:cs="Times New Roman"/>
          <w:szCs w:val="24"/>
        </w:rPr>
        <w:t>;</w:t>
      </w:r>
    </w:p>
    <w:p w14:paraId="7CC4D57E" w14:textId="3E9EA8F3" w:rsidR="002B59FF" w:rsidRPr="009C49BB" w:rsidRDefault="00E46889" w:rsidP="009C49BB">
      <w:pPr>
        <w:pStyle w:val="a4"/>
        <w:numPr>
          <w:ilvl w:val="0"/>
          <w:numId w:val="44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="00236EA8" w:rsidRPr="00E46889">
        <w:rPr>
          <w:rFonts w:cs="Times New Roman"/>
          <w:szCs w:val="24"/>
        </w:rPr>
        <w:t xml:space="preserve">облюдение требований ГОСТ </w:t>
      </w:r>
      <w:proofErr w:type="gramStart"/>
      <w:r w:rsidR="00236EA8" w:rsidRPr="00E46889">
        <w:rPr>
          <w:rFonts w:cs="Times New Roman"/>
          <w:szCs w:val="24"/>
        </w:rPr>
        <w:t>34.602-2020</w:t>
      </w:r>
      <w:proofErr w:type="gramEnd"/>
      <w:r w:rsidR="00236EA8" w:rsidRPr="00E46889">
        <w:rPr>
          <w:rFonts w:cs="Times New Roman"/>
          <w:szCs w:val="24"/>
        </w:rPr>
        <w:t>.</w:t>
      </w:r>
      <w:bookmarkEnd w:id="38"/>
    </w:p>
    <w:p w14:paraId="7F640B47" w14:textId="070904E2" w:rsidR="00645BED" w:rsidRDefault="00645BED" w:rsidP="00597BAF">
      <w:pPr>
        <w:pStyle w:val="2"/>
        <w:spacing w:after="240"/>
        <w:rPr>
          <w:szCs w:val="24"/>
        </w:rPr>
      </w:pPr>
      <w:bookmarkStart w:id="39" w:name="_Toc196535681"/>
      <w:r w:rsidRPr="006904C1">
        <w:rPr>
          <w:szCs w:val="24"/>
        </w:rPr>
        <w:t>Требования к безопасности</w:t>
      </w:r>
      <w:bookmarkEnd w:id="39"/>
    </w:p>
    <w:p w14:paraId="36D8D27F" w14:textId="59746405" w:rsidR="00AA36CA" w:rsidRDefault="00236EA8" w:rsidP="00AA36CA">
      <w:pPr>
        <w:spacing w:before="0"/>
      </w:pPr>
      <w:r w:rsidRPr="00D561A6">
        <w:t>Надежное (устойчивое) функционирование программы должно быть обеспеченно выполнением</w:t>
      </w:r>
      <w:r w:rsidR="00AA36CA">
        <w:t xml:space="preserve"> </w:t>
      </w:r>
      <w:r w:rsidRPr="00D561A6">
        <w:t>совокупности организационно-технических мероприятий, перечень которых приведен ниже:</w:t>
      </w:r>
    </w:p>
    <w:p w14:paraId="4CB93F9C" w14:textId="4FA2E284" w:rsidR="00AA36CA" w:rsidRDefault="00236EA8" w:rsidP="00AA36CA">
      <w:pPr>
        <w:pStyle w:val="a4"/>
        <w:numPr>
          <w:ilvl w:val="0"/>
          <w:numId w:val="40"/>
        </w:numPr>
        <w:ind w:left="0" w:firstLine="851"/>
      </w:pPr>
      <w:r w:rsidRPr="00D561A6">
        <w:t>организацией бесперебойного питания технических средств;</w:t>
      </w:r>
    </w:p>
    <w:p w14:paraId="5ABE290C" w14:textId="54764CFD" w:rsidR="00AA36CA" w:rsidRDefault="00236EA8" w:rsidP="00AA36CA">
      <w:pPr>
        <w:pStyle w:val="a4"/>
        <w:numPr>
          <w:ilvl w:val="0"/>
          <w:numId w:val="40"/>
        </w:numPr>
        <w:ind w:left="0" w:firstLine="851"/>
      </w:pPr>
      <w:r w:rsidRPr="00D561A6">
        <w:t>осуществления контроля входа и вывода данных;</w:t>
      </w:r>
    </w:p>
    <w:p w14:paraId="5824E39C" w14:textId="4DEB3C54" w:rsidR="00AA36CA" w:rsidRDefault="00236EA8" w:rsidP="00AA36CA">
      <w:pPr>
        <w:pStyle w:val="a4"/>
        <w:numPr>
          <w:ilvl w:val="0"/>
          <w:numId w:val="40"/>
        </w:numPr>
        <w:ind w:left="0" w:firstLine="851"/>
      </w:pPr>
      <w:r w:rsidRPr="00D561A6">
        <w:t>регулярным выполнением рекомендации Министерства труда и социального развития РФ, изложенных в Постановления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27A0672D" w14:textId="37F1AF9F" w:rsidR="00AA36CA" w:rsidRDefault="00236EA8" w:rsidP="00AA36CA">
      <w:pPr>
        <w:pStyle w:val="a4"/>
        <w:numPr>
          <w:ilvl w:val="0"/>
          <w:numId w:val="40"/>
        </w:numPr>
        <w:ind w:left="0" w:firstLine="851"/>
      </w:pPr>
      <w:r w:rsidRPr="00D561A6">
        <w:t xml:space="preserve">регулярным выполнением требований </w:t>
      </w:r>
      <w:r w:rsidRPr="00B071CD">
        <w:t xml:space="preserve">ГОСТ Р </w:t>
      </w:r>
      <w:proofErr w:type="gramStart"/>
      <w:r w:rsidRPr="00B071CD">
        <w:t>51583-2014</w:t>
      </w:r>
      <w:proofErr w:type="gramEnd"/>
      <w:r w:rsidRPr="00D561A6">
        <w:t xml:space="preserve">. </w:t>
      </w:r>
      <w:r w:rsidRPr="00B071CD">
        <w:t>Защита информации. Порядок создания автоматизированных систем в защищённом исполнении. Общие положения</w:t>
      </w:r>
      <w:r w:rsidRPr="00D561A6">
        <w:t>;</w:t>
      </w:r>
    </w:p>
    <w:p w14:paraId="62DAE838" w14:textId="771B02F8" w:rsidR="00236EA8" w:rsidRPr="00236EA8" w:rsidRDefault="00236EA8" w:rsidP="002A11A2">
      <w:pPr>
        <w:pStyle w:val="a4"/>
        <w:numPr>
          <w:ilvl w:val="0"/>
          <w:numId w:val="40"/>
        </w:numPr>
        <w:ind w:left="0" w:firstLine="851"/>
      </w:pPr>
      <w:r w:rsidRPr="00D561A6">
        <w:t xml:space="preserve">регулярным выполнением требованием </w:t>
      </w:r>
      <w:r w:rsidRPr="00097774">
        <w:t xml:space="preserve">ГОСТ </w:t>
      </w:r>
      <w:proofErr w:type="gramStart"/>
      <w:r w:rsidRPr="00097774">
        <w:t>34.602-2020</w:t>
      </w:r>
      <w:proofErr w:type="gramEnd"/>
      <w:r w:rsidRPr="00D561A6">
        <w:t>. Комплекс стандартов на автоматизированные ИС.</w:t>
      </w:r>
    </w:p>
    <w:p w14:paraId="32C4A45D" w14:textId="67FCFD3C" w:rsidR="007A3137" w:rsidRDefault="007A3137" w:rsidP="00597BAF">
      <w:pPr>
        <w:pStyle w:val="2"/>
        <w:spacing w:after="240"/>
        <w:rPr>
          <w:szCs w:val="24"/>
        </w:rPr>
      </w:pPr>
      <w:bookmarkStart w:id="40" w:name="_Toc196535682"/>
      <w:r w:rsidRPr="006904C1">
        <w:rPr>
          <w:szCs w:val="24"/>
        </w:rPr>
        <w:t>Требования к патентной чистоте</w:t>
      </w:r>
      <w:bookmarkEnd w:id="40"/>
    </w:p>
    <w:p w14:paraId="47D63C8C" w14:textId="0B6D947C" w:rsidR="00D478EB" w:rsidRPr="00236EA8" w:rsidRDefault="00236EA8" w:rsidP="00AA36CA">
      <w:r w:rsidRPr="001D64B8">
        <w:t>Настоящая разработка не должна использовать результаты интеллектуальной деятельности, обремененные правами третьих лиц. В разработке может быть использовано свободное программное обеспечение, предоставляемое по лицензии GPL всех версий</w:t>
      </w:r>
      <w:r>
        <w:t>, а также обеспечивать законность использования технологий и контента, в соответствии со статьями 1261 и 1266 ГК РФ.</w:t>
      </w:r>
    </w:p>
    <w:p w14:paraId="3BF80742" w14:textId="0BFF82FC" w:rsidR="003A546E" w:rsidRPr="006904C1" w:rsidRDefault="003A546E" w:rsidP="00597BAF">
      <w:pPr>
        <w:pStyle w:val="2"/>
        <w:spacing w:after="240"/>
        <w:rPr>
          <w:szCs w:val="24"/>
        </w:rPr>
      </w:pPr>
      <w:bookmarkStart w:id="41" w:name="_Toc196535683"/>
      <w:r w:rsidRPr="006904C1">
        <w:rPr>
          <w:szCs w:val="24"/>
        </w:rPr>
        <w:t>Требования к перспективам развития</w:t>
      </w:r>
      <w:bookmarkEnd w:id="41"/>
    </w:p>
    <w:p w14:paraId="7AF10599" w14:textId="6596D4F5" w:rsidR="00A8274F" w:rsidRDefault="00EF3BFF" w:rsidP="00AA36CA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Данный раздел содержит требования к перспективам развития приложения:</w:t>
      </w:r>
    </w:p>
    <w:p w14:paraId="726A8033" w14:textId="19A05DE2" w:rsidR="00EF3BFF" w:rsidRPr="00AA36CA" w:rsidRDefault="00A073F5" w:rsidP="00AA36CA">
      <w:pPr>
        <w:pStyle w:val="a4"/>
        <w:numPr>
          <w:ilvl w:val="0"/>
          <w:numId w:val="38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D64438">
        <w:rPr>
          <w:rFonts w:cs="Times New Roman"/>
          <w:szCs w:val="24"/>
        </w:rPr>
        <w:t xml:space="preserve">существить внедрение игры на мобильные устройства, сделать игру кроссплатформенной (ПК, </w:t>
      </w:r>
      <w:r w:rsidR="00D64438">
        <w:rPr>
          <w:rFonts w:cs="Times New Roman"/>
          <w:szCs w:val="24"/>
          <w:lang w:val="en-US"/>
        </w:rPr>
        <w:t>Android</w:t>
      </w:r>
      <w:r w:rsidR="00D64438" w:rsidRPr="00D64438">
        <w:rPr>
          <w:rFonts w:cs="Times New Roman"/>
          <w:szCs w:val="24"/>
        </w:rPr>
        <w:t xml:space="preserve">, </w:t>
      </w:r>
      <w:r w:rsidR="00D64438">
        <w:rPr>
          <w:rFonts w:cs="Times New Roman"/>
          <w:szCs w:val="24"/>
          <w:lang w:val="en-US"/>
        </w:rPr>
        <w:t>IOS</w:t>
      </w:r>
      <w:r w:rsidR="00D64438">
        <w:rPr>
          <w:rFonts w:cs="Times New Roman"/>
          <w:szCs w:val="24"/>
        </w:rPr>
        <w:t>);</w:t>
      </w:r>
    </w:p>
    <w:p w14:paraId="4FA9467A" w14:textId="4DAF5436" w:rsidR="00EF3BFF" w:rsidRPr="00AA36CA" w:rsidRDefault="00A073F5" w:rsidP="00AA36CA">
      <w:pPr>
        <w:pStyle w:val="a4"/>
        <w:numPr>
          <w:ilvl w:val="0"/>
          <w:numId w:val="38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="00D64438">
        <w:rPr>
          <w:rFonts w:cs="Times New Roman"/>
          <w:szCs w:val="24"/>
        </w:rPr>
        <w:t>делать</w:t>
      </w:r>
      <w:r w:rsidR="00A14315" w:rsidRPr="00AA36CA">
        <w:rPr>
          <w:rFonts w:cs="Times New Roman"/>
          <w:szCs w:val="24"/>
        </w:rPr>
        <w:t xml:space="preserve"> </w:t>
      </w:r>
      <w:r w:rsidR="00D64438">
        <w:rPr>
          <w:rFonts w:cs="Times New Roman"/>
          <w:szCs w:val="24"/>
        </w:rPr>
        <w:t>визуализацию</w:t>
      </w:r>
      <w:r w:rsidR="00A14315" w:rsidRPr="00AA36CA">
        <w:rPr>
          <w:rFonts w:cs="Times New Roman"/>
          <w:szCs w:val="24"/>
        </w:rPr>
        <w:t xml:space="preserve"> игры</w:t>
      </w:r>
      <w:r w:rsidR="00D64438">
        <w:rPr>
          <w:rFonts w:cs="Times New Roman"/>
          <w:szCs w:val="24"/>
        </w:rPr>
        <w:t xml:space="preserve"> объёмной</w:t>
      </w:r>
      <w:r w:rsidR="00D64438" w:rsidRPr="00D64438">
        <w:rPr>
          <w:rFonts w:cs="Times New Roman"/>
          <w:szCs w:val="24"/>
        </w:rPr>
        <w:t xml:space="preserve"> (</w:t>
      </w:r>
      <w:r w:rsidR="00D64438">
        <w:rPr>
          <w:rFonts w:cs="Times New Roman"/>
          <w:szCs w:val="24"/>
        </w:rPr>
        <w:t xml:space="preserve">реализовать игровое поле в виде кубиков с </w:t>
      </w:r>
      <w:r w:rsidR="00D64438" w:rsidRPr="00D64438">
        <w:rPr>
          <w:rFonts w:cs="Times New Roman"/>
          <w:szCs w:val="24"/>
        </w:rPr>
        <w:t>3</w:t>
      </w:r>
      <w:r w:rsidR="00D64438">
        <w:rPr>
          <w:rFonts w:cs="Times New Roman"/>
          <w:szCs w:val="24"/>
          <w:lang w:val="en-US"/>
        </w:rPr>
        <w:t>D</w:t>
      </w:r>
      <w:r w:rsidR="00D64438" w:rsidRPr="00D64438">
        <w:rPr>
          <w:rFonts w:cs="Times New Roman"/>
          <w:szCs w:val="24"/>
        </w:rPr>
        <w:t xml:space="preserve"> </w:t>
      </w:r>
      <w:r w:rsidR="00D64438">
        <w:rPr>
          <w:rFonts w:cs="Times New Roman"/>
          <w:szCs w:val="24"/>
        </w:rPr>
        <w:t>графикой, добавить тени</w:t>
      </w:r>
      <w:r w:rsidR="00D64438" w:rsidRPr="00D64438">
        <w:rPr>
          <w:rFonts w:cs="Times New Roman"/>
          <w:szCs w:val="24"/>
        </w:rPr>
        <w:t>)</w:t>
      </w:r>
      <w:r w:rsidR="00EF3BFF" w:rsidRPr="00AA36CA">
        <w:rPr>
          <w:rFonts w:cs="Times New Roman"/>
          <w:szCs w:val="24"/>
        </w:rPr>
        <w:t>;</w:t>
      </w:r>
    </w:p>
    <w:p w14:paraId="22042BED" w14:textId="18CE2A28" w:rsidR="00BC6799" w:rsidRPr="009C49BB" w:rsidRDefault="00A073F5" w:rsidP="009C49BB">
      <w:pPr>
        <w:pStyle w:val="a4"/>
        <w:numPr>
          <w:ilvl w:val="0"/>
          <w:numId w:val="38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д</w:t>
      </w:r>
      <w:r w:rsidR="00A14315" w:rsidRPr="00AA36CA">
        <w:rPr>
          <w:rFonts w:cs="Times New Roman"/>
          <w:szCs w:val="24"/>
        </w:rPr>
        <w:t>обав</w:t>
      </w:r>
      <w:r>
        <w:rPr>
          <w:rFonts w:cs="Times New Roman"/>
          <w:szCs w:val="24"/>
        </w:rPr>
        <w:t>ить</w:t>
      </w:r>
      <w:r w:rsidR="00A14315" w:rsidRPr="00AA36CA">
        <w:rPr>
          <w:rFonts w:cs="Times New Roman"/>
          <w:szCs w:val="24"/>
        </w:rPr>
        <w:t xml:space="preserve"> </w:t>
      </w:r>
      <w:r w:rsidR="00D64438">
        <w:rPr>
          <w:rFonts w:cs="Times New Roman"/>
          <w:szCs w:val="24"/>
        </w:rPr>
        <w:t>мультиплеер в игру (игра по локальной сети со своими друзьями, при этом уровень сложности игры будет увеличен)</w:t>
      </w:r>
      <w:r w:rsidR="004F62FC">
        <w:rPr>
          <w:rFonts w:cs="Times New Roman"/>
          <w:szCs w:val="24"/>
        </w:rPr>
        <w:t>.</w:t>
      </w:r>
    </w:p>
    <w:p w14:paraId="7B2062F0" w14:textId="54ECF06C" w:rsidR="00127A5A" w:rsidRPr="006904C1" w:rsidRDefault="00127A5A" w:rsidP="00597BAF">
      <w:pPr>
        <w:pStyle w:val="1"/>
        <w:spacing w:after="240"/>
        <w:rPr>
          <w:szCs w:val="24"/>
        </w:rPr>
      </w:pPr>
      <w:bookmarkStart w:id="42" w:name="_Toc196535684"/>
      <w:r w:rsidRPr="006904C1">
        <w:rPr>
          <w:szCs w:val="24"/>
        </w:rPr>
        <w:lastRenderedPageBreak/>
        <w:t>Состав и содержание работ</w:t>
      </w:r>
      <w:bookmarkEnd w:id="42"/>
    </w:p>
    <w:p w14:paraId="6A09C8E4" w14:textId="1B550253" w:rsidR="00BC6799" w:rsidRPr="006904C1" w:rsidRDefault="00BC6799" w:rsidP="00BC6799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Работа над игрой состоит из следующих этапов: </w:t>
      </w:r>
    </w:p>
    <w:p w14:paraId="6432C0D9" w14:textId="009EEC48" w:rsidR="00BC6799" w:rsidRPr="00CC4111" w:rsidRDefault="00BC6799" w:rsidP="00BC6799">
      <w:pPr>
        <w:rPr>
          <w:rFonts w:cs="Times New Roman"/>
          <w:szCs w:val="24"/>
        </w:rPr>
      </w:pPr>
      <w:bookmarkStart w:id="43" w:name="_Hlk196164250"/>
      <w:r w:rsidRPr="006904C1">
        <w:rPr>
          <w:rFonts w:cs="Times New Roman"/>
          <w:szCs w:val="24"/>
        </w:rPr>
        <w:t>1</w:t>
      </w:r>
      <w:r w:rsidR="00CC4111">
        <w:rPr>
          <w:rFonts w:cs="Times New Roman"/>
          <w:szCs w:val="24"/>
        </w:rPr>
        <w:t>.</w:t>
      </w:r>
      <w:r w:rsidR="00F9550F">
        <w:rPr>
          <w:rFonts w:cs="Times New Roman"/>
          <w:szCs w:val="24"/>
        </w:rPr>
        <w:t xml:space="preserve"> </w:t>
      </w:r>
      <w:r w:rsidR="00AA16BA" w:rsidRPr="006904C1">
        <w:rPr>
          <w:rFonts w:cs="Times New Roman"/>
          <w:szCs w:val="24"/>
        </w:rPr>
        <w:t>Техническое задание</w:t>
      </w:r>
      <w:r w:rsidR="00AA16BA">
        <w:rPr>
          <w:rFonts w:cs="Times New Roman"/>
          <w:szCs w:val="24"/>
        </w:rPr>
        <w:t>.</w:t>
      </w:r>
    </w:p>
    <w:p w14:paraId="040DF07F" w14:textId="6F7205DA" w:rsidR="00BC6799" w:rsidRPr="00CC4111" w:rsidRDefault="00BC6799" w:rsidP="00BC6799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2</w:t>
      </w:r>
      <w:r w:rsidR="00CC4111">
        <w:rPr>
          <w:rFonts w:cs="Times New Roman"/>
          <w:szCs w:val="24"/>
        </w:rPr>
        <w:t>.</w:t>
      </w:r>
      <w:r w:rsidR="002A290B">
        <w:rPr>
          <w:rFonts w:cs="Times New Roman"/>
          <w:szCs w:val="24"/>
        </w:rPr>
        <w:t xml:space="preserve"> </w:t>
      </w:r>
      <w:r w:rsidR="00AA16BA" w:rsidRPr="006904C1">
        <w:rPr>
          <w:rFonts w:cs="Times New Roman"/>
          <w:szCs w:val="24"/>
        </w:rPr>
        <w:t>Настройка рабочего окружения</w:t>
      </w:r>
      <w:r w:rsidR="00AA16BA">
        <w:rPr>
          <w:rFonts w:cs="Times New Roman"/>
          <w:szCs w:val="24"/>
        </w:rPr>
        <w:t>.</w:t>
      </w:r>
    </w:p>
    <w:p w14:paraId="016F14D4" w14:textId="04576433" w:rsidR="00BC6799" w:rsidRPr="00F9550F" w:rsidRDefault="00BC6799" w:rsidP="00BC6799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3</w:t>
      </w:r>
      <w:r w:rsidR="00CC4111">
        <w:rPr>
          <w:rFonts w:cs="Times New Roman"/>
          <w:szCs w:val="24"/>
        </w:rPr>
        <w:t>.</w:t>
      </w:r>
      <w:r w:rsidR="002A290B">
        <w:rPr>
          <w:rFonts w:cs="Times New Roman"/>
          <w:szCs w:val="24"/>
        </w:rPr>
        <w:t xml:space="preserve"> </w:t>
      </w:r>
      <w:r w:rsidR="00AA16BA" w:rsidRPr="006904C1">
        <w:rPr>
          <w:rFonts w:cs="Times New Roman"/>
          <w:szCs w:val="24"/>
        </w:rPr>
        <w:t>Проектирование</w:t>
      </w:r>
      <w:r w:rsidR="00AA16BA">
        <w:rPr>
          <w:rFonts w:cs="Times New Roman"/>
          <w:szCs w:val="24"/>
        </w:rPr>
        <w:t>.</w:t>
      </w:r>
    </w:p>
    <w:p w14:paraId="79AFADCC" w14:textId="6BDB2819" w:rsidR="00BC6799" w:rsidRPr="00F9550F" w:rsidRDefault="00BC6799" w:rsidP="00BC6799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>4</w:t>
      </w:r>
      <w:r w:rsidR="00CC4111">
        <w:rPr>
          <w:rFonts w:cs="Times New Roman"/>
          <w:szCs w:val="24"/>
        </w:rPr>
        <w:t>.</w:t>
      </w:r>
      <w:r w:rsidR="002A290B">
        <w:rPr>
          <w:rFonts w:cs="Times New Roman"/>
          <w:szCs w:val="24"/>
        </w:rPr>
        <w:t xml:space="preserve"> </w:t>
      </w:r>
      <w:r w:rsidR="00AA16BA" w:rsidRPr="006904C1">
        <w:rPr>
          <w:rFonts w:cs="Times New Roman"/>
          <w:szCs w:val="24"/>
        </w:rPr>
        <w:t>Программная реализация</w:t>
      </w:r>
      <w:r w:rsidR="00AA16BA">
        <w:rPr>
          <w:rFonts w:cs="Times New Roman"/>
          <w:szCs w:val="24"/>
        </w:rPr>
        <w:t>.</w:t>
      </w:r>
    </w:p>
    <w:p w14:paraId="41279E14" w14:textId="519E2BC9" w:rsidR="00AA16BA" w:rsidRPr="00F9550F" w:rsidRDefault="00AA16BA" w:rsidP="00BC6799">
      <w:pPr>
        <w:rPr>
          <w:rFonts w:cs="Times New Roman"/>
          <w:szCs w:val="24"/>
        </w:rPr>
      </w:pPr>
      <w:r>
        <w:rPr>
          <w:rFonts w:cs="Times New Roman"/>
          <w:szCs w:val="24"/>
        </w:rPr>
        <w:t>5</w:t>
      </w:r>
      <w:r w:rsidR="00CC4111">
        <w:rPr>
          <w:rFonts w:cs="Times New Roman"/>
          <w:szCs w:val="24"/>
        </w:rPr>
        <w:t>.</w:t>
      </w:r>
      <w:r w:rsidR="002A290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</w:t>
      </w:r>
      <w:r w:rsidRPr="006904C1">
        <w:rPr>
          <w:rFonts w:cs="Times New Roman"/>
          <w:szCs w:val="24"/>
        </w:rPr>
        <w:t>естирование программы</w:t>
      </w:r>
      <w:r>
        <w:rPr>
          <w:rFonts w:cs="Times New Roman"/>
          <w:szCs w:val="24"/>
        </w:rPr>
        <w:t>.</w:t>
      </w:r>
    </w:p>
    <w:p w14:paraId="6B1C1B15" w14:textId="3E2B154E" w:rsidR="00AA16BA" w:rsidRPr="00F9550F" w:rsidRDefault="00AA16BA" w:rsidP="00BC6799">
      <w:pPr>
        <w:rPr>
          <w:rFonts w:cs="Times New Roman"/>
          <w:szCs w:val="24"/>
        </w:rPr>
      </w:pPr>
      <w:r>
        <w:rPr>
          <w:rFonts w:cs="Times New Roman"/>
          <w:szCs w:val="24"/>
        </w:rPr>
        <w:t>6</w:t>
      </w:r>
      <w:r w:rsidR="00CC4111">
        <w:rPr>
          <w:rFonts w:cs="Times New Roman"/>
          <w:szCs w:val="24"/>
        </w:rPr>
        <w:t>.</w:t>
      </w:r>
      <w:r w:rsidR="007740C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</w:t>
      </w:r>
      <w:r w:rsidRPr="006904C1">
        <w:rPr>
          <w:rFonts w:cs="Times New Roman"/>
          <w:szCs w:val="24"/>
        </w:rPr>
        <w:t>оработка программы</w:t>
      </w:r>
      <w:r>
        <w:rPr>
          <w:rFonts w:cs="Times New Roman"/>
          <w:szCs w:val="24"/>
        </w:rPr>
        <w:t>.</w:t>
      </w:r>
    </w:p>
    <w:p w14:paraId="7965B5D8" w14:textId="4CFB4866" w:rsidR="00AA16BA" w:rsidRDefault="00AA16BA" w:rsidP="00BC6799">
      <w:pPr>
        <w:rPr>
          <w:rFonts w:cs="Times New Roman"/>
          <w:szCs w:val="24"/>
        </w:rPr>
      </w:pPr>
      <w:r>
        <w:rPr>
          <w:rFonts w:cs="Times New Roman"/>
          <w:szCs w:val="24"/>
        </w:rPr>
        <w:t>7</w:t>
      </w:r>
      <w:r w:rsidR="00CC4111">
        <w:rPr>
          <w:rFonts w:cs="Times New Roman"/>
          <w:szCs w:val="24"/>
        </w:rPr>
        <w:t>.</w:t>
      </w:r>
      <w:r w:rsidR="002A290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</w:t>
      </w:r>
      <w:r w:rsidRPr="006904C1">
        <w:rPr>
          <w:rFonts w:cs="Times New Roman"/>
          <w:szCs w:val="24"/>
        </w:rPr>
        <w:t>одготовка эксплуатационной документации</w:t>
      </w:r>
      <w:r>
        <w:rPr>
          <w:rFonts w:cs="Times New Roman"/>
          <w:szCs w:val="24"/>
        </w:rPr>
        <w:t>.</w:t>
      </w:r>
    </w:p>
    <w:p w14:paraId="7DA73C81" w14:textId="1BA441DD" w:rsidR="00F61A4C" w:rsidRPr="006904C1" w:rsidRDefault="00F61A4C" w:rsidP="00BC6799">
      <w:pPr>
        <w:rPr>
          <w:rFonts w:cs="Times New Roman"/>
          <w:szCs w:val="24"/>
        </w:rPr>
      </w:pPr>
      <w:r>
        <w:rPr>
          <w:rFonts w:cs="Times New Roman"/>
          <w:szCs w:val="24"/>
        </w:rPr>
        <w:t>8. Приемо-сдаточные испытания.</w:t>
      </w:r>
    </w:p>
    <w:bookmarkEnd w:id="43"/>
    <w:p w14:paraId="3182923B" w14:textId="7C1E6965" w:rsidR="00AA16BA" w:rsidRDefault="00BC6799" w:rsidP="009A7F2A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В рамках разработки программного продукта в соответствии с настоящим документом необходимо выполнить перечень работ, представленных в таблице 1. </w:t>
      </w:r>
    </w:p>
    <w:p w14:paraId="091236B9" w14:textId="459FE622" w:rsidR="00387D99" w:rsidRPr="006904C1" w:rsidRDefault="00387D99" w:rsidP="0095481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Таблица 1</w:t>
      </w:r>
      <w:r w:rsidR="00312FC7">
        <w:t xml:space="preserve"> — </w:t>
      </w:r>
      <w:r>
        <w:rPr>
          <w:rFonts w:cs="Times New Roman"/>
          <w:szCs w:val="24"/>
        </w:rPr>
        <w:t>Состав и содержание работ настоящей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723"/>
        <w:gridCol w:w="1671"/>
        <w:gridCol w:w="2268"/>
        <w:gridCol w:w="1978"/>
      </w:tblGrid>
      <w:tr w:rsidR="00BC6799" w:rsidRPr="006904C1" w14:paraId="4DF3CC91" w14:textId="77777777" w:rsidTr="00387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9"/>
        </w:trPr>
        <w:tc>
          <w:tcPr>
            <w:tcW w:w="1555" w:type="dxa"/>
          </w:tcPr>
          <w:p w14:paraId="5AED4C64" w14:textId="5FB9DE09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bookmarkStart w:id="44" w:name="_Hlk196563847"/>
            <w:r w:rsidRPr="006904C1">
              <w:rPr>
                <w:rFonts w:cs="Times New Roman"/>
                <w:szCs w:val="24"/>
              </w:rPr>
              <w:t>Номер этапа</w:t>
            </w:r>
          </w:p>
        </w:tc>
        <w:tc>
          <w:tcPr>
            <w:tcW w:w="2723" w:type="dxa"/>
          </w:tcPr>
          <w:p w14:paraId="5C986EDE" w14:textId="79A93B5A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Наименование этапа</w:t>
            </w:r>
          </w:p>
        </w:tc>
        <w:tc>
          <w:tcPr>
            <w:tcW w:w="1671" w:type="dxa"/>
          </w:tcPr>
          <w:p w14:paraId="5EE232FB" w14:textId="24172105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Длительность этапа</w:t>
            </w:r>
          </w:p>
        </w:tc>
        <w:tc>
          <w:tcPr>
            <w:tcW w:w="2268" w:type="dxa"/>
          </w:tcPr>
          <w:p w14:paraId="26CABC73" w14:textId="2263FAAB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Состав работ</w:t>
            </w:r>
          </w:p>
        </w:tc>
        <w:tc>
          <w:tcPr>
            <w:tcW w:w="1978" w:type="dxa"/>
          </w:tcPr>
          <w:p w14:paraId="4AAC4585" w14:textId="42BD0B32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Результат</w:t>
            </w:r>
          </w:p>
        </w:tc>
      </w:tr>
      <w:tr w:rsidR="00BC6799" w:rsidRPr="006904C1" w14:paraId="5764D268" w14:textId="77777777" w:rsidTr="00387D99">
        <w:trPr>
          <w:trHeight w:val="1725"/>
        </w:trPr>
        <w:tc>
          <w:tcPr>
            <w:tcW w:w="1555" w:type="dxa"/>
          </w:tcPr>
          <w:p w14:paraId="1CFBBAEF" w14:textId="342F6CC2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1</w:t>
            </w:r>
          </w:p>
        </w:tc>
        <w:tc>
          <w:tcPr>
            <w:tcW w:w="2723" w:type="dxa"/>
          </w:tcPr>
          <w:p w14:paraId="003F17A7" w14:textId="66189DAD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Техническое задание</w:t>
            </w:r>
          </w:p>
        </w:tc>
        <w:tc>
          <w:tcPr>
            <w:tcW w:w="1671" w:type="dxa"/>
          </w:tcPr>
          <w:p w14:paraId="0F7B1752" w14:textId="6F2C3289" w:rsidR="00BC6799" w:rsidRPr="006904C1" w:rsidRDefault="00EF3BFF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  <w:lang w:val="en-US"/>
              </w:rPr>
              <w:t xml:space="preserve">2 </w:t>
            </w:r>
            <w:r w:rsidRPr="006904C1">
              <w:rPr>
                <w:rFonts w:cs="Times New Roman"/>
                <w:szCs w:val="24"/>
              </w:rPr>
              <w:t>недели</w:t>
            </w:r>
          </w:p>
        </w:tc>
        <w:tc>
          <w:tcPr>
            <w:tcW w:w="2268" w:type="dxa"/>
          </w:tcPr>
          <w:p w14:paraId="003A5A5E" w14:textId="5D04DF1A" w:rsidR="00BC6799" w:rsidRPr="006904C1" w:rsidRDefault="006904C1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1978" w:type="dxa"/>
          </w:tcPr>
          <w:p w14:paraId="59A9851F" w14:textId="1CC2E6D6" w:rsidR="00BC6799" w:rsidRPr="006904C1" w:rsidRDefault="009A7F2A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</w:t>
            </w:r>
            <w:r w:rsidR="00F84720" w:rsidRPr="00F84720">
              <w:rPr>
                <w:rFonts w:cs="Times New Roman"/>
                <w:szCs w:val="24"/>
              </w:rPr>
              <w:t>ехническое задание</w:t>
            </w:r>
          </w:p>
        </w:tc>
      </w:tr>
      <w:tr w:rsidR="00BC6799" w:rsidRPr="006904C1" w14:paraId="5ACC4E4C" w14:textId="77777777" w:rsidTr="00387D99">
        <w:tc>
          <w:tcPr>
            <w:tcW w:w="1555" w:type="dxa"/>
          </w:tcPr>
          <w:p w14:paraId="51E8B98B" w14:textId="1A6C1F1A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2</w:t>
            </w:r>
          </w:p>
        </w:tc>
        <w:tc>
          <w:tcPr>
            <w:tcW w:w="2723" w:type="dxa"/>
          </w:tcPr>
          <w:p w14:paraId="6822FA90" w14:textId="53D4306A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Настройка рабочего окружения</w:t>
            </w:r>
          </w:p>
        </w:tc>
        <w:tc>
          <w:tcPr>
            <w:tcW w:w="1671" w:type="dxa"/>
          </w:tcPr>
          <w:p w14:paraId="20F343D3" w14:textId="5F8E7070" w:rsidR="00BC6799" w:rsidRPr="006904C1" w:rsidRDefault="00EF3BFF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1 неделя</w:t>
            </w:r>
          </w:p>
        </w:tc>
        <w:tc>
          <w:tcPr>
            <w:tcW w:w="2268" w:type="dxa"/>
          </w:tcPr>
          <w:p w14:paraId="2F7DC381" w14:textId="1A3F0210" w:rsidR="00BC6799" w:rsidRPr="006904C1" w:rsidRDefault="006904C1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Подготовка и настройка рабочего окружения</w:t>
            </w:r>
          </w:p>
        </w:tc>
        <w:tc>
          <w:tcPr>
            <w:tcW w:w="1978" w:type="dxa"/>
          </w:tcPr>
          <w:p w14:paraId="06C1FB24" w14:textId="7A782B6C" w:rsidR="00BC6799" w:rsidRPr="006904C1" w:rsidRDefault="00F84720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F84720">
              <w:rPr>
                <w:rFonts w:cs="Times New Roman"/>
                <w:szCs w:val="24"/>
              </w:rPr>
              <w:t>Готовое рабочее место для написания кода</w:t>
            </w:r>
          </w:p>
        </w:tc>
      </w:tr>
      <w:tr w:rsidR="00BC6799" w:rsidRPr="006904C1" w14:paraId="214D02F6" w14:textId="77777777" w:rsidTr="00387D99">
        <w:tc>
          <w:tcPr>
            <w:tcW w:w="1555" w:type="dxa"/>
          </w:tcPr>
          <w:p w14:paraId="6AE4989E" w14:textId="40F1ED01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3</w:t>
            </w:r>
          </w:p>
        </w:tc>
        <w:tc>
          <w:tcPr>
            <w:tcW w:w="2723" w:type="dxa"/>
          </w:tcPr>
          <w:p w14:paraId="5EBFCB86" w14:textId="73AC2A04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 xml:space="preserve">Проектирование </w:t>
            </w:r>
          </w:p>
        </w:tc>
        <w:tc>
          <w:tcPr>
            <w:tcW w:w="1671" w:type="dxa"/>
          </w:tcPr>
          <w:p w14:paraId="7EEFC3B2" w14:textId="7D667797" w:rsidR="00BC6799" w:rsidRPr="006904C1" w:rsidRDefault="00F61A4C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EF3BFF" w:rsidRPr="006904C1">
              <w:rPr>
                <w:rFonts w:cs="Times New Roman"/>
                <w:szCs w:val="24"/>
              </w:rPr>
              <w:t xml:space="preserve"> недели</w:t>
            </w:r>
          </w:p>
        </w:tc>
        <w:tc>
          <w:tcPr>
            <w:tcW w:w="2268" w:type="dxa"/>
          </w:tcPr>
          <w:p w14:paraId="4F3372B5" w14:textId="118973DB" w:rsidR="00BC6799" w:rsidRPr="006904C1" w:rsidRDefault="006904C1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Разработка и утверждение структуры ПО</w:t>
            </w:r>
          </w:p>
        </w:tc>
        <w:tc>
          <w:tcPr>
            <w:tcW w:w="1978" w:type="dxa"/>
          </w:tcPr>
          <w:p w14:paraId="03C46B17" w14:textId="7F603770" w:rsidR="00BC6799" w:rsidRPr="006904C1" w:rsidRDefault="00F84720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F84720">
              <w:rPr>
                <w:rFonts w:cs="Times New Roman"/>
                <w:szCs w:val="24"/>
              </w:rPr>
              <w:t>Разработанная и утвержденная структура ПО</w:t>
            </w:r>
          </w:p>
        </w:tc>
      </w:tr>
      <w:tr w:rsidR="00BC6799" w:rsidRPr="006904C1" w14:paraId="39E7CD30" w14:textId="77777777" w:rsidTr="00387D99">
        <w:tc>
          <w:tcPr>
            <w:tcW w:w="1555" w:type="dxa"/>
          </w:tcPr>
          <w:p w14:paraId="22775449" w14:textId="1C1E20EC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4</w:t>
            </w:r>
          </w:p>
        </w:tc>
        <w:tc>
          <w:tcPr>
            <w:tcW w:w="2723" w:type="dxa"/>
          </w:tcPr>
          <w:p w14:paraId="56E941D8" w14:textId="03FABF6E" w:rsidR="00BC6799" w:rsidRPr="006904C1" w:rsidRDefault="00BC6799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Программная реализация</w:t>
            </w:r>
          </w:p>
        </w:tc>
        <w:tc>
          <w:tcPr>
            <w:tcW w:w="1671" w:type="dxa"/>
          </w:tcPr>
          <w:p w14:paraId="4D8FE6B1" w14:textId="3FA21F3C" w:rsidR="00BC6799" w:rsidRPr="006904C1" w:rsidRDefault="00EF3BFF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4 недели</w:t>
            </w:r>
          </w:p>
        </w:tc>
        <w:tc>
          <w:tcPr>
            <w:tcW w:w="2268" w:type="dxa"/>
          </w:tcPr>
          <w:p w14:paraId="2491EB5F" w14:textId="655B4E51" w:rsidR="00BC6799" w:rsidRPr="006904C1" w:rsidRDefault="006904C1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Написание кода программы в соответствии с техническим заданием</w:t>
            </w:r>
          </w:p>
        </w:tc>
        <w:tc>
          <w:tcPr>
            <w:tcW w:w="1978" w:type="dxa"/>
          </w:tcPr>
          <w:p w14:paraId="0CFF518A" w14:textId="3B202918" w:rsidR="00BC6799" w:rsidRPr="006904C1" w:rsidRDefault="00F84720" w:rsidP="00F8472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F84720">
              <w:rPr>
                <w:rFonts w:cs="Times New Roman"/>
                <w:szCs w:val="24"/>
              </w:rPr>
              <w:t>Программа, выполненная в соответствии с техническим заданием</w:t>
            </w:r>
          </w:p>
        </w:tc>
      </w:tr>
      <w:bookmarkEnd w:id="44"/>
    </w:tbl>
    <w:p w14:paraId="086196E8" w14:textId="77777777" w:rsidR="00F84720" w:rsidRDefault="00F84720" w:rsidP="00EF3BFF">
      <w:pPr>
        <w:ind w:firstLine="0"/>
        <w:jc w:val="center"/>
        <w:rPr>
          <w:rFonts w:cs="Times New Roman"/>
          <w:szCs w:val="24"/>
        </w:rPr>
      </w:pPr>
    </w:p>
    <w:p w14:paraId="619A5B28" w14:textId="77777777" w:rsidR="00387D99" w:rsidRDefault="00387D99" w:rsidP="00387D99">
      <w:pPr>
        <w:ind w:firstLine="0"/>
        <w:jc w:val="left"/>
        <w:rPr>
          <w:rFonts w:cs="Times New Roman"/>
          <w:szCs w:val="24"/>
        </w:rPr>
      </w:pPr>
    </w:p>
    <w:p w14:paraId="6DE28308" w14:textId="77777777" w:rsidR="00387D99" w:rsidRDefault="00387D99" w:rsidP="00387D99">
      <w:pPr>
        <w:ind w:firstLine="0"/>
        <w:jc w:val="left"/>
        <w:rPr>
          <w:rFonts w:cs="Times New Roman"/>
          <w:szCs w:val="24"/>
        </w:rPr>
      </w:pPr>
    </w:p>
    <w:p w14:paraId="5D46ABA1" w14:textId="77777777" w:rsidR="009A7F2A" w:rsidRDefault="009A7F2A" w:rsidP="00387D99">
      <w:pPr>
        <w:ind w:firstLine="0"/>
        <w:jc w:val="left"/>
        <w:rPr>
          <w:rFonts w:cs="Times New Roman"/>
          <w:szCs w:val="24"/>
        </w:rPr>
      </w:pPr>
    </w:p>
    <w:p w14:paraId="7217A06B" w14:textId="77777777" w:rsidR="009A7F2A" w:rsidRDefault="009A7F2A" w:rsidP="00387D99">
      <w:pPr>
        <w:ind w:firstLine="0"/>
        <w:jc w:val="left"/>
        <w:rPr>
          <w:rFonts w:cs="Times New Roman"/>
          <w:szCs w:val="24"/>
        </w:rPr>
      </w:pPr>
    </w:p>
    <w:p w14:paraId="4B6FA914" w14:textId="1D3A534C" w:rsidR="00387D99" w:rsidRDefault="00387D99" w:rsidP="00387D9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1701"/>
        <w:gridCol w:w="2214"/>
        <w:gridCol w:w="2032"/>
      </w:tblGrid>
      <w:tr w:rsidR="003962AC" w14:paraId="45260970" w14:textId="77777777" w:rsidTr="00387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C24D3AA" w14:textId="64F28F37" w:rsidR="003962AC" w:rsidRPr="006904C1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bookmarkStart w:id="45" w:name="_Hlk196563896"/>
            <w:r w:rsidRPr="006904C1">
              <w:rPr>
                <w:rFonts w:cs="Times New Roman"/>
                <w:szCs w:val="24"/>
              </w:rPr>
              <w:t>5</w:t>
            </w:r>
          </w:p>
        </w:tc>
        <w:tc>
          <w:tcPr>
            <w:tcW w:w="2693" w:type="dxa"/>
          </w:tcPr>
          <w:p w14:paraId="4BD8DD86" w14:textId="486D1742" w:rsidR="003962AC" w:rsidRPr="006904C1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Тестирование программы</w:t>
            </w:r>
          </w:p>
        </w:tc>
        <w:tc>
          <w:tcPr>
            <w:tcW w:w="1701" w:type="dxa"/>
          </w:tcPr>
          <w:p w14:paraId="59B7436E" w14:textId="1C22167F" w:rsidR="003962AC" w:rsidRPr="006904C1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1 неделя</w:t>
            </w:r>
          </w:p>
        </w:tc>
        <w:tc>
          <w:tcPr>
            <w:tcW w:w="2214" w:type="dxa"/>
          </w:tcPr>
          <w:p w14:paraId="66A2C66C" w14:textId="62C5BF9B" w:rsidR="003962AC" w:rsidRPr="006904C1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Тестирование программы в соответствии с методикой испытаний</w:t>
            </w:r>
          </w:p>
        </w:tc>
        <w:tc>
          <w:tcPr>
            <w:tcW w:w="2032" w:type="dxa"/>
          </w:tcPr>
          <w:p w14:paraId="0DA319EB" w14:textId="60A9305C" w:rsidR="003962AC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F84720">
              <w:rPr>
                <w:rFonts w:cs="Times New Roman"/>
                <w:szCs w:val="24"/>
              </w:rPr>
              <w:t>Список ошибок в работе программы</w:t>
            </w:r>
            <w:r w:rsidR="003562CE">
              <w:rPr>
                <w:rFonts w:cs="Times New Roman"/>
                <w:szCs w:val="24"/>
              </w:rPr>
              <w:t>, ПМИ</w:t>
            </w:r>
          </w:p>
        </w:tc>
      </w:tr>
      <w:tr w:rsidR="003962AC" w14:paraId="4C3ABF6C" w14:textId="77777777" w:rsidTr="00387D99">
        <w:tc>
          <w:tcPr>
            <w:tcW w:w="1555" w:type="dxa"/>
          </w:tcPr>
          <w:p w14:paraId="4355AA98" w14:textId="77777777" w:rsidR="003962AC" w:rsidRPr="006904C1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6</w:t>
            </w:r>
          </w:p>
          <w:p w14:paraId="5BE57B7F" w14:textId="77777777" w:rsidR="003962AC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693" w:type="dxa"/>
          </w:tcPr>
          <w:p w14:paraId="0DBF9D7E" w14:textId="487E56B2" w:rsidR="003962AC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Доработка программы</w:t>
            </w:r>
          </w:p>
        </w:tc>
        <w:tc>
          <w:tcPr>
            <w:tcW w:w="1701" w:type="dxa"/>
          </w:tcPr>
          <w:p w14:paraId="0B09A2E6" w14:textId="31D0BD76" w:rsidR="003962AC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2 недели</w:t>
            </w:r>
          </w:p>
        </w:tc>
        <w:tc>
          <w:tcPr>
            <w:tcW w:w="2214" w:type="dxa"/>
          </w:tcPr>
          <w:p w14:paraId="0BBB06E8" w14:textId="300126B1" w:rsidR="003962AC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Исправление недочетов, обнаруженных на прошлом этапе</w:t>
            </w:r>
          </w:p>
        </w:tc>
        <w:tc>
          <w:tcPr>
            <w:tcW w:w="2032" w:type="dxa"/>
          </w:tcPr>
          <w:p w14:paraId="2104B259" w14:textId="75703422" w:rsidR="003962AC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Листиннг</w:t>
            </w:r>
            <w:proofErr w:type="spellEnd"/>
            <w:r>
              <w:rPr>
                <w:rFonts w:cs="Times New Roman"/>
                <w:szCs w:val="24"/>
              </w:rPr>
              <w:t xml:space="preserve"> п</w:t>
            </w:r>
            <w:r w:rsidRPr="00F84720">
              <w:rPr>
                <w:rFonts w:cs="Times New Roman"/>
                <w:szCs w:val="24"/>
              </w:rPr>
              <w:t>рограмм</w:t>
            </w:r>
            <w:r>
              <w:rPr>
                <w:rFonts w:cs="Times New Roman"/>
                <w:szCs w:val="24"/>
              </w:rPr>
              <w:t>ы</w:t>
            </w:r>
            <w:r w:rsidRPr="00F84720">
              <w:rPr>
                <w:rFonts w:cs="Times New Roman"/>
                <w:szCs w:val="24"/>
              </w:rPr>
              <w:t>, с устраненными ошибками и недочетами</w:t>
            </w:r>
          </w:p>
        </w:tc>
      </w:tr>
      <w:tr w:rsidR="003962AC" w14:paraId="2208894B" w14:textId="77777777" w:rsidTr="00387D99">
        <w:tc>
          <w:tcPr>
            <w:tcW w:w="1555" w:type="dxa"/>
          </w:tcPr>
          <w:p w14:paraId="04CE69D4" w14:textId="35136710" w:rsidR="003962AC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7</w:t>
            </w:r>
          </w:p>
        </w:tc>
        <w:tc>
          <w:tcPr>
            <w:tcW w:w="2693" w:type="dxa"/>
          </w:tcPr>
          <w:p w14:paraId="7DBEAA73" w14:textId="44658E54" w:rsidR="003962AC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Подготовка эксплуатационной документации</w:t>
            </w:r>
          </w:p>
        </w:tc>
        <w:tc>
          <w:tcPr>
            <w:tcW w:w="1701" w:type="dxa"/>
          </w:tcPr>
          <w:p w14:paraId="169E0613" w14:textId="07120B3B" w:rsidR="003962AC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6904C1">
              <w:rPr>
                <w:rFonts w:cs="Times New Roman"/>
                <w:szCs w:val="24"/>
              </w:rPr>
              <w:t>2 недели</w:t>
            </w:r>
          </w:p>
        </w:tc>
        <w:tc>
          <w:tcPr>
            <w:tcW w:w="2214" w:type="dxa"/>
          </w:tcPr>
          <w:p w14:paraId="475BC9F7" w14:textId="5A457A53" w:rsidR="003962AC" w:rsidRDefault="003962A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2A290B">
              <w:rPr>
                <w:rFonts w:cs="Times New Roman"/>
                <w:szCs w:val="24"/>
              </w:rPr>
              <w:t>Разработка руководства пользователя</w:t>
            </w:r>
          </w:p>
        </w:tc>
        <w:tc>
          <w:tcPr>
            <w:tcW w:w="2032" w:type="dxa"/>
          </w:tcPr>
          <w:p w14:paraId="275FD203" w14:textId="0C470298" w:rsidR="003962AC" w:rsidRDefault="001513E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Руководство пользователя</w:t>
            </w:r>
          </w:p>
        </w:tc>
      </w:tr>
      <w:tr w:rsidR="00F61A4C" w14:paraId="7BF3238E" w14:textId="77777777" w:rsidTr="00387D99">
        <w:tc>
          <w:tcPr>
            <w:tcW w:w="1555" w:type="dxa"/>
          </w:tcPr>
          <w:p w14:paraId="38B100DA" w14:textId="39A7FCC4" w:rsidR="00F61A4C" w:rsidRPr="006904C1" w:rsidRDefault="00F61A4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693" w:type="dxa"/>
          </w:tcPr>
          <w:p w14:paraId="797A6F3A" w14:textId="1E6CA341" w:rsidR="00F61A4C" w:rsidRPr="006904C1" w:rsidRDefault="00F61A4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Приемо-сдаточные испытания</w:t>
            </w:r>
          </w:p>
        </w:tc>
        <w:tc>
          <w:tcPr>
            <w:tcW w:w="1701" w:type="dxa"/>
          </w:tcPr>
          <w:p w14:paraId="690A0193" w14:textId="08C75362" w:rsidR="00F61A4C" w:rsidRPr="006904C1" w:rsidRDefault="00F61A4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неделя</w:t>
            </w:r>
          </w:p>
        </w:tc>
        <w:tc>
          <w:tcPr>
            <w:tcW w:w="2214" w:type="dxa"/>
          </w:tcPr>
          <w:p w14:paraId="3FEB47D5" w14:textId="7A306EF1" w:rsidR="00F61A4C" w:rsidRPr="002A290B" w:rsidRDefault="00F61A4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соответствия программы требованиям технического задания и проведения приемо-сдаточных испытаний</w:t>
            </w:r>
          </w:p>
        </w:tc>
        <w:tc>
          <w:tcPr>
            <w:tcW w:w="2032" w:type="dxa"/>
          </w:tcPr>
          <w:p w14:paraId="402F91A4" w14:textId="28AC5B90" w:rsidR="00F61A4C" w:rsidRDefault="00F61A4C" w:rsidP="003962AC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Акт сдачи приема сдаточных испытаний</w:t>
            </w:r>
          </w:p>
        </w:tc>
      </w:tr>
    </w:tbl>
    <w:p w14:paraId="45E2D765" w14:textId="77777777" w:rsidR="00F84720" w:rsidRPr="006904C1" w:rsidRDefault="00F84720" w:rsidP="00EF3BFF">
      <w:pPr>
        <w:ind w:firstLine="0"/>
        <w:jc w:val="center"/>
        <w:rPr>
          <w:rFonts w:cs="Times New Roman"/>
          <w:szCs w:val="24"/>
        </w:rPr>
      </w:pPr>
    </w:p>
    <w:p w14:paraId="7E2B9E48" w14:textId="5658A605" w:rsidR="008F6FA6" w:rsidRPr="006904C1" w:rsidRDefault="008F6FA6" w:rsidP="00597BAF">
      <w:pPr>
        <w:pStyle w:val="1"/>
        <w:spacing w:after="240"/>
        <w:rPr>
          <w:szCs w:val="24"/>
        </w:rPr>
      </w:pPr>
      <w:bookmarkStart w:id="46" w:name="_Toc196535685"/>
      <w:bookmarkEnd w:id="45"/>
      <w:r w:rsidRPr="006904C1">
        <w:rPr>
          <w:szCs w:val="24"/>
        </w:rPr>
        <w:lastRenderedPageBreak/>
        <w:t>Требования к документированию</w:t>
      </w:r>
      <w:bookmarkEnd w:id="2"/>
      <w:bookmarkEnd w:id="3"/>
      <w:bookmarkEnd w:id="46"/>
    </w:p>
    <w:p w14:paraId="7F84B2A4" w14:textId="77777777" w:rsidR="00510784" w:rsidRDefault="00F31613" w:rsidP="00F31613">
      <w:pPr>
        <w:rPr>
          <w:rFonts w:cs="Times New Roman"/>
          <w:szCs w:val="24"/>
        </w:rPr>
      </w:pPr>
      <w:r w:rsidRPr="006904C1">
        <w:rPr>
          <w:rFonts w:cs="Times New Roman"/>
          <w:szCs w:val="24"/>
        </w:rPr>
        <w:t xml:space="preserve">Состав программной документации должен включать в себя: </w:t>
      </w:r>
    </w:p>
    <w:p w14:paraId="78EE4C65" w14:textId="2D691AB1" w:rsidR="00510784" w:rsidRPr="00510784" w:rsidRDefault="00234675" w:rsidP="00510784">
      <w:pPr>
        <w:pStyle w:val="a4"/>
        <w:numPr>
          <w:ilvl w:val="0"/>
          <w:numId w:val="24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т</w:t>
      </w:r>
      <w:r w:rsidR="00510784" w:rsidRPr="00510784">
        <w:rPr>
          <w:rFonts w:cs="Times New Roman"/>
          <w:szCs w:val="24"/>
        </w:rPr>
        <w:t>ехническое задание (ТЗ</w:t>
      </w:r>
      <w:r w:rsidR="00510784">
        <w:rPr>
          <w:rFonts w:cs="Times New Roman"/>
          <w:szCs w:val="24"/>
        </w:rPr>
        <w:t>)</w:t>
      </w:r>
      <w:r w:rsidR="00312FC7">
        <w:t xml:space="preserve"> — </w:t>
      </w:r>
      <w:r w:rsidR="00510784" w:rsidRPr="00510784">
        <w:rPr>
          <w:rFonts w:cs="Times New Roman"/>
          <w:szCs w:val="24"/>
        </w:rPr>
        <w:t>документ, содержащий требования к разработке проекта, его цель, задачи, информацию об исполнителях и заказчиках, сроки и назначение. ТЗ также включает описание предметной области проекта, основные определения и требования к результатам работы, порядку их сдачи и приемки;</w:t>
      </w:r>
    </w:p>
    <w:p w14:paraId="50B1BED9" w14:textId="2BD48811" w:rsidR="00510784" w:rsidRPr="00510784" w:rsidRDefault="008E5F62" w:rsidP="00510784">
      <w:pPr>
        <w:pStyle w:val="a4"/>
        <w:numPr>
          <w:ilvl w:val="0"/>
          <w:numId w:val="24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="00510784" w:rsidRPr="00510784">
        <w:rPr>
          <w:rFonts w:cs="Times New Roman"/>
          <w:szCs w:val="24"/>
        </w:rPr>
        <w:t xml:space="preserve">уководство пользователя </w:t>
      </w:r>
      <w:r w:rsidR="00996194">
        <w:rPr>
          <w:rFonts w:cs="Times New Roman"/>
          <w:szCs w:val="24"/>
        </w:rPr>
        <w:softHyphen/>
      </w:r>
      <w:r w:rsidR="00996194">
        <w:rPr>
          <w:rFonts w:cs="Times New Roman"/>
          <w:szCs w:val="24"/>
        </w:rPr>
        <w:softHyphen/>
      </w:r>
      <w:r w:rsidR="00996194">
        <w:rPr>
          <w:rFonts w:cs="Times New Roman"/>
          <w:szCs w:val="24"/>
        </w:rPr>
        <w:softHyphen/>
        <w:t>—</w:t>
      </w:r>
      <w:r w:rsidR="00510784" w:rsidRPr="00510784">
        <w:rPr>
          <w:rFonts w:cs="Times New Roman"/>
          <w:szCs w:val="24"/>
        </w:rPr>
        <w:t xml:space="preserve"> документ, содержащий описание функций программы;</w:t>
      </w:r>
    </w:p>
    <w:p w14:paraId="4DF35B01" w14:textId="02892735" w:rsidR="00510784" w:rsidRPr="00510784" w:rsidRDefault="008E5F62" w:rsidP="00510784">
      <w:pPr>
        <w:pStyle w:val="a4"/>
        <w:numPr>
          <w:ilvl w:val="0"/>
          <w:numId w:val="24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510784" w:rsidRPr="00510784">
        <w:rPr>
          <w:rFonts w:cs="Times New Roman"/>
          <w:szCs w:val="24"/>
        </w:rPr>
        <w:t xml:space="preserve">тчет по учебной практике </w:t>
      </w:r>
      <w:r w:rsidR="00996194">
        <w:rPr>
          <w:rFonts w:cs="Times New Roman"/>
          <w:szCs w:val="24"/>
        </w:rPr>
        <w:t>—</w:t>
      </w:r>
      <w:r w:rsidR="00510784" w:rsidRPr="00510784">
        <w:rPr>
          <w:rFonts w:cs="Times New Roman"/>
          <w:szCs w:val="24"/>
        </w:rPr>
        <w:t xml:space="preserve"> документ, содержащий описание результатов выполненных работ в процессе разработки;</w:t>
      </w:r>
    </w:p>
    <w:p w14:paraId="2DF4C7AA" w14:textId="5AB1A826" w:rsidR="00236EA8" w:rsidRDefault="008E5F62" w:rsidP="00236EA8">
      <w:pPr>
        <w:pStyle w:val="a4"/>
        <w:numPr>
          <w:ilvl w:val="0"/>
          <w:numId w:val="24"/>
        </w:numPr>
        <w:ind w:left="0" w:firstLine="851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="00510784" w:rsidRPr="00510784">
        <w:rPr>
          <w:rFonts w:cs="Times New Roman"/>
          <w:szCs w:val="24"/>
        </w:rPr>
        <w:t xml:space="preserve">рограмма и методика испытаний </w:t>
      </w:r>
      <w:r w:rsidR="00996194">
        <w:rPr>
          <w:rFonts w:cs="Times New Roman"/>
          <w:szCs w:val="24"/>
        </w:rPr>
        <w:t>—</w:t>
      </w:r>
      <w:r w:rsidR="00510784" w:rsidRPr="00510784">
        <w:rPr>
          <w:rFonts w:cs="Times New Roman"/>
          <w:szCs w:val="24"/>
        </w:rPr>
        <w:t xml:space="preserve"> документ, предназначенный для проверки выполнения функций программы, а также проверки соответствия требованиям технического задания.</w:t>
      </w:r>
    </w:p>
    <w:p w14:paraId="4E50CE43" w14:textId="3713565A" w:rsidR="00236EA8" w:rsidRPr="002A290B" w:rsidRDefault="00236EA8" w:rsidP="00F4021D">
      <w:pPr>
        <w:pStyle w:val="a4"/>
        <w:ind w:firstLine="851"/>
        <w:rPr>
          <w:rFonts w:cs="Times New Roman"/>
          <w:szCs w:val="24"/>
        </w:rPr>
      </w:pPr>
      <w:bookmarkStart w:id="47" w:name="_Hlk196563973"/>
      <w:r>
        <w:t>Все вышеперечисленные документы должны быть написаны с учетом требований:</w:t>
      </w:r>
      <w:bookmarkStart w:id="48" w:name="_Hlk192682613"/>
      <w:r>
        <w:t xml:space="preserve"> СТП </w:t>
      </w:r>
      <w:proofErr w:type="spellStart"/>
      <w:r>
        <w:t>ВятГУ</w:t>
      </w:r>
      <w:proofErr w:type="spellEnd"/>
      <w:r>
        <w:t xml:space="preserve"> 101-2004, ГОСТ 34.602-2020, </w:t>
      </w:r>
      <w:r w:rsidRPr="006F2133">
        <w:t>ГОСТ 19.101-2024</w:t>
      </w:r>
      <w:r>
        <w:t xml:space="preserve">, </w:t>
      </w:r>
      <w:r w:rsidRPr="00B071CD">
        <w:t>ГОСТ Р 51583-2014</w:t>
      </w:r>
      <w:r>
        <w:t xml:space="preserve">, </w:t>
      </w:r>
      <w:r w:rsidRPr="00D469E7">
        <w:t>ГОСТ Р 27.301-2011</w:t>
      </w:r>
      <w:r>
        <w:t xml:space="preserve">, </w:t>
      </w:r>
      <w:r w:rsidRPr="00D469E7">
        <w:t xml:space="preserve">ГОСТ </w:t>
      </w:r>
      <w:r w:rsidR="00694C22">
        <w:t>7</w:t>
      </w:r>
      <w:r w:rsidRPr="00D469E7">
        <w:t>.</w:t>
      </w:r>
      <w:r w:rsidR="00694C22">
        <w:t>3</w:t>
      </w:r>
      <w:r w:rsidRPr="00D469E7">
        <w:t>2-</w:t>
      </w:r>
      <w:r>
        <w:t>20</w:t>
      </w:r>
      <w:r w:rsidR="00694C22">
        <w:t>17</w:t>
      </w:r>
      <w:r>
        <w:t xml:space="preserve">, </w:t>
      </w:r>
      <w:r w:rsidRPr="00691EF0">
        <w:t>Статья 12</w:t>
      </w:r>
      <w:r>
        <w:t>61</w:t>
      </w:r>
      <w:r w:rsidRPr="00691EF0">
        <w:t xml:space="preserve"> ГК РФ</w:t>
      </w:r>
      <w:r>
        <w:t>, Статья 1266 ГК РФ.</w:t>
      </w:r>
      <w:bookmarkEnd w:id="48"/>
    </w:p>
    <w:p w14:paraId="23DED92A" w14:textId="031807DF" w:rsidR="000A7D14" w:rsidRPr="006904C1" w:rsidRDefault="000A7D14" w:rsidP="00597BAF">
      <w:pPr>
        <w:pStyle w:val="1"/>
        <w:spacing w:after="240"/>
        <w:rPr>
          <w:szCs w:val="24"/>
        </w:rPr>
      </w:pPr>
      <w:bookmarkStart w:id="49" w:name="_Toc196535686"/>
      <w:bookmarkStart w:id="50" w:name="_Hlk195824624"/>
      <w:bookmarkEnd w:id="47"/>
      <w:r w:rsidRPr="006904C1">
        <w:rPr>
          <w:szCs w:val="24"/>
        </w:rPr>
        <w:lastRenderedPageBreak/>
        <w:t xml:space="preserve">Требования к </w:t>
      </w:r>
      <w:r>
        <w:rPr>
          <w:szCs w:val="24"/>
        </w:rPr>
        <w:t>приемо-сдаточным процедурам</w:t>
      </w:r>
      <w:bookmarkEnd w:id="49"/>
    </w:p>
    <w:p w14:paraId="16DF55FC" w14:textId="6DF7FC3F" w:rsidR="009F2F14" w:rsidRDefault="000A7D14" w:rsidP="00597BAF">
      <w:pPr>
        <w:rPr>
          <w:rFonts w:cs="Times New Roman"/>
          <w:szCs w:val="24"/>
        </w:rPr>
      </w:pPr>
      <w:r w:rsidRPr="000A7D14">
        <w:rPr>
          <w:rFonts w:cs="Times New Roman"/>
          <w:szCs w:val="24"/>
        </w:rPr>
        <w:t xml:space="preserve">Согласно установленным процедурам, во время процесса приемки проекта автор проекта, являющийся разработчиком, представляет свою работу перед комиссией в специальной аудитории, оснащенной необходимым оборудованием. Перед началом презентации разработчик передает документацию приемо-сдаточной комиссии для проверки, после чего начинает свое выступление. Время, отведенное для представления проекта, составляет примерно </w:t>
      </w:r>
      <w:r w:rsidR="003279C8" w:rsidRPr="000A7D14">
        <w:rPr>
          <w:rFonts w:cs="Times New Roman"/>
          <w:szCs w:val="24"/>
        </w:rPr>
        <w:t>3–4</w:t>
      </w:r>
      <w:r w:rsidR="003279C8">
        <w:rPr>
          <w:rFonts w:cs="Times New Roman"/>
          <w:szCs w:val="24"/>
        </w:rPr>
        <w:t xml:space="preserve"> </w:t>
      </w:r>
      <w:r w:rsidRPr="000A7D14">
        <w:rPr>
          <w:rFonts w:cs="Times New Roman"/>
          <w:szCs w:val="24"/>
        </w:rPr>
        <w:t>минуты. В рамках этой формы приемки проекта разработчик должен продемонстрировать полное понимание основных аспектов своей работы и быть готовым обсуждать любые вопросы, которые могут возникнуть у членов приемо-сдаточной комиссии.</w:t>
      </w:r>
    </w:p>
    <w:p w14:paraId="5193357F" w14:textId="77777777" w:rsidR="0014442C" w:rsidRDefault="0014442C" w:rsidP="001513EC">
      <w:r>
        <w:t xml:space="preserve">Испытания проводятся комиссией, в состав которой входят представители заказчика: </w:t>
      </w:r>
    </w:p>
    <w:p w14:paraId="17782E71" w14:textId="27A9CABB" w:rsidR="0014442C" w:rsidRDefault="0014442C" w:rsidP="0014442C">
      <w:pPr>
        <w:pStyle w:val="a4"/>
        <w:numPr>
          <w:ilvl w:val="0"/>
          <w:numId w:val="41"/>
        </w:numPr>
        <w:ind w:left="0" w:firstLine="851"/>
      </w:pPr>
      <w:r>
        <w:t xml:space="preserve">Чистяков </w:t>
      </w:r>
      <w:proofErr w:type="gramStart"/>
      <w:r w:rsidR="00F678FD">
        <w:t>Г.А</w:t>
      </w:r>
      <w:r w:rsidR="00A94468">
        <w:t>.</w:t>
      </w:r>
      <w:proofErr w:type="gramEnd"/>
      <w:r>
        <w:t xml:space="preserve"> — руководитель образовательной программы 09.02.07 Информационные системы и программирование;</w:t>
      </w:r>
    </w:p>
    <w:p w14:paraId="789A6EB4" w14:textId="65707E4A" w:rsidR="0014442C" w:rsidRDefault="0014442C" w:rsidP="0014442C">
      <w:pPr>
        <w:pStyle w:val="a4"/>
        <w:numPr>
          <w:ilvl w:val="0"/>
          <w:numId w:val="41"/>
        </w:numPr>
        <w:ind w:left="0" w:firstLine="851"/>
      </w:pPr>
      <w:r>
        <w:t xml:space="preserve">Жукова </w:t>
      </w:r>
      <w:proofErr w:type="gramStart"/>
      <w:r w:rsidR="00F678FD">
        <w:t>М.Н</w:t>
      </w:r>
      <w:r w:rsidR="00A94468">
        <w:t>.</w:t>
      </w:r>
      <w:proofErr w:type="gramEnd"/>
      <w:r>
        <w:t xml:space="preserve"> — преподаватель по разработке технического задания.</w:t>
      </w:r>
    </w:p>
    <w:p w14:paraId="397CEA2B" w14:textId="44209D73" w:rsidR="00234675" w:rsidRDefault="00234675" w:rsidP="00234675">
      <w:pPr>
        <w:pStyle w:val="a4"/>
        <w:numPr>
          <w:ilvl w:val="0"/>
          <w:numId w:val="41"/>
        </w:numPr>
        <w:ind w:left="0" w:firstLine="851"/>
      </w:pPr>
      <w:r>
        <w:t>Мамаева Е.А. — преподаватель по учебной практике.</w:t>
      </w:r>
    </w:p>
    <w:p w14:paraId="5795DE6F" w14:textId="28C995B1" w:rsidR="0014442C" w:rsidRDefault="0014442C" w:rsidP="0014442C">
      <w:pPr>
        <w:pStyle w:val="a4"/>
        <w:numPr>
          <w:ilvl w:val="0"/>
          <w:numId w:val="41"/>
        </w:numPr>
        <w:ind w:left="0" w:firstLine="851"/>
      </w:pPr>
      <w:r>
        <w:t xml:space="preserve">Самоделкин </w:t>
      </w:r>
      <w:r w:rsidR="00F678FD">
        <w:t xml:space="preserve">П.А. </w:t>
      </w:r>
      <w:r>
        <w:t xml:space="preserve"> — преподаватель по внедрению информационных систем.</w:t>
      </w:r>
    </w:p>
    <w:p w14:paraId="2B8329A8" w14:textId="42B60405" w:rsidR="0014442C" w:rsidRDefault="0014442C" w:rsidP="002B59FF">
      <w:pPr>
        <w:pStyle w:val="a4"/>
        <w:ind w:firstLine="851"/>
      </w:pPr>
      <w:r>
        <w:t>Исполнител</w:t>
      </w:r>
      <w:r w:rsidR="00F678FD">
        <w:t>ь</w:t>
      </w:r>
      <w:r>
        <w:t xml:space="preserve"> — студент ФГБОУ ВО «Вятского государственного университета» (Колледжа </w:t>
      </w:r>
      <w:proofErr w:type="spellStart"/>
      <w:r>
        <w:t>ВятГУ</w:t>
      </w:r>
      <w:proofErr w:type="spellEnd"/>
      <w:r>
        <w:t xml:space="preserve">), </w:t>
      </w:r>
      <w:r w:rsidR="00186826">
        <w:t xml:space="preserve">учебной </w:t>
      </w:r>
      <w:r>
        <w:t>группы ИСПк-203-52-00, Корчёмки</w:t>
      </w:r>
      <w:r w:rsidR="00F678FD">
        <w:t>н Д.А</w:t>
      </w:r>
      <w:r>
        <w:t>.</w:t>
      </w:r>
    </w:p>
    <w:p w14:paraId="61E1E9FF" w14:textId="6EF2989E" w:rsidR="0014442C" w:rsidRDefault="0014442C" w:rsidP="00F678FD">
      <w:pPr>
        <w:pStyle w:val="a4"/>
        <w:ind w:left="851"/>
      </w:pPr>
      <w:r>
        <w:t>Исполнитель предъявляет приемо-сдаточной комиссии следующую комплектацию документации:</w:t>
      </w:r>
    </w:p>
    <w:p w14:paraId="32DABEEB" w14:textId="3D5C0131" w:rsidR="0014442C" w:rsidRDefault="0014442C" w:rsidP="0014442C">
      <w:pPr>
        <w:pStyle w:val="a4"/>
        <w:numPr>
          <w:ilvl w:val="0"/>
          <w:numId w:val="41"/>
        </w:numPr>
        <w:ind w:left="0" w:firstLine="851"/>
      </w:pPr>
      <w:r>
        <w:t>техническое задание;</w:t>
      </w:r>
    </w:p>
    <w:p w14:paraId="0CDB0AB3" w14:textId="194040C2" w:rsidR="0014442C" w:rsidRDefault="0014442C" w:rsidP="0014442C">
      <w:pPr>
        <w:pStyle w:val="a4"/>
        <w:numPr>
          <w:ilvl w:val="0"/>
          <w:numId w:val="41"/>
        </w:numPr>
        <w:ind w:left="0" w:firstLine="851"/>
      </w:pPr>
      <w:r>
        <w:t>игра «Филворды», разработанная по настоящему техническому заданию;</w:t>
      </w:r>
    </w:p>
    <w:p w14:paraId="4A3639E3" w14:textId="346C23D4" w:rsidR="0014442C" w:rsidRDefault="0014442C" w:rsidP="0014442C">
      <w:pPr>
        <w:pStyle w:val="a4"/>
        <w:numPr>
          <w:ilvl w:val="0"/>
          <w:numId w:val="41"/>
        </w:numPr>
        <w:ind w:left="0" w:firstLine="851"/>
      </w:pPr>
      <w:r>
        <w:t>руководство пользователя;</w:t>
      </w:r>
    </w:p>
    <w:p w14:paraId="1D579089" w14:textId="12B43DE4" w:rsidR="0014442C" w:rsidRDefault="0014442C" w:rsidP="0014442C">
      <w:pPr>
        <w:pStyle w:val="a4"/>
        <w:numPr>
          <w:ilvl w:val="0"/>
          <w:numId w:val="41"/>
        </w:numPr>
        <w:ind w:left="0" w:firstLine="851"/>
      </w:pPr>
      <w:r>
        <w:t>отчет по УП;</w:t>
      </w:r>
    </w:p>
    <w:p w14:paraId="43508DCB" w14:textId="37F66DB3" w:rsidR="0014442C" w:rsidRDefault="0014442C" w:rsidP="0061720C">
      <w:pPr>
        <w:pStyle w:val="a4"/>
        <w:numPr>
          <w:ilvl w:val="0"/>
          <w:numId w:val="41"/>
        </w:numPr>
        <w:ind w:left="0" w:firstLine="851"/>
      </w:pPr>
      <w:r>
        <w:t>программу и методику испытаний.</w:t>
      </w:r>
    </w:p>
    <w:p w14:paraId="30F73527" w14:textId="77777777" w:rsidR="00F678FD" w:rsidRDefault="0014442C" w:rsidP="0061720C">
      <w:pPr>
        <w:spacing w:before="0"/>
      </w:pPr>
      <w:r>
        <w:t xml:space="preserve">Приемо-сдаточные испытания программы должны проводиться согласно разработанной и согласованной документации «Программы и методики испытаний». Во время испытаний комиссия проверяет работу программы в соответствии со следующими позициями: Набор функциональных тестов, </w:t>
      </w:r>
      <w:r w:rsidR="00F678FD">
        <w:t>исполнение</w:t>
      </w:r>
      <w:r>
        <w:t xml:space="preserve"> заданных в техническом задании функций, возможность функционирования на ПК с указанными минимальными системными требованиями. Комиссии должны быть представлены эксплуатационные документы, разработанная программа и доклад. </w:t>
      </w:r>
    </w:p>
    <w:p w14:paraId="2F67F1B3" w14:textId="77777777" w:rsidR="00186826" w:rsidRDefault="00186826" w:rsidP="0014442C"/>
    <w:p w14:paraId="5856CAA9" w14:textId="77777777" w:rsidR="00E46889" w:rsidRDefault="00E46889" w:rsidP="0014442C"/>
    <w:p w14:paraId="4F6490BB" w14:textId="77777777" w:rsidR="001513EC" w:rsidRDefault="001513EC" w:rsidP="0014442C"/>
    <w:p w14:paraId="3988563A" w14:textId="77777777" w:rsidR="0061720C" w:rsidRDefault="0061720C" w:rsidP="0014442C"/>
    <w:p w14:paraId="35DF4C83" w14:textId="73847FA4" w:rsidR="00F678FD" w:rsidRDefault="0014442C" w:rsidP="0014442C">
      <w:r>
        <w:lastRenderedPageBreak/>
        <w:t xml:space="preserve">Структура доклада должна отражать следующие вопросы разработки: </w:t>
      </w:r>
    </w:p>
    <w:p w14:paraId="23024F7D" w14:textId="77777777" w:rsidR="00F678FD" w:rsidRDefault="0014442C" w:rsidP="00F678FD">
      <w:pPr>
        <w:pStyle w:val="a4"/>
        <w:numPr>
          <w:ilvl w:val="0"/>
          <w:numId w:val="42"/>
        </w:numPr>
        <w:ind w:left="0" w:firstLine="851"/>
      </w:pPr>
      <w:r>
        <w:t xml:space="preserve">краткое описание задачи; результаты рассмотрения предметной области, аналогов, описание проблематики; </w:t>
      </w:r>
    </w:p>
    <w:p w14:paraId="045C7D2A" w14:textId="52871375" w:rsidR="0014442C" w:rsidRDefault="0014442C" w:rsidP="00F678FD">
      <w:pPr>
        <w:pStyle w:val="a4"/>
        <w:numPr>
          <w:ilvl w:val="0"/>
          <w:numId w:val="42"/>
        </w:numPr>
        <w:ind w:left="0" w:firstLine="851"/>
      </w:pPr>
      <w:r>
        <w:t>описание этапа проектирования, возникавших проблем и путей их решения; выводы по результатам работы.</w:t>
      </w:r>
    </w:p>
    <w:p w14:paraId="6B3A749E" w14:textId="2F046AE0" w:rsidR="0014442C" w:rsidRDefault="0014442C" w:rsidP="0061720C">
      <w:pPr>
        <w:spacing w:before="0"/>
      </w:pPr>
      <w:r>
        <w:t>Факт завершения работ оформляется актом приема-сдачи работ, если: все пункты ТЗ соответствуют предоставленному приложению, приложение проверено на работоспособность при помощи программы и методики испытаний, а также предоставлена полная комплектация документации.</w:t>
      </w:r>
    </w:p>
    <w:p w14:paraId="4AC15270" w14:textId="3C98D2BA" w:rsidR="009A7F2A" w:rsidRPr="009A7F2A" w:rsidRDefault="0014442C" w:rsidP="0014442C">
      <w:r>
        <w:t>В случае выявления замечаний: составляется перечень дефектов с указанием сроков устранения, далее проводится повторная проверка в указанный срок.</w:t>
      </w:r>
    </w:p>
    <w:bookmarkEnd w:id="50"/>
    <w:p w14:paraId="56ADEE40" w14:textId="77777777" w:rsidR="009A7F2A" w:rsidRPr="006904C1" w:rsidRDefault="009A7F2A" w:rsidP="00510784">
      <w:pPr>
        <w:rPr>
          <w:rFonts w:cs="Times New Roman"/>
          <w:szCs w:val="24"/>
        </w:rPr>
      </w:pPr>
    </w:p>
    <w:sectPr w:rsidR="009A7F2A" w:rsidRPr="006904C1" w:rsidSect="002679FB">
      <w:headerReference w:type="default" r:id="rId32"/>
      <w:pgSz w:w="11906" w:h="16838"/>
      <w:pgMar w:top="1134" w:right="567" w:bottom="1134" w:left="1134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FBB13" w14:textId="77777777" w:rsidR="00A40A9D" w:rsidRDefault="00A40A9D">
      <w:pPr>
        <w:spacing w:before="0" w:line="240" w:lineRule="auto"/>
      </w:pPr>
      <w:r>
        <w:separator/>
      </w:r>
    </w:p>
  </w:endnote>
  <w:endnote w:type="continuationSeparator" w:id="0">
    <w:p w14:paraId="5D1DDEA9" w14:textId="77777777" w:rsidR="00A40A9D" w:rsidRDefault="00A40A9D">
      <w:pPr>
        <w:spacing w:before="0" w:line="240" w:lineRule="auto"/>
      </w:pPr>
      <w:r>
        <w:continuationSeparator/>
      </w:r>
    </w:p>
  </w:endnote>
  <w:endnote w:type="continuationNotice" w:id="1">
    <w:p w14:paraId="7225E67C" w14:textId="77777777" w:rsidR="00A40A9D" w:rsidRDefault="00A40A9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19423" w14:textId="77777777" w:rsidR="00A40A9D" w:rsidRDefault="00A40A9D" w:rsidP="00990EAC">
      <w:pPr>
        <w:spacing w:before="0" w:line="240" w:lineRule="auto"/>
      </w:pPr>
      <w:r>
        <w:separator/>
      </w:r>
    </w:p>
  </w:footnote>
  <w:footnote w:type="continuationSeparator" w:id="0">
    <w:p w14:paraId="034EE032" w14:textId="77777777" w:rsidR="00A40A9D" w:rsidRDefault="00A40A9D" w:rsidP="00990EAC">
      <w:pPr>
        <w:spacing w:before="0" w:line="240" w:lineRule="auto"/>
      </w:pPr>
      <w:r>
        <w:continuationSeparator/>
      </w:r>
    </w:p>
  </w:footnote>
  <w:footnote w:type="continuationNotice" w:id="1">
    <w:p w14:paraId="677076D5" w14:textId="77777777" w:rsidR="00A40A9D" w:rsidRDefault="00A40A9D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6F91DB2"/>
    <w:multiLevelType w:val="hybridMultilevel"/>
    <w:tmpl w:val="EBA49536"/>
    <w:lvl w:ilvl="0" w:tplc="B9101D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83EB4"/>
    <w:multiLevelType w:val="multilevel"/>
    <w:tmpl w:val="6056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110C1"/>
    <w:multiLevelType w:val="hybridMultilevel"/>
    <w:tmpl w:val="A11C5416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E352863"/>
    <w:multiLevelType w:val="hybridMultilevel"/>
    <w:tmpl w:val="EAE61A10"/>
    <w:lvl w:ilvl="0" w:tplc="B9101D78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2AF94C5C"/>
    <w:multiLevelType w:val="hybridMultilevel"/>
    <w:tmpl w:val="6DA83626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2" w15:restartNumberingAfterBreak="0">
    <w:nsid w:val="337B3382"/>
    <w:multiLevelType w:val="hybridMultilevel"/>
    <w:tmpl w:val="9AF0897C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E73D3"/>
    <w:multiLevelType w:val="hybridMultilevel"/>
    <w:tmpl w:val="85DCAFB0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5F46FE"/>
    <w:multiLevelType w:val="hybridMultilevel"/>
    <w:tmpl w:val="9A6A6CB6"/>
    <w:lvl w:ilvl="0" w:tplc="B9101D78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0" w15:restartNumberingAfterBreak="0">
    <w:nsid w:val="4489087E"/>
    <w:multiLevelType w:val="hybridMultilevel"/>
    <w:tmpl w:val="DAF8E5F2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6A55E71"/>
    <w:multiLevelType w:val="hybridMultilevel"/>
    <w:tmpl w:val="BA68A2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58E6FA9"/>
    <w:multiLevelType w:val="hybridMultilevel"/>
    <w:tmpl w:val="D2547540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C2C3D5A"/>
    <w:multiLevelType w:val="hybridMultilevel"/>
    <w:tmpl w:val="7870DF3C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220241F"/>
    <w:multiLevelType w:val="hybridMultilevel"/>
    <w:tmpl w:val="DB921BEC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27564AF"/>
    <w:multiLevelType w:val="hybridMultilevel"/>
    <w:tmpl w:val="A0A0B294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3CA1941"/>
    <w:multiLevelType w:val="hybridMultilevel"/>
    <w:tmpl w:val="2528E3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9340CD"/>
    <w:multiLevelType w:val="hybridMultilevel"/>
    <w:tmpl w:val="6BE6B184"/>
    <w:lvl w:ilvl="0" w:tplc="83F4CCA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EF33369"/>
    <w:multiLevelType w:val="hybridMultilevel"/>
    <w:tmpl w:val="C2163696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5D957B0"/>
    <w:multiLevelType w:val="hybridMultilevel"/>
    <w:tmpl w:val="98EC3AEC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63071B3"/>
    <w:multiLevelType w:val="hybridMultilevel"/>
    <w:tmpl w:val="75385D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736146B"/>
    <w:multiLevelType w:val="hybridMultilevel"/>
    <w:tmpl w:val="4C20C8D6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9E51F66"/>
    <w:multiLevelType w:val="hybridMultilevel"/>
    <w:tmpl w:val="9EEAE76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9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0" w15:restartNumberingAfterBreak="0">
    <w:nsid w:val="7EBF3858"/>
    <w:multiLevelType w:val="hybridMultilevel"/>
    <w:tmpl w:val="88164E68"/>
    <w:lvl w:ilvl="0" w:tplc="B910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83302302">
    <w:abstractNumId w:val="9"/>
  </w:num>
  <w:num w:numId="2" w16cid:durableId="2057243460">
    <w:abstractNumId w:val="0"/>
  </w:num>
  <w:num w:numId="3" w16cid:durableId="1991518537">
    <w:abstractNumId w:val="11"/>
  </w:num>
  <w:num w:numId="4" w16cid:durableId="1545870073">
    <w:abstractNumId w:val="5"/>
  </w:num>
  <w:num w:numId="5" w16cid:durableId="979000680">
    <w:abstractNumId w:val="6"/>
  </w:num>
  <w:num w:numId="6" w16cid:durableId="829441842">
    <w:abstractNumId w:val="17"/>
  </w:num>
  <w:num w:numId="7" w16cid:durableId="1464696565">
    <w:abstractNumId w:val="21"/>
  </w:num>
  <w:num w:numId="8" w16cid:durableId="942565800">
    <w:abstractNumId w:val="26"/>
  </w:num>
  <w:num w:numId="9" w16cid:durableId="151652004">
    <w:abstractNumId w:val="27"/>
  </w:num>
  <w:num w:numId="10" w16cid:durableId="1386951496">
    <w:abstractNumId w:val="18"/>
  </w:num>
  <w:num w:numId="11" w16cid:durableId="1132408244">
    <w:abstractNumId w:val="23"/>
  </w:num>
  <w:num w:numId="12" w16cid:durableId="360863654">
    <w:abstractNumId w:val="39"/>
  </w:num>
  <w:num w:numId="13" w16cid:durableId="1492672983">
    <w:abstractNumId w:val="13"/>
  </w:num>
  <w:num w:numId="14" w16cid:durableId="714700597">
    <w:abstractNumId w:val="16"/>
  </w:num>
  <w:num w:numId="15" w16cid:durableId="1778057415">
    <w:abstractNumId w:val="8"/>
  </w:num>
  <w:num w:numId="16" w16cid:durableId="1874537426">
    <w:abstractNumId w:val="32"/>
  </w:num>
  <w:num w:numId="17" w16cid:durableId="1193567476">
    <w:abstractNumId w:val="24"/>
  </w:num>
  <w:num w:numId="18" w16cid:durableId="1767731097">
    <w:abstractNumId w:val="7"/>
  </w:num>
  <w:num w:numId="19" w16cid:durableId="1010911811">
    <w:abstractNumId w:val="14"/>
  </w:num>
  <w:num w:numId="20" w16cid:durableId="2144349146">
    <w:abstractNumId w:val="1"/>
  </w:num>
  <w:num w:numId="21" w16cid:durableId="1732145904">
    <w:abstractNumId w:val="10"/>
  </w:num>
  <w:num w:numId="22" w16cid:durableId="34889896">
    <w:abstractNumId w:val="25"/>
  </w:num>
  <w:num w:numId="23" w16cid:durableId="461004972">
    <w:abstractNumId w:val="29"/>
  </w:num>
  <w:num w:numId="24" w16cid:durableId="1357078863">
    <w:abstractNumId w:val="34"/>
  </w:num>
  <w:num w:numId="25" w16cid:durableId="1602563836">
    <w:abstractNumId w:val="22"/>
  </w:num>
  <w:num w:numId="26" w16cid:durableId="1572691058">
    <w:abstractNumId w:val="28"/>
  </w:num>
  <w:num w:numId="27" w16cid:durableId="1603759135">
    <w:abstractNumId w:val="2"/>
  </w:num>
  <w:num w:numId="28" w16cid:durableId="1999310007">
    <w:abstractNumId w:val="33"/>
  </w:num>
  <w:num w:numId="29" w16cid:durableId="875582051">
    <w:abstractNumId w:val="31"/>
  </w:num>
  <w:num w:numId="30" w16cid:durableId="916553233">
    <w:abstractNumId w:val="9"/>
  </w:num>
  <w:num w:numId="31" w16cid:durableId="860557922">
    <w:abstractNumId w:val="38"/>
  </w:num>
  <w:num w:numId="32" w16cid:durableId="1657227085">
    <w:abstractNumId w:val="4"/>
  </w:num>
  <w:num w:numId="33" w16cid:durableId="2097940039">
    <w:abstractNumId w:val="40"/>
  </w:num>
  <w:num w:numId="34" w16cid:durableId="1891768313">
    <w:abstractNumId w:val="3"/>
  </w:num>
  <w:num w:numId="35" w16cid:durableId="1118454662">
    <w:abstractNumId w:val="9"/>
  </w:num>
  <w:num w:numId="36" w16cid:durableId="532229027">
    <w:abstractNumId w:val="9"/>
  </w:num>
  <w:num w:numId="37" w16cid:durableId="1075740411">
    <w:abstractNumId w:val="12"/>
  </w:num>
  <w:num w:numId="38" w16cid:durableId="294406778">
    <w:abstractNumId w:val="35"/>
  </w:num>
  <w:num w:numId="39" w16cid:durableId="902838057">
    <w:abstractNumId w:val="30"/>
  </w:num>
  <w:num w:numId="40" w16cid:durableId="955600589">
    <w:abstractNumId w:val="19"/>
  </w:num>
  <w:num w:numId="41" w16cid:durableId="316568348">
    <w:abstractNumId w:val="15"/>
  </w:num>
  <w:num w:numId="42" w16cid:durableId="1795757378">
    <w:abstractNumId w:val="20"/>
  </w:num>
  <w:num w:numId="43" w16cid:durableId="554657051">
    <w:abstractNumId w:val="36"/>
  </w:num>
  <w:num w:numId="44" w16cid:durableId="138229497">
    <w:abstractNumId w:val="3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2359"/>
    <w:rsid w:val="00033833"/>
    <w:rsid w:val="00035A26"/>
    <w:rsid w:val="00036F26"/>
    <w:rsid w:val="00037B3E"/>
    <w:rsid w:val="00040D1E"/>
    <w:rsid w:val="0004336A"/>
    <w:rsid w:val="00044093"/>
    <w:rsid w:val="00046056"/>
    <w:rsid w:val="00051403"/>
    <w:rsid w:val="0005383D"/>
    <w:rsid w:val="0005745E"/>
    <w:rsid w:val="00061F64"/>
    <w:rsid w:val="00062343"/>
    <w:rsid w:val="00066F6D"/>
    <w:rsid w:val="000732DE"/>
    <w:rsid w:val="000809AC"/>
    <w:rsid w:val="0008146F"/>
    <w:rsid w:val="000934BA"/>
    <w:rsid w:val="00094729"/>
    <w:rsid w:val="00096EC7"/>
    <w:rsid w:val="000A537A"/>
    <w:rsid w:val="000A7D14"/>
    <w:rsid w:val="000B2F1F"/>
    <w:rsid w:val="000B766B"/>
    <w:rsid w:val="000C0C5D"/>
    <w:rsid w:val="000C2A5F"/>
    <w:rsid w:val="000C3B25"/>
    <w:rsid w:val="000C7B86"/>
    <w:rsid w:val="000C7DE5"/>
    <w:rsid w:val="000D3006"/>
    <w:rsid w:val="000D38ED"/>
    <w:rsid w:val="000D3A15"/>
    <w:rsid w:val="000D644B"/>
    <w:rsid w:val="000E6457"/>
    <w:rsid w:val="000E6490"/>
    <w:rsid w:val="000F18AC"/>
    <w:rsid w:val="00104146"/>
    <w:rsid w:val="00106720"/>
    <w:rsid w:val="00106B06"/>
    <w:rsid w:val="00107BB6"/>
    <w:rsid w:val="0011316B"/>
    <w:rsid w:val="001157C8"/>
    <w:rsid w:val="001223A9"/>
    <w:rsid w:val="001238DC"/>
    <w:rsid w:val="001275E2"/>
    <w:rsid w:val="00127A5A"/>
    <w:rsid w:val="0013162A"/>
    <w:rsid w:val="0013287A"/>
    <w:rsid w:val="0014442C"/>
    <w:rsid w:val="00150617"/>
    <w:rsid w:val="001513EC"/>
    <w:rsid w:val="00155A8D"/>
    <w:rsid w:val="0016119C"/>
    <w:rsid w:val="001673EC"/>
    <w:rsid w:val="00172DBA"/>
    <w:rsid w:val="00186826"/>
    <w:rsid w:val="00186EFA"/>
    <w:rsid w:val="0019044F"/>
    <w:rsid w:val="001933E3"/>
    <w:rsid w:val="001A12C2"/>
    <w:rsid w:val="001A50A1"/>
    <w:rsid w:val="001B065B"/>
    <w:rsid w:val="001B0E64"/>
    <w:rsid w:val="001B2A4D"/>
    <w:rsid w:val="001B3C9B"/>
    <w:rsid w:val="001B4320"/>
    <w:rsid w:val="001B4FD1"/>
    <w:rsid w:val="001B794F"/>
    <w:rsid w:val="001B7A36"/>
    <w:rsid w:val="001C213F"/>
    <w:rsid w:val="001C7AEE"/>
    <w:rsid w:val="001D3FB1"/>
    <w:rsid w:val="001F187E"/>
    <w:rsid w:val="001F3C1A"/>
    <w:rsid w:val="001F3CE2"/>
    <w:rsid w:val="001F5E9C"/>
    <w:rsid w:val="001F61FC"/>
    <w:rsid w:val="001F7C16"/>
    <w:rsid w:val="00201509"/>
    <w:rsid w:val="0021227E"/>
    <w:rsid w:val="00214C75"/>
    <w:rsid w:val="0023221D"/>
    <w:rsid w:val="00234403"/>
    <w:rsid w:val="00234427"/>
    <w:rsid w:val="00234675"/>
    <w:rsid w:val="00234BD7"/>
    <w:rsid w:val="0023504B"/>
    <w:rsid w:val="00236EA8"/>
    <w:rsid w:val="00241C37"/>
    <w:rsid w:val="00244671"/>
    <w:rsid w:val="00244AD0"/>
    <w:rsid w:val="002469D0"/>
    <w:rsid w:val="002502BF"/>
    <w:rsid w:val="00256697"/>
    <w:rsid w:val="00263185"/>
    <w:rsid w:val="0026423B"/>
    <w:rsid w:val="0026517E"/>
    <w:rsid w:val="00266561"/>
    <w:rsid w:val="002679FB"/>
    <w:rsid w:val="00270C38"/>
    <w:rsid w:val="00272B13"/>
    <w:rsid w:val="00276CAB"/>
    <w:rsid w:val="00277614"/>
    <w:rsid w:val="00287E94"/>
    <w:rsid w:val="00292B29"/>
    <w:rsid w:val="002952BC"/>
    <w:rsid w:val="00295B7E"/>
    <w:rsid w:val="00295D9C"/>
    <w:rsid w:val="00296BBF"/>
    <w:rsid w:val="002A11A2"/>
    <w:rsid w:val="002A290B"/>
    <w:rsid w:val="002A514A"/>
    <w:rsid w:val="002A56D9"/>
    <w:rsid w:val="002B59FF"/>
    <w:rsid w:val="002C0AB6"/>
    <w:rsid w:val="002C1982"/>
    <w:rsid w:val="002C27A0"/>
    <w:rsid w:val="002D354A"/>
    <w:rsid w:val="002D5B25"/>
    <w:rsid w:val="002D5ED0"/>
    <w:rsid w:val="002E1E6B"/>
    <w:rsid w:val="002E28E9"/>
    <w:rsid w:val="002F15DD"/>
    <w:rsid w:val="002F1EBD"/>
    <w:rsid w:val="00303DC8"/>
    <w:rsid w:val="00306387"/>
    <w:rsid w:val="00311E97"/>
    <w:rsid w:val="00312254"/>
    <w:rsid w:val="00312F95"/>
    <w:rsid w:val="00312FC7"/>
    <w:rsid w:val="00316E39"/>
    <w:rsid w:val="00317BF7"/>
    <w:rsid w:val="00323F6E"/>
    <w:rsid w:val="00326605"/>
    <w:rsid w:val="003279C8"/>
    <w:rsid w:val="00340FDE"/>
    <w:rsid w:val="00342964"/>
    <w:rsid w:val="00347071"/>
    <w:rsid w:val="00347678"/>
    <w:rsid w:val="00350180"/>
    <w:rsid w:val="00351631"/>
    <w:rsid w:val="003552A3"/>
    <w:rsid w:val="003562CE"/>
    <w:rsid w:val="00364D74"/>
    <w:rsid w:val="0036565A"/>
    <w:rsid w:val="00370436"/>
    <w:rsid w:val="003711B3"/>
    <w:rsid w:val="00372C9E"/>
    <w:rsid w:val="00374EF9"/>
    <w:rsid w:val="00375107"/>
    <w:rsid w:val="00380D25"/>
    <w:rsid w:val="0038285F"/>
    <w:rsid w:val="003858BB"/>
    <w:rsid w:val="00386F3E"/>
    <w:rsid w:val="00387D99"/>
    <w:rsid w:val="00387E10"/>
    <w:rsid w:val="00390EAB"/>
    <w:rsid w:val="003915BE"/>
    <w:rsid w:val="00393F45"/>
    <w:rsid w:val="003962AC"/>
    <w:rsid w:val="00396F72"/>
    <w:rsid w:val="00397496"/>
    <w:rsid w:val="003A4E95"/>
    <w:rsid w:val="003A546E"/>
    <w:rsid w:val="003B64AE"/>
    <w:rsid w:val="003C2810"/>
    <w:rsid w:val="003D0F76"/>
    <w:rsid w:val="003D3E93"/>
    <w:rsid w:val="003D5D36"/>
    <w:rsid w:val="003D61D2"/>
    <w:rsid w:val="003E0217"/>
    <w:rsid w:val="003E09BF"/>
    <w:rsid w:val="003E1A1B"/>
    <w:rsid w:val="003E22A5"/>
    <w:rsid w:val="003E3B91"/>
    <w:rsid w:val="003E58AE"/>
    <w:rsid w:val="003E72CD"/>
    <w:rsid w:val="003F058E"/>
    <w:rsid w:val="003F3F0D"/>
    <w:rsid w:val="00406A84"/>
    <w:rsid w:val="00410843"/>
    <w:rsid w:val="00412E47"/>
    <w:rsid w:val="0042646D"/>
    <w:rsid w:val="004347A5"/>
    <w:rsid w:val="00435C48"/>
    <w:rsid w:val="00442256"/>
    <w:rsid w:val="00447629"/>
    <w:rsid w:val="00451E07"/>
    <w:rsid w:val="00452D64"/>
    <w:rsid w:val="00455936"/>
    <w:rsid w:val="0045599D"/>
    <w:rsid w:val="004605D9"/>
    <w:rsid w:val="0046550E"/>
    <w:rsid w:val="004677DC"/>
    <w:rsid w:val="00471FE2"/>
    <w:rsid w:val="00472A19"/>
    <w:rsid w:val="00475A10"/>
    <w:rsid w:val="004767CD"/>
    <w:rsid w:val="00477484"/>
    <w:rsid w:val="0048416D"/>
    <w:rsid w:val="004917BB"/>
    <w:rsid w:val="004946B4"/>
    <w:rsid w:val="004953DD"/>
    <w:rsid w:val="004A0E13"/>
    <w:rsid w:val="004A255B"/>
    <w:rsid w:val="004A34C3"/>
    <w:rsid w:val="004A7A41"/>
    <w:rsid w:val="004B0C8E"/>
    <w:rsid w:val="004B0F88"/>
    <w:rsid w:val="004B1021"/>
    <w:rsid w:val="004B7636"/>
    <w:rsid w:val="004C5524"/>
    <w:rsid w:val="004D07B0"/>
    <w:rsid w:val="004D1A14"/>
    <w:rsid w:val="004D3713"/>
    <w:rsid w:val="004D39CE"/>
    <w:rsid w:val="004F4D49"/>
    <w:rsid w:val="004F62FC"/>
    <w:rsid w:val="005008C8"/>
    <w:rsid w:val="005017B0"/>
    <w:rsid w:val="00503505"/>
    <w:rsid w:val="005040DD"/>
    <w:rsid w:val="00510784"/>
    <w:rsid w:val="005114D0"/>
    <w:rsid w:val="0051150B"/>
    <w:rsid w:val="00512B60"/>
    <w:rsid w:val="00514790"/>
    <w:rsid w:val="00514894"/>
    <w:rsid w:val="00514CFD"/>
    <w:rsid w:val="00524056"/>
    <w:rsid w:val="00524AA7"/>
    <w:rsid w:val="00530053"/>
    <w:rsid w:val="00531E80"/>
    <w:rsid w:val="005343A0"/>
    <w:rsid w:val="005343B2"/>
    <w:rsid w:val="00541DD4"/>
    <w:rsid w:val="00544617"/>
    <w:rsid w:val="005465B7"/>
    <w:rsid w:val="005524E9"/>
    <w:rsid w:val="00554344"/>
    <w:rsid w:val="00555E69"/>
    <w:rsid w:val="00556F84"/>
    <w:rsid w:val="0056079D"/>
    <w:rsid w:val="00561F8C"/>
    <w:rsid w:val="00566B38"/>
    <w:rsid w:val="00572C93"/>
    <w:rsid w:val="0057389A"/>
    <w:rsid w:val="00575A40"/>
    <w:rsid w:val="00576138"/>
    <w:rsid w:val="005764B1"/>
    <w:rsid w:val="00584E3E"/>
    <w:rsid w:val="00592879"/>
    <w:rsid w:val="005972E7"/>
    <w:rsid w:val="00597BAF"/>
    <w:rsid w:val="005A188B"/>
    <w:rsid w:val="005A4E60"/>
    <w:rsid w:val="005B011F"/>
    <w:rsid w:val="005B38F3"/>
    <w:rsid w:val="005B5089"/>
    <w:rsid w:val="005C3090"/>
    <w:rsid w:val="005D1D9F"/>
    <w:rsid w:val="005D4ECA"/>
    <w:rsid w:val="005E38E8"/>
    <w:rsid w:val="005E6736"/>
    <w:rsid w:val="005E7941"/>
    <w:rsid w:val="005F0877"/>
    <w:rsid w:val="005F0B98"/>
    <w:rsid w:val="006007E9"/>
    <w:rsid w:val="006030ED"/>
    <w:rsid w:val="00606C43"/>
    <w:rsid w:val="0061720C"/>
    <w:rsid w:val="00620630"/>
    <w:rsid w:val="00620A13"/>
    <w:rsid w:val="006252D8"/>
    <w:rsid w:val="0062534D"/>
    <w:rsid w:val="006267F9"/>
    <w:rsid w:val="00627BC1"/>
    <w:rsid w:val="006324C6"/>
    <w:rsid w:val="006332CF"/>
    <w:rsid w:val="006341F2"/>
    <w:rsid w:val="00636E3B"/>
    <w:rsid w:val="00642FB9"/>
    <w:rsid w:val="00644487"/>
    <w:rsid w:val="00645BED"/>
    <w:rsid w:val="0064643E"/>
    <w:rsid w:val="006551A0"/>
    <w:rsid w:val="00661775"/>
    <w:rsid w:val="006638C9"/>
    <w:rsid w:val="006652DC"/>
    <w:rsid w:val="006673D6"/>
    <w:rsid w:val="00671CDE"/>
    <w:rsid w:val="006904C1"/>
    <w:rsid w:val="00694C22"/>
    <w:rsid w:val="00695763"/>
    <w:rsid w:val="006970F0"/>
    <w:rsid w:val="006A3648"/>
    <w:rsid w:val="006A4E6C"/>
    <w:rsid w:val="006A534C"/>
    <w:rsid w:val="006A5DFD"/>
    <w:rsid w:val="006B5E24"/>
    <w:rsid w:val="006C1644"/>
    <w:rsid w:val="006C18BD"/>
    <w:rsid w:val="006D0EB2"/>
    <w:rsid w:val="006D422E"/>
    <w:rsid w:val="006D46A3"/>
    <w:rsid w:val="006D7628"/>
    <w:rsid w:val="006E4EA7"/>
    <w:rsid w:val="006E62EB"/>
    <w:rsid w:val="006E7B7F"/>
    <w:rsid w:val="006F47BD"/>
    <w:rsid w:val="006F512D"/>
    <w:rsid w:val="006F7190"/>
    <w:rsid w:val="00701738"/>
    <w:rsid w:val="00702405"/>
    <w:rsid w:val="00706D32"/>
    <w:rsid w:val="00707247"/>
    <w:rsid w:val="007125FF"/>
    <w:rsid w:val="0071279D"/>
    <w:rsid w:val="0071403C"/>
    <w:rsid w:val="00715772"/>
    <w:rsid w:val="007157E7"/>
    <w:rsid w:val="00717B43"/>
    <w:rsid w:val="00721C11"/>
    <w:rsid w:val="00727637"/>
    <w:rsid w:val="00736793"/>
    <w:rsid w:val="00741EC2"/>
    <w:rsid w:val="00742650"/>
    <w:rsid w:val="007445A3"/>
    <w:rsid w:val="00747AA0"/>
    <w:rsid w:val="007522DD"/>
    <w:rsid w:val="007525F2"/>
    <w:rsid w:val="00761B8E"/>
    <w:rsid w:val="007630D2"/>
    <w:rsid w:val="007661F7"/>
    <w:rsid w:val="0076691E"/>
    <w:rsid w:val="00770291"/>
    <w:rsid w:val="00773671"/>
    <w:rsid w:val="00773EC7"/>
    <w:rsid w:val="007740C2"/>
    <w:rsid w:val="00775FCB"/>
    <w:rsid w:val="00776461"/>
    <w:rsid w:val="007834CC"/>
    <w:rsid w:val="00787D3B"/>
    <w:rsid w:val="00797888"/>
    <w:rsid w:val="007A0770"/>
    <w:rsid w:val="007A3137"/>
    <w:rsid w:val="007A44EC"/>
    <w:rsid w:val="007A670B"/>
    <w:rsid w:val="007B2E66"/>
    <w:rsid w:val="007B2E9D"/>
    <w:rsid w:val="007B79AA"/>
    <w:rsid w:val="007C2693"/>
    <w:rsid w:val="007C5DA6"/>
    <w:rsid w:val="007C648D"/>
    <w:rsid w:val="007C6517"/>
    <w:rsid w:val="007D189A"/>
    <w:rsid w:val="007D18D6"/>
    <w:rsid w:val="007E01F7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239DB"/>
    <w:rsid w:val="00824270"/>
    <w:rsid w:val="00843577"/>
    <w:rsid w:val="00844994"/>
    <w:rsid w:val="0084689C"/>
    <w:rsid w:val="00847368"/>
    <w:rsid w:val="00851CEE"/>
    <w:rsid w:val="00853022"/>
    <w:rsid w:val="00856459"/>
    <w:rsid w:val="00860B07"/>
    <w:rsid w:val="00861E3A"/>
    <w:rsid w:val="00863611"/>
    <w:rsid w:val="00867779"/>
    <w:rsid w:val="00873C68"/>
    <w:rsid w:val="008821B6"/>
    <w:rsid w:val="00887461"/>
    <w:rsid w:val="008913CD"/>
    <w:rsid w:val="00895567"/>
    <w:rsid w:val="008A19F3"/>
    <w:rsid w:val="008A3C7E"/>
    <w:rsid w:val="008A447D"/>
    <w:rsid w:val="008A5214"/>
    <w:rsid w:val="008A7235"/>
    <w:rsid w:val="008B1742"/>
    <w:rsid w:val="008B2FF6"/>
    <w:rsid w:val="008B3835"/>
    <w:rsid w:val="008B5671"/>
    <w:rsid w:val="008B57AD"/>
    <w:rsid w:val="008B5D97"/>
    <w:rsid w:val="008C0D47"/>
    <w:rsid w:val="008C30AA"/>
    <w:rsid w:val="008C4B79"/>
    <w:rsid w:val="008C6310"/>
    <w:rsid w:val="008D417C"/>
    <w:rsid w:val="008D4E27"/>
    <w:rsid w:val="008D6356"/>
    <w:rsid w:val="008E5F62"/>
    <w:rsid w:val="008F4105"/>
    <w:rsid w:val="008F6FA6"/>
    <w:rsid w:val="008F7520"/>
    <w:rsid w:val="00900F0D"/>
    <w:rsid w:val="00907058"/>
    <w:rsid w:val="0090747E"/>
    <w:rsid w:val="009078D1"/>
    <w:rsid w:val="00912AA6"/>
    <w:rsid w:val="00914981"/>
    <w:rsid w:val="0092285C"/>
    <w:rsid w:val="00922A0E"/>
    <w:rsid w:val="009236FA"/>
    <w:rsid w:val="009260F6"/>
    <w:rsid w:val="00930B24"/>
    <w:rsid w:val="00931494"/>
    <w:rsid w:val="00940731"/>
    <w:rsid w:val="00941637"/>
    <w:rsid w:val="00944557"/>
    <w:rsid w:val="00946800"/>
    <w:rsid w:val="00950955"/>
    <w:rsid w:val="0095138C"/>
    <w:rsid w:val="0095481A"/>
    <w:rsid w:val="00955863"/>
    <w:rsid w:val="00957C73"/>
    <w:rsid w:val="00962BF3"/>
    <w:rsid w:val="0096798D"/>
    <w:rsid w:val="00970E98"/>
    <w:rsid w:val="009730DA"/>
    <w:rsid w:val="0097494B"/>
    <w:rsid w:val="0097511E"/>
    <w:rsid w:val="0098081B"/>
    <w:rsid w:val="0098133E"/>
    <w:rsid w:val="00985C10"/>
    <w:rsid w:val="009863FC"/>
    <w:rsid w:val="0098708B"/>
    <w:rsid w:val="00987BAF"/>
    <w:rsid w:val="00990EAC"/>
    <w:rsid w:val="00991D11"/>
    <w:rsid w:val="00996194"/>
    <w:rsid w:val="0099717C"/>
    <w:rsid w:val="00997825"/>
    <w:rsid w:val="0099793B"/>
    <w:rsid w:val="009A06EE"/>
    <w:rsid w:val="009A1CB3"/>
    <w:rsid w:val="009A78AA"/>
    <w:rsid w:val="009A7F2A"/>
    <w:rsid w:val="009C15AC"/>
    <w:rsid w:val="009C1E84"/>
    <w:rsid w:val="009C2712"/>
    <w:rsid w:val="009C36DE"/>
    <w:rsid w:val="009C49BB"/>
    <w:rsid w:val="009C5201"/>
    <w:rsid w:val="009C62A8"/>
    <w:rsid w:val="009C6785"/>
    <w:rsid w:val="009D0E90"/>
    <w:rsid w:val="009D483E"/>
    <w:rsid w:val="009D5528"/>
    <w:rsid w:val="009D6117"/>
    <w:rsid w:val="009D69EC"/>
    <w:rsid w:val="009F1C8A"/>
    <w:rsid w:val="009F2F14"/>
    <w:rsid w:val="009F59D7"/>
    <w:rsid w:val="009F7CCF"/>
    <w:rsid w:val="00A01824"/>
    <w:rsid w:val="00A0279B"/>
    <w:rsid w:val="00A06116"/>
    <w:rsid w:val="00A073F5"/>
    <w:rsid w:val="00A14315"/>
    <w:rsid w:val="00A22E7D"/>
    <w:rsid w:val="00A23666"/>
    <w:rsid w:val="00A26122"/>
    <w:rsid w:val="00A30081"/>
    <w:rsid w:val="00A3550C"/>
    <w:rsid w:val="00A36956"/>
    <w:rsid w:val="00A40A9D"/>
    <w:rsid w:val="00A43971"/>
    <w:rsid w:val="00A43D43"/>
    <w:rsid w:val="00A50EA5"/>
    <w:rsid w:val="00A51A5D"/>
    <w:rsid w:val="00A52CF3"/>
    <w:rsid w:val="00A54F03"/>
    <w:rsid w:val="00A57C98"/>
    <w:rsid w:val="00A631A3"/>
    <w:rsid w:val="00A6325E"/>
    <w:rsid w:val="00A63893"/>
    <w:rsid w:val="00A64A7D"/>
    <w:rsid w:val="00A6518F"/>
    <w:rsid w:val="00A66360"/>
    <w:rsid w:val="00A67E0B"/>
    <w:rsid w:val="00A702AE"/>
    <w:rsid w:val="00A70C76"/>
    <w:rsid w:val="00A7464D"/>
    <w:rsid w:val="00A80780"/>
    <w:rsid w:val="00A82498"/>
    <w:rsid w:val="00A8274F"/>
    <w:rsid w:val="00A93B7E"/>
    <w:rsid w:val="00A94468"/>
    <w:rsid w:val="00AA16BA"/>
    <w:rsid w:val="00AA36CA"/>
    <w:rsid w:val="00AA487E"/>
    <w:rsid w:val="00AA50F6"/>
    <w:rsid w:val="00AB047F"/>
    <w:rsid w:val="00AB276B"/>
    <w:rsid w:val="00AB2EEF"/>
    <w:rsid w:val="00AB465D"/>
    <w:rsid w:val="00AB7875"/>
    <w:rsid w:val="00AC051E"/>
    <w:rsid w:val="00AC2B27"/>
    <w:rsid w:val="00AC354C"/>
    <w:rsid w:val="00AC4F31"/>
    <w:rsid w:val="00AC53A7"/>
    <w:rsid w:val="00AC6FD3"/>
    <w:rsid w:val="00AD0740"/>
    <w:rsid w:val="00AD1E5B"/>
    <w:rsid w:val="00AD74DC"/>
    <w:rsid w:val="00AE4CE5"/>
    <w:rsid w:val="00AF478D"/>
    <w:rsid w:val="00AF7668"/>
    <w:rsid w:val="00B06B73"/>
    <w:rsid w:val="00B125F0"/>
    <w:rsid w:val="00B142BF"/>
    <w:rsid w:val="00B158A4"/>
    <w:rsid w:val="00B2571F"/>
    <w:rsid w:val="00B27F07"/>
    <w:rsid w:val="00B3164A"/>
    <w:rsid w:val="00B36C5A"/>
    <w:rsid w:val="00B37E6B"/>
    <w:rsid w:val="00B42273"/>
    <w:rsid w:val="00B426FB"/>
    <w:rsid w:val="00B5318D"/>
    <w:rsid w:val="00B62D3F"/>
    <w:rsid w:val="00B63A5B"/>
    <w:rsid w:val="00B6451B"/>
    <w:rsid w:val="00B6574F"/>
    <w:rsid w:val="00B65C4F"/>
    <w:rsid w:val="00B6663A"/>
    <w:rsid w:val="00B7174E"/>
    <w:rsid w:val="00B739FA"/>
    <w:rsid w:val="00B775B6"/>
    <w:rsid w:val="00B7797D"/>
    <w:rsid w:val="00B84157"/>
    <w:rsid w:val="00B90AEE"/>
    <w:rsid w:val="00B9769E"/>
    <w:rsid w:val="00BB0350"/>
    <w:rsid w:val="00BB24A9"/>
    <w:rsid w:val="00BB41FD"/>
    <w:rsid w:val="00BB7AEE"/>
    <w:rsid w:val="00BC17B4"/>
    <w:rsid w:val="00BC283C"/>
    <w:rsid w:val="00BC6799"/>
    <w:rsid w:val="00BD2B75"/>
    <w:rsid w:val="00BD442E"/>
    <w:rsid w:val="00BD5730"/>
    <w:rsid w:val="00BD738C"/>
    <w:rsid w:val="00BE1169"/>
    <w:rsid w:val="00BE35DB"/>
    <w:rsid w:val="00BE39B8"/>
    <w:rsid w:val="00BE71FF"/>
    <w:rsid w:val="00BF0033"/>
    <w:rsid w:val="00BF1424"/>
    <w:rsid w:val="00BF44A4"/>
    <w:rsid w:val="00BF7BFF"/>
    <w:rsid w:val="00C035AA"/>
    <w:rsid w:val="00C105A1"/>
    <w:rsid w:val="00C10B2D"/>
    <w:rsid w:val="00C112B1"/>
    <w:rsid w:val="00C11E33"/>
    <w:rsid w:val="00C122F9"/>
    <w:rsid w:val="00C12ED0"/>
    <w:rsid w:val="00C1681F"/>
    <w:rsid w:val="00C17699"/>
    <w:rsid w:val="00C2408C"/>
    <w:rsid w:val="00C25265"/>
    <w:rsid w:val="00C2714A"/>
    <w:rsid w:val="00C3646B"/>
    <w:rsid w:val="00C435ED"/>
    <w:rsid w:val="00C44F52"/>
    <w:rsid w:val="00C52A0D"/>
    <w:rsid w:val="00C54F79"/>
    <w:rsid w:val="00C56E17"/>
    <w:rsid w:val="00C61DF4"/>
    <w:rsid w:val="00C66AEC"/>
    <w:rsid w:val="00C66B70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2529"/>
    <w:rsid w:val="00CC3B6C"/>
    <w:rsid w:val="00CC4111"/>
    <w:rsid w:val="00CC46AA"/>
    <w:rsid w:val="00CD1405"/>
    <w:rsid w:val="00CE3A3D"/>
    <w:rsid w:val="00CE7A30"/>
    <w:rsid w:val="00CE7A85"/>
    <w:rsid w:val="00CF3070"/>
    <w:rsid w:val="00CF3B09"/>
    <w:rsid w:val="00CF4EF6"/>
    <w:rsid w:val="00D008C2"/>
    <w:rsid w:val="00D0476C"/>
    <w:rsid w:val="00D06070"/>
    <w:rsid w:val="00D065A6"/>
    <w:rsid w:val="00D1204C"/>
    <w:rsid w:val="00D1695C"/>
    <w:rsid w:val="00D20F86"/>
    <w:rsid w:val="00D24A5D"/>
    <w:rsid w:val="00D25CD9"/>
    <w:rsid w:val="00D26A08"/>
    <w:rsid w:val="00D270A5"/>
    <w:rsid w:val="00D2756B"/>
    <w:rsid w:val="00D3115C"/>
    <w:rsid w:val="00D31A36"/>
    <w:rsid w:val="00D33851"/>
    <w:rsid w:val="00D37FCB"/>
    <w:rsid w:val="00D4023D"/>
    <w:rsid w:val="00D4069A"/>
    <w:rsid w:val="00D478EB"/>
    <w:rsid w:val="00D5226D"/>
    <w:rsid w:val="00D54ECC"/>
    <w:rsid w:val="00D60E9E"/>
    <w:rsid w:val="00D64438"/>
    <w:rsid w:val="00D664C5"/>
    <w:rsid w:val="00D7189D"/>
    <w:rsid w:val="00D730CA"/>
    <w:rsid w:val="00D7624C"/>
    <w:rsid w:val="00D762EF"/>
    <w:rsid w:val="00D76BF4"/>
    <w:rsid w:val="00D801DF"/>
    <w:rsid w:val="00D807CC"/>
    <w:rsid w:val="00D86307"/>
    <w:rsid w:val="00D918E9"/>
    <w:rsid w:val="00D94F64"/>
    <w:rsid w:val="00D978E4"/>
    <w:rsid w:val="00DA33AC"/>
    <w:rsid w:val="00DA3CBC"/>
    <w:rsid w:val="00DA64D0"/>
    <w:rsid w:val="00DA6582"/>
    <w:rsid w:val="00DB0DFE"/>
    <w:rsid w:val="00DB30F4"/>
    <w:rsid w:val="00DB67CB"/>
    <w:rsid w:val="00DC22C2"/>
    <w:rsid w:val="00DC575A"/>
    <w:rsid w:val="00DC5FE1"/>
    <w:rsid w:val="00DC77D7"/>
    <w:rsid w:val="00DD2B98"/>
    <w:rsid w:val="00DD4754"/>
    <w:rsid w:val="00DE03C1"/>
    <w:rsid w:val="00DE18B5"/>
    <w:rsid w:val="00DE501B"/>
    <w:rsid w:val="00DF09F4"/>
    <w:rsid w:val="00E02E0B"/>
    <w:rsid w:val="00E0593E"/>
    <w:rsid w:val="00E14027"/>
    <w:rsid w:val="00E1602A"/>
    <w:rsid w:val="00E208B0"/>
    <w:rsid w:val="00E26720"/>
    <w:rsid w:val="00E26AA4"/>
    <w:rsid w:val="00E36DF7"/>
    <w:rsid w:val="00E41AEE"/>
    <w:rsid w:val="00E46889"/>
    <w:rsid w:val="00E4794F"/>
    <w:rsid w:val="00E508A7"/>
    <w:rsid w:val="00E50F28"/>
    <w:rsid w:val="00E51875"/>
    <w:rsid w:val="00E60A44"/>
    <w:rsid w:val="00E61B22"/>
    <w:rsid w:val="00E64EA8"/>
    <w:rsid w:val="00E666EA"/>
    <w:rsid w:val="00E74087"/>
    <w:rsid w:val="00E85295"/>
    <w:rsid w:val="00E85CEA"/>
    <w:rsid w:val="00E8690C"/>
    <w:rsid w:val="00E97C53"/>
    <w:rsid w:val="00EA1BA1"/>
    <w:rsid w:val="00EA6493"/>
    <w:rsid w:val="00EA70F3"/>
    <w:rsid w:val="00EA7476"/>
    <w:rsid w:val="00EB0651"/>
    <w:rsid w:val="00EB1F89"/>
    <w:rsid w:val="00EB1FC2"/>
    <w:rsid w:val="00EB6A0B"/>
    <w:rsid w:val="00EB7D5A"/>
    <w:rsid w:val="00EC0BBD"/>
    <w:rsid w:val="00EC14DF"/>
    <w:rsid w:val="00EC1BB9"/>
    <w:rsid w:val="00ED39D3"/>
    <w:rsid w:val="00ED3B32"/>
    <w:rsid w:val="00ED4484"/>
    <w:rsid w:val="00ED65FC"/>
    <w:rsid w:val="00ED6B45"/>
    <w:rsid w:val="00ED7346"/>
    <w:rsid w:val="00ED77F3"/>
    <w:rsid w:val="00ED7FD2"/>
    <w:rsid w:val="00EE39D2"/>
    <w:rsid w:val="00EE45D4"/>
    <w:rsid w:val="00EEC03C"/>
    <w:rsid w:val="00EF1410"/>
    <w:rsid w:val="00EF3BFF"/>
    <w:rsid w:val="00F05BB5"/>
    <w:rsid w:val="00F113BF"/>
    <w:rsid w:val="00F17B8F"/>
    <w:rsid w:val="00F20633"/>
    <w:rsid w:val="00F20ED0"/>
    <w:rsid w:val="00F2337D"/>
    <w:rsid w:val="00F25908"/>
    <w:rsid w:val="00F26E37"/>
    <w:rsid w:val="00F31613"/>
    <w:rsid w:val="00F32A7C"/>
    <w:rsid w:val="00F34EC4"/>
    <w:rsid w:val="00F374E5"/>
    <w:rsid w:val="00F4021D"/>
    <w:rsid w:val="00F41216"/>
    <w:rsid w:val="00F4271F"/>
    <w:rsid w:val="00F52B60"/>
    <w:rsid w:val="00F5534E"/>
    <w:rsid w:val="00F6024D"/>
    <w:rsid w:val="00F6042B"/>
    <w:rsid w:val="00F61A4C"/>
    <w:rsid w:val="00F62A47"/>
    <w:rsid w:val="00F62DCD"/>
    <w:rsid w:val="00F678FD"/>
    <w:rsid w:val="00F7451A"/>
    <w:rsid w:val="00F745DD"/>
    <w:rsid w:val="00F76B03"/>
    <w:rsid w:val="00F76EBD"/>
    <w:rsid w:val="00F76FAB"/>
    <w:rsid w:val="00F84720"/>
    <w:rsid w:val="00F8478E"/>
    <w:rsid w:val="00F84AC0"/>
    <w:rsid w:val="00F84B99"/>
    <w:rsid w:val="00F85769"/>
    <w:rsid w:val="00F8700A"/>
    <w:rsid w:val="00F91124"/>
    <w:rsid w:val="00F94D75"/>
    <w:rsid w:val="00F9550F"/>
    <w:rsid w:val="00FA3223"/>
    <w:rsid w:val="00FA6956"/>
    <w:rsid w:val="00FA6B80"/>
    <w:rsid w:val="00FB0572"/>
    <w:rsid w:val="00FB05EA"/>
    <w:rsid w:val="00FB121E"/>
    <w:rsid w:val="00FB55D5"/>
    <w:rsid w:val="00FC4678"/>
    <w:rsid w:val="00FC6AE0"/>
    <w:rsid w:val="00FD0C4A"/>
    <w:rsid w:val="00FD2680"/>
    <w:rsid w:val="00FD73B1"/>
    <w:rsid w:val="00FE3635"/>
    <w:rsid w:val="00FE77D9"/>
    <w:rsid w:val="00FF1180"/>
    <w:rsid w:val="01E7AD33"/>
    <w:rsid w:val="02244777"/>
    <w:rsid w:val="034D08F6"/>
    <w:rsid w:val="03839A77"/>
    <w:rsid w:val="03AFC148"/>
    <w:rsid w:val="042660FE"/>
    <w:rsid w:val="06BB1E56"/>
    <w:rsid w:val="0715AE0A"/>
    <w:rsid w:val="07177A84"/>
    <w:rsid w:val="07386DEA"/>
    <w:rsid w:val="0794EA10"/>
    <w:rsid w:val="09DB2B4D"/>
    <w:rsid w:val="0BC7574C"/>
    <w:rsid w:val="0CA06678"/>
    <w:rsid w:val="0CF3EB3C"/>
    <w:rsid w:val="0DBDB09D"/>
    <w:rsid w:val="0E97A923"/>
    <w:rsid w:val="0F030047"/>
    <w:rsid w:val="0F5980FE"/>
    <w:rsid w:val="0F6445D3"/>
    <w:rsid w:val="0F734A70"/>
    <w:rsid w:val="104AB978"/>
    <w:rsid w:val="10F3A92F"/>
    <w:rsid w:val="10F5515F"/>
    <w:rsid w:val="1119478A"/>
    <w:rsid w:val="1127AF19"/>
    <w:rsid w:val="11B35F01"/>
    <w:rsid w:val="11DF7E9C"/>
    <w:rsid w:val="1213781D"/>
    <w:rsid w:val="13CF7D27"/>
    <w:rsid w:val="142CF221"/>
    <w:rsid w:val="15AB9E16"/>
    <w:rsid w:val="15E28BF4"/>
    <w:rsid w:val="1685B2C4"/>
    <w:rsid w:val="177E5C55"/>
    <w:rsid w:val="18145409"/>
    <w:rsid w:val="1862D6B1"/>
    <w:rsid w:val="18B1AF61"/>
    <w:rsid w:val="191A2CB6"/>
    <w:rsid w:val="19DA5BCA"/>
    <w:rsid w:val="1A55E18D"/>
    <w:rsid w:val="1A9C33A5"/>
    <w:rsid w:val="1B1BD61D"/>
    <w:rsid w:val="1C0A3C3B"/>
    <w:rsid w:val="1D11FC8C"/>
    <w:rsid w:val="1D8F7CEC"/>
    <w:rsid w:val="1E351B78"/>
    <w:rsid w:val="1EADCCED"/>
    <w:rsid w:val="20919849"/>
    <w:rsid w:val="20DDAD5E"/>
    <w:rsid w:val="212D2C21"/>
    <w:rsid w:val="21CCE762"/>
    <w:rsid w:val="21DE2239"/>
    <w:rsid w:val="21FD8FEC"/>
    <w:rsid w:val="224DA2BC"/>
    <w:rsid w:val="22797DBF"/>
    <w:rsid w:val="2368B7C3"/>
    <w:rsid w:val="24154E20"/>
    <w:rsid w:val="246C0D5D"/>
    <w:rsid w:val="24BB5B8C"/>
    <w:rsid w:val="2518FF45"/>
    <w:rsid w:val="251D0E71"/>
    <w:rsid w:val="253530AE"/>
    <w:rsid w:val="25AB2033"/>
    <w:rsid w:val="25C9AF66"/>
    <w:rsid w:val="25F7A907"/>
    <w:rsid w:val="260E9C54"/>
    <w:rsid w:val="26B8DED2"/>
    <w:rsid w:val="274CEEE2"/>
    <w:rsid w:val="283C28E6"/>
    <w:rsid w:val="292F49C9"/>
    <w:rsid w:val="29383E06"/>
    <w:rsid w:val="2B2F2336"/>
    <w:rsid w:val="2B59918E"/>
    <w:rsid w:val="2B758063"/>
    <w:rsid w:val="2CB255A3"/>
    <w:rsid w:val="2CF561EF"/>
    <w:rsid w:val="2DA6AEE2"/>
    <w:rsid w:val="2DDF2CFF"/>
    <w:rsid w:val="2E02BAEC"/>
    <w:rsid w:val="2E392F8A"/>
    <w:rsid w:val="2EC492C7"/>
    <w:rsid w:val="301807B6"/>
    <w:rsid w:val="3077E355"/>
    <w:rsid w:val="309BC5F6"/>
    <w:rsid w:val="309EB7E1"/>
    <w:rsid w:val="30B9DD65"/>
    <w:rsid w:val="30E67DC7"/>
    <w:rsid w:val="3156007A"/>
    <w:rsid w:val="317396B0"/>
    <w:rsid w:val="31C8D312"/>
    <w:rsid w:val="339F39E7"/>
    <w:rsid w:val="340E2640"/>
    <w:rsid w:val="349440DF"/>
    <w:rsid w:val="34A1791B"/>
    <w:rsid w:val="3570055A"/>
    <w:rsid w:val="3591B0B4"/>
    <w:rsid w:val="35F4A474"/>
    <w:rsid w:val="35F7794E"/>
    <w:rsid w:val="379074D5"/>
    <w:rsid w:val="37C90735"/>
    <w:rsid w:val="384D3957"/>
    <w:rsid w:val="3AC81597"/>
    <w:rsid w:val="3B2D59B2"/>
    <w:rsid w:val="3B91DAF8"/>
    <w:rsid w:val="3C7D0E55"/>
    <w:rsid w:val="3CC92A13"/>
    <w:rsid w:val="3D29AF4A"/>
    <w:rsid w:val="3E1E3726"/>
    <w:rsid w:val="3E64FA74"/>
    <w:rsid w:val="3F6235F1"/>
    <w:rsid w:val="40500C2C"/>
    <w:rsid w:val="405D5E95"/>
    <w:rsid w:val="4061500C"/>
    <w:rsid w:val="40D39314"/>
    <w:rsid w:val="41552BC3"/>
    <w:rsid w:val="43047216"/>
    <w:rsid w:val="430641C9"/>
    <w:rsid w:val="43F1824F"/>
    <w:rsid w:val="43FD5F0D"/>
    <w:rsid w:val="44431709"/>
    <w:rsid w:val="446EF7DD"/>
    <w:rsid w:val="450ADC16"/>
    <w:rsid w:val="45A6E908"/>
    <w:rsid w:val="45D5150A"/>
    <w:rsid w:val="45D82971"/>
    <w:rsid w:val="4662E764"/>
    <w:rsid w:val="46BBDBB6"/>
    <w:rsid w:val="47BEBADC"/>
    <w:rsid w:val="4870C8D8"/>
    <w:rsid w:val="48B779FA"/>
    <w:rsid w:val="4A1311A5"/>
    <w:rsid w:val="4A3374CC"/>
    <w:rsid w:val="4A9F2DB9"/>
    <w:rsid w:val="4C5DBBAF"/>
    <w:rsid w:val="4C6073B8"/>
    <w:rsid w:val="4CBDC034"/>
    <w:rsid w:val="4D22721A"/>
    <w:rsid w:val="4D2F2FB5"/>
    <w:rsid w:val="4D5FE30A"/>
    <w:rsid w:val="4F45D8A2"/>
    <w:rsid w:val="4F729EDC"/>
    <w:rsid w:val="4FB6D583"/>
    <w:rsid w:val="5079A809"/>
    <w:rsid w:val="5127AFEB"/>
    <w:rsid w:val="5282C9E7"/>
    <w:rsid w:val="52BB7A75"/>
    <w:rsid w:val="52F1DADC"/>
    <w:rsid w:val="538548DC"/>
    <w:rsid w:val="539E7139"/>
    <w:rsid w:val="53A057EF"/>
    <w:rsid w:val="5455BEB7"/>
    <w:rsid w:val="54CE6EAF"/>
    <w:rsid w:val="552A97F5"/>
    <w:rsid w:val="5585AB55"/>
    <w:rsid w:val="55B906FF"/>
    <w:rsid w:val="55CEA2EF"/>
    <w:rsid w:val="5655A3F6"/>
    <w:rsid w:val="56B6C412"/>
    <w:rsid w:val="572E7968"/>
    <w:rsid w:val="58A838C2"/>
    <w:rsid w:val="58CFE716"/>
    <w:rsid w:val="59611C60"/>
    <w:rsid w:val="59CD7BB4"/>
    <w:rsid w:val="5AF8F0B2"/>
    <w:rsid w:val="5AFCECC1"/>
    <w:rsid w:val="5BA91476"/>
    <w:rsid w:val="5BB0FC5B"/>
    <w:rsid w:val="5C7E8508"/>
    <w:rsid w:val="5CF03A38"/>
    <w:rsid w:val="5D38001E"/>
    <w:rsid w:val="5D898D97"/>
    <w:rsid w:val="5D89A8F5"/>
    <w:rsid w:val="5E1A5569"/>
    <w:rsid w:val="616F0D28"/>
    <w:rsid w:val="6193609D"/>
    <w:rsid w:val="61D057C6"/>
    <w:rsid w:val="63CC6CD4"/>
    <w:rsid w:val="63EC8538"/>
    <w:rsid w:val="64A3CF07"/>
    <w:rsid w:val="650829A6"/>
    <w:rsid w:val="6593BEBB"/>
    <w:rsid w:val="66D7397E"/>
    <w:rsid w:val="679BC211"/>
    <w:rsid w:val="69379272"/>
    <w:rsid w:val="6968CA44"/>
    <w:rsid w:val="69981E8F"/>
    <w:rsid w:val="6AA3D0DC"/>
    <w:rsid w:val="6B13108B"/>
    <w:rsid w:val="6C142F30"/>
    <w:rsid w:val="6CB37837"/>
    <w:rsid w:val="6CCEB706"/>
    <w:rsid w:val="6D469439"/>
    <w:rsid w:val="6D85FACB"/>
    <w:rsid w:val="6D88D972"/>
    <w:rsid w:val="6DE71B9D"/>
    <w:rsid w:val="6F4B2E86"/>
    <w:rsid w:val="6FB8B9E3"/>
    <w:rsid w:val="707A21B1"/>
    <w:rsid w:val="70C11C44"/>
    <w:rsid w:val="71732284"/>
    <w:rsid w:val="74DBA9C9"/>
    <w:rsid w:val="75948D67"/>
    <w:rsid w:val="75EB8307"/>
    <w:rsid w:val="77305DC8"/>
    <w:rsid w:val="77577AEE"/>
    <w:rsid w:val="78134A8B"/>
    <w:rsid w:val="7859F349"/>
    <w:rsid w:val="79AF1AEC"/>
    <w:rsid w:val="7A2850D2"/>
    <w:rsid w:val="7A7F7EB7"/>
    <w:rsid w:val="7DB71F79"/>
    <w:rsid w:val="7DDDF405"/>
    <w:rsid w:val="7DE002B4"/>
    <w:rsid w:val="7E1363D7"/>
    <w:rsid w:val="7EB00C70"/>
    <w:rsid w:val="7F52EFDA"/>
    <w:rsid w:val="7FCCB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A57C98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1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1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4">
    <w:name w:val="List Paragraph"/>
    <w:aliases w:val="vgu_List1"/>
    <w:basedOn w:val="a0"/>
    <w:link w:val="a5"/>
    <w:uiPriority w:val="34"/>
    <w:qFormat/>
    <w:rsid w:val="006D46A3"/>
    <w:pPr>
      <w:keepLines/>
      <w:tabs>
        <w:tab w:val="left" w:pos="1276"/>
      </w:tabs>
      <w:spacing w:before="0"/>
      <w:ind w:firstLine="0"/>
    </w:pPr>
  </w:style>
  <w:style w:type="character" w:customStyle="1" w:styleId="a5">
    <w:name w:val="Абзац списка Знак"/>
    <w:aliases w:val="vgu_List1 Знак"/>
    <w:basedOn w:val="a1"/>
    <w:link w:val="a4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4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1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0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0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0"/>
    <w:next w:val="a0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1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1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2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0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1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0"/>
    <w:next w:val="a0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1B4FD1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0"/>
    <w:next w:val="a0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0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0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1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0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1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1"/>
    <w:rsid w:val="00C17A21"/>
    <w:rPr>
      <w:szCs w:val="24"/>
    </w:rPr>
  </w:style>
  <w:style w:type="paragraph" w:customStyle="1" w:styleId="vguxTitleDocName">
    <w:name w:val="vgux_TitleDocName"/>
    <w:basedOn w:val="a0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0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0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0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1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0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0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styleId="afc">
    <w:name w:val="FollowedHyperlink"/>
    <w:basedOn w:val="a1"/>
    <w:uiPriority w:val="99"/>
    <w:semiHidden/>
    <w:unhideWhenUsed/>
    <w:rsid w:val="007E01F7"/>
    <w:rPr>
      <w:color w:val="800080" w:themeColor="followedHyperlink"/>
      <w:u w:val="single"/>
    </w:rPr>
  </w:style>
  <w:style w:type="character" w:styleId="afd">
    <w:name w:val="Unresolved Mention"/>
    <w:basedOn w:val="a1"/>
    <w:uiPriority w:val="99"/>
    <w:semiHidden/>
    <w:unhideWhenUsed/>
    <w:rsid w:val="00752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yandex.ru/games/app/100444" TargetMode="Externa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ordch.com/ru/poisk-slova/1" TargetMode="External"/><Relationship Id="rId17" Type="http://schemas.openxmlformats.org/officeDocument/2006/relationships/hyperlink" Target="https://yandex.ru/games/app/100444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groutka.ru/igry-filvordy/52846-filvordy-lovec-slov.html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lck.ru/3LTayX)" TargetMode="External"/><Relationship Id="rId24" Type="http://schemas.openxmlformats.org/officeDocument/2006/relationships/image" Target="media/image8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groutka.ru/igry-filvordy/39846-filvordiks.html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9bc2650b-a465-4cc2-86e8-b3782a60224b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pzREgCsdIiMlzwsrhTSig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BD1D67-02E1-4F82-84DD-238FD8DA5D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32</TotalTime>
  <Pages>1</Pages>
  <Words>3656</Words>
  <Characters>20845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Дмитрий Корчёмкин</cp:lastModifiedBy>
  <cp:revision>6</cp:revision>
  <cp:lastPrinted>2025-04-26T03:41:00Z</cp:lastPrinted>
  <dcterms:created xsi:type="dcterms:W3CDTF">2025-04-26T10:26:00Z</dcterms:created>
  <dcterms:modified xsi:type="dcterms:W3CDTF">2025-06-02T06:38:00Z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